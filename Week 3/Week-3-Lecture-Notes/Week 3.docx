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18E4" w14:textId="46DDF675"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5F1F4A">
        <w:rPr>
          <w:rFonts w:ascii="Times New Roman" w:hAnsi="Times New Roman" w:cs="Times New Roman"/>
          <w:sz w:val="40"/>
          <w:szCs w:val="40"/>
        </w:rPr>
        <w:t>3</w:t>
      </w:r>
      <w:r w:rsidRPr="00F271F0">
        <w:rPr>
          <w:rFonts w:ascii="Times New Roman" w:hAnsi="Times New Roman" w:cs="Times New Roman"/>
          <w:sz w:val="40"/>
          <w:szCs w:val="40"/>
        </w:rPr>
        <w:t>:</w:t>
      </w:r>
      <w:r>
        <w:rPr>
          <w:rFonts w:ascii="Times New Roman" w:hAnsi="Times New Roman" w:cs="Times New Roman"/>
          <w:sz w:val="40"/>
          <w:szCs w:val="40"/>
        </w:rPr>
        <w:t xml:space="preserve"> </w:t>
      </w:r>
      <w:r w:rsidR="000E5B72">
        <w:rPr>
          <w:rFonts w:ascii="Times New Roman" w:hAnsi="Times New Roman" w:cs="Times New Roman"/>
          <w:sz w:val="40"/>
          <w:szCs w:val="40"/>
        </w:rPr>
        <w:t>Introduction to HTML</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7D603B18" w14:textId="1AD37E7F" w:rsidR="00863479" w:rsidRDefault="00D82795"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4896FA7B" w14:textId="582E783C" w:rsidR="00975258" w:rsidRDefault="00975258"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Project Proposal</w:t>
      </w:r>
    </w:p>
    <w:p w14:paraId="3EA88117" w14:textId="0EC8CE17"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Previous Participation Question</w:t>
      </w:r>
      <w:r w:rsidR="00874068">
        <w:rPr>
          <w:rFonts w:ascii="Times New Roman" w:hAnsi="Times New Roman" w:cs="Times New Roman"/>
          <w:sz w:val="24"/>
          <w:szCs w:val="24"/>
        </w:rPr>
        <w:t>s/</w:t>
      </w:r>
      <w:r>
        <w:rPr>
          <w:rFonts w:ascii="Times New Roman" w:hAnsi="Times New Roman" w:cs="Times New Roman"/>
          <w:sz w:val="24"/>
          <w:szCs w:val="24"/>
        </w:rPr>
        <w:t>Responses</w:t>
      </w:r>
    </w:p>
    <w:p w14:paraId="6D88F593" w14:textId="322223DD"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What’s Due?</w:t>
      </w:r>
    </w:p>
    <w:p w14:paraId="550B9E9E" w14:textId="1A0BA9C4" w:rsidR="000A7DF7" w:rsidRDefault="00EF3ADD"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to HTML </w:t>
      </w:r>
      <w:r w:rsidR="000A7DF7">
        <w:rPr>
          <w:rFonts w:ascii="Times New Roman" w:hAnsi="Times New Roman" w:cs="Times New Roman"/>
          <w:sz w:val="24"/>
          <w:szCs w:val="24"/>
        </w:rPr>
        <w:t>(Lecture/Class Activity)</w:t>
      </w:r>
    </w:p>
    <w:p w14:paraId="4C7C7D39" w14:textId="108E11A5" w:rsidR="00663D76" w:rsidRDefault="00663D76" w:rsidP="00663D7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HTML?</w:t>
      </w:r>
    </w:p>
    <w:p w14:paraId="304F628F" w14:textId="13C06F61" w:rsidR="00954D25" w:rsidRDefault="00663D76" w:rsidP="00C16D3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do we use </w:t>
      </w:r>
      <w:r w:rsidR="00AA7684">
        <w:rPr>
          <w:rFonts w:ascii="Times New Roman" w:hAnsi="Times New Roman" w:cs="Times New Roman"/>
          <w:sz w:val="24"/>
          <w:szCs w:val="24"/>
        </w:rPr>
        <w:t>HTML on a page</w:t>
      </w:r>
      <w:r>
        <w:rPr>
          <w:rFonts w:ascii="Times New Roman" w:hAnsi="Times New Roman" w:cs="Times New Roman"/>
          <w:sz w:val="24"/>
          <w:szCs w:val="24"/>
        </w:rPr>
        <w:t xml:space="preserve">? </w:t>
      </w:r>
    </w:p>
    <w:p w14:paraId="587DA3FB" w14:textId="5AF45022" w:rsidR="00C3050B" w:rsidRPr="00C16D3B" w:rsidRDefault="00C3050B" w:rsidP="00C16D3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Resources/Online Documents</w:t>
      </w:r>
    </w:p>
    <w:p w14:paraId="3B60E149" w14:textId="70F0BDC2" w:rsidR="00C15CBF" w:rsidRDefault="0074057E"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First HTML Exercise</w:t>
      </w:r>
      <w:r w:rsidR="00BD3EA3">
        <w:rPr>
          <w:rFonts w:ascii="Times New Roman" w:hAnsi="Times New Roman" w:cs="Times New Roman"/>
          <w:sz w:val="24"/>
          <w:szCs w:val="24"/>
        </w:rPr>
        <w:t xml:space="preserve"> (CW)</w:t>
      </w:r>
    </w:p>
    <w:p w14:paraId="793A971E" w14:textId="059E875C"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 (</w:t>
      </w:r>
      <w:r w:rsidR="00DE6888">
        <w:rPr>
          <w:rFonts w:ascii="Times New Roman" w:hAnsi="Times New Roman" w:cs="Times New Roman"/>
          <w:sz w:val="24"/>
          <w:szCs w:val="24"/>
        </w:rPr>
        <w:t>4</w:t>
      </w:r>
      <w:r>
        <w:rPr>
          <w:rFonts w:ascii="Times New Roman" w:hAnsi="Times New Roman" w:cs="Times New Roman"/>
          <w:sz w:val="24"/>
          <w:szCs w:val="24"/>
        </w:rPr>
        <w:t>)</w:t>
      </w:r>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37A27467" w14:textId="77777777" w:rsidR="00D51F8D" w:rsidRDefault="00D51F8D" w:rsidP="00D51F8D">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week we will learn about HTML and how it is used to establish a structure for our website. After reviewing information about HTML elements and tags, students will build a basic web page and submit it for review. By the end of this week, students will be able to identify various tags and use them on a web page. </w:t>
      </w:r>
    </w:p>
    <w:p w14:paraId="5A9DF77D" w14:textId="1B358C04" w:rsidR="00D82795" w:rsidRDefault="00D82795" w:rsidP="00D82795">
      <w:pPr>
        <w:spacing w:after="0" w:line="240" w:lineRule="auto"/>
        <w:rPr>
          <w:rFonts w:ascii="Times New Roman" w:hAnsi="Times New Roman" w:cs="Times New Roman"/>
          <w:sz w:val="24"/>
          <w:szCs w:val="24"/>
        </w:rPr>
      </w:pPr>
    </w:p>
    <w:p w14:paraId="42B9985D" w14:textId="3E245D18" w:rsidR="00AE4BFE" w:rsidRDefault="00AF1706" w:rsidP="00AE4BFE">
      <w:pPr>
        <w:spacing w:after="0"/>
        <w:rPr>
          <w:rFonts w:ascii="Times New Roman" w:hAnsi="Times New Roman" w:cs="Times New Roman"/>
          <w:b/>
          <w:bCs/>
          <w:sz w:val="24"/>
          <w:szCs w:val="24"/>
        </w:rPr>
      </w:pPr>
      <w:r>
        <w:rPr>
          <w:rFonts w:ascii="Times New Roman" w:hAnsi="Times New Roman" w:cs="Times New Roman"/>
          <w:b/>
          <w:bCs/>
          <w:sz w:val="24"/>
          <w:szCs w:val="24"/>
        </w:rPr>
        <w:t>Project Proposal</w:t>
      </w:r>
    </w:p>
    <w:p w14:paraId="70492FBF" w14:textId="63B21152" w:rsidR="00AE4BFE" w:rsidRDefault="00AE4BFE"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part of the final project (Project Proposal) is due on </w:t>
      </w:r>
      <w:r w:rsidR="00354FFE">
        <w:rPr>
          <w:rFonts w:ascii="Times New Roman" w:hAnsi="Times New Roman" w:cs="Times New Roman"/>
          <w:sz w:val="24"/>
          <w:szCs w:val="24"/>
        </w:rPr>
        <w:t xml:space="preserve">September </w:t>
      </w:r>
      <w:r w:rsidR="00160A5B">
        <w:rPr>
          <w:rFonts w:ascii="Times New Roman" w:hAnsi="Times New Roman" w:cs="Times New Roman"/>
          <w:sz w:val="24"/>
          <w:szCs w:val="24"/>
        </w:rPr>
        <w:t>30</w:t>
      </w:r>
      <w:r w:rsidR="00160A5B" w:rsidRPr="00160A5B">
        <w:rPr>
          <w:rFonts w:ascii="Times New Roman" w:hAnsi="Times New Roman" w:cs="Times New Roman"/>
          <w:sz w:val="24"/>
          <w:szCs w:val="24"/>
          <w:vertAlign w:val="superscript"/>
        </w:rPr>
        <w:t>th</w:t>
      </w:r>
      <w:r w:rsidR="00160A5B">
        <w:rPr>
          <w:rFonts w:ascii="Times New Roman" w:hAnsi="Times New Roman" w:cs="Times New Roman"/>
          <w:sz w:val="24"/>
          <w:szCs w:val="24"/>
        </w:rPr>
        <w:t xml:space="preserve"> at midnight</w:t>
      </w:r>
      <w:r w:rsidR="00354FFE">
        <w:rPr>
          <w:rFonts w:ascii="Times New Roman" w:hAnsi="Times New Roman" w:cs="Times New Roman"/>
          <w:sz w:val="24"/>
          <w:szCs w:val="24"/>
        </w:rPr>
        <w:t xml:space="preserve">. </w:t>
      </w:r>
      <w:r w:rsidR="001C1340">
        <w:rPr>
          <w:rFonts w:ascii="Times New Roman" w:hAnsi="Times New Roman" w:cs="Times New Roman"/>
          <w:sz w:val="24"/>
          <w:szCs w:val="24"/>
        </w:rPr>
        <w:t xml:space="preserve">You will need to submit 3 wireframes, 1 style tile, and 1 needs assessment for the website you plan to build for your final project. If you aren’t sure about your topic or the quality of your proposal, please reach out to me. </w:t>
      </w:r>
    </w:p>
    <w:p w14:paraId="755F3A05" w14:textId="77777777" w:rsidR="00AF1706" w:rsidRDefault="00AF1706" w:rsidP="00D82795">
      <w:pPr>
        <w:spacing w:after="0" w:line="240" w:lineRule="auto"/>
        <w:rPr>
          <w:rFonts w:ascii="Times New Roman" w:hAnsi="Times New Roman" w:cs="Times New Roman"/>
          <w:sz w:val="24"/>
          <w:szCs w:val="24"/>
        </w:rPr>
      </w:pPr>
    </w:p>
    <w:p w14:paraId="53FBB0E2" w14:textId="77777777" w:rsidR="0057294F" w:rsidRDefault="0057294F" w:rsidP="0057294F">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79BDAE3B" w14:textId="77777777" w:rsidR="0057294F" w:rsidRDefault="0057294F" w:rsidP="0057294F">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21A41510" w14:textId="6D91473A" w:rsidR="0057294F" w:rsidRDefault="00950FB7" w:rsidP="0057294F">
      <w:pPr>
        <w:spacing w:after="0"/>
        <w:rPr>
          <w:rStyle w:val="Hyperlink"/>
          <w:rFonts w:ascii="Times New Roman" w:hAnsi="Times New Roman" w:cs="Times New Roman"/>
          <w:sz w:val="24"/>
          <w:szCs w:val="24"/>
        </w:rPr>
      </w:pPr>
      <w:hyperlink r:id="rId5" w:history="1">
        <w:r w:rsidR="00E277BE" w:rsidRPr="00B44C48">
          <w:rPr>
            <w:rStyle w:val="Hyperlink"/>
            <w:rFonts w:ascii="Times New Roman" w:hAnsi="Times New Roman" w:cs="Times New Roman"/>
            <w:sz w:val="24"/>
            <w:szCs w:val="24"/>
          </w:rPr>
          <w:t>https://forms.gle/y1k5fZBjudBqatCLA</w:t>
        </w:r>
      </w:hyperlink>
    </w:p>
    <w:p w14:paraId="7966650B" w14:textId="77777777" w:rsidR="00E277BE" w:rsidRPr="00950089" w:rsidRDefault="00E277BE" w:rsidP="0057294F">
      <w:pPr>
        <w:spacing w:after="0"/>
        <w:rPr>
          <w:rFonts w:ascii="Times New Roman" w:hAnsi="Times New Roman" w:cs="Times New Roman"/>
          <w:bCs/>
          <w:sz w:val="24"/>
          <w:szCs w:val="24"/>
        </w:rPr>
      </w:pPr>
    </w:p>
    <w:p w14:paraId="2EC8DC28" w14:textId="77777777" w:rsidR="0057294F" w:rsidRDefault="0057294F" w:rsidP="0057294F">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6AB2C019" w14:textId="77777777" w:rsidR="0057294F" w:rsidRDefault="00950FB7" w:rsidP="0057294F">
      <w:pPr>
        <w:spacing w:after="0"/>
        <w:rPr>
          <w:rStyle w:val="Hyperlink"/>
          <w:rFonts w:ascii="Times New Roman" w:hAnsi="Times New Roman" w:cs="Times New Roman"/>
          <w:sz w:val="24"/>
          <w:szCs w:val="24"/>
        </w:rPr>
      </w:pPr>
      <w:hyperlink r:id="rId6" w:history="1">
        <w:r w:rsidR="0057294F" w:rsidRPr="00BF34C6">
          <w:rPr>
            <w:rStyle w:val="Hyperlink"/>
            <w:rFonts w:ascii="Times New Roman" w:hAnsi="Times New Roman" w:cs="Times New Roman"/>
            <w:sz w:val="24"/>
            <w:szCs w:val="24"/>
          </w:rPr>
          <w:t>https://docs.google.com/spreadsheets/d/1QLoQzbO-Er7ARIECl0aPvY1lKUyZTdYeuwsn4g0XEAk/edit?usp=sharing</w:t>
        </w:r>
      </w:hyperlink>
    </w:p>
    <w:p w14:paraId="1F64C8D2" w14:textId="0D580B05" w:rsidR="00012698" w:rsidRDefault="00012698" w:rsidP="00D82795">
      <w:pPr>
        <w:spacing w:after="0" w:line="240" w:lineRule="auto"/>
        <w:rPr>
          <w:rFonts w:ascii="Times New Roman" w:hAnsi="Times New Roman" w:cs="Times New Roman"/>
          <w:sz w:val="24"/>
          <w:szCs w:val="24"/>
        </w:rPr>
      </w:pPr>
    </w:p>
    <w:p w14:paraId="3340823C" w14:textId="62C6993E"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r w:rsidR="00D723BC">
        <w:rPr>
          <w:rFonts w:ascii="Times New Roman" w:hAnsi="Times New Roman" w:cs="Times New Roman"/>
          <w:b/>
          <w:bCs/>
          <w:sz w:val="24"/>
          <w:szCs w:val="24"/>
        </w:rPr>
        <w:t>?</w:t>
      </w:r>
    </w:p>
    <w:p w14:paraId="5E2309FC" w14:textId="4EFA376C" w:rsidR="00926866" w:rsidRDefault="00926866" w:rsidP="0092686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w:t>
      </w:r>
      <w:r w:rsidR="008D6ADB">
        <w:rPr>
          <w:rFonts w:ascii="Times New Roman" w:hAnsi="Times New Roman" w:cs="Times New Roman"/>
          <w:sz w:val="24"/>
          <w:szCs w:val="24"/>
        </w:rPr>
        <w:t xml:space="preserve"> (4)</w:t>
      </w:r>
    </w:p>
    <w:p w14:paraId="0EE450C5" w14:textId="3660F7D9" w:rsidR="00200FDD" w:rsidRDefault="00270756" w:rsidP="00200FD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First HTML Exercise</w:t>
      </w:r>
      <w:r w:rsidR="00ED0010">
        <w:rPr>
          <w:rFonts w:ascii="Times New Roman" w:hAnsi="Times New Roman" w:cs="Times New Roman"/>
          <w:sz w:val="24"/>
          <w:szCs w:val="24"/>
        </w:rPr>
        <w:t xml:space="preserve"> (</w:t>
      </w:r>
      <w:r w:rsidR="00E0527C">
        <w:rPr>
          <w:rFonts w:ascii="Times New Roman" w:hAnsi="Times New Roman" w:cs="Times New Roman"/>
          <w:sz w:val="24"/>
          <w:szCs w:val="24"/>
        </w:rPr>
        <w:t>C</w:t>
      </w:r>
      <w:r w:rsidR="00ED0010">
        <w:rPr>
          <w:rFonts w:ascii="Times New Roman" w:hAnsi="Times New Roman" w:cs="Times New Roman"/>
          <w:sz w:val="24"/>
          <w:szCs w:val="24"/>
        </w:rPr>
        <w:t>W)</w:t>
      </w:r>
    </w:p>
    <w:p w14:paraId="0B80F29B" w14:textId="07587CD0" w:rsidR="00D82795" w:rsidRDefault="00D82795" w:rsidP="00D82795">
      <w:pPr>
        <w:spacing w:after="0" w:line="240" w:lineRule="auto"/>
        <w:rPr>
          <w:rFonts w:ascii="Times New Roman" w:hAnsi="Times New Roman" w:cs="Times New Roman"/>
          <w:sz w:val="24"/>
          <w:szCs w:val="24"/>
        </w:rPr>
      </w:pPr>
    </w:p>
    <w:p w14:paraId="175D447B" w14:textId="01D6C9E6" w:rsidR="00A671C0" w:rsidRPr="00D82795" w:rsidRDefault="007A5BFF" w:rsidP="007A5BFF">
      <w:pPr>
        <w:pStyle w:val="Heading2"/>
        <w:rPr>
          <w:rFonts w:ascii="Times New Roman" w:hAnsi="Times New Roman" w:cs="Times New Roman"/>
          <w:sz w:val="32"/>
          <w:szCs w:val="32"/>
        </w:rPr>
      </w:pPr>
      <w:r w:rsidRPr="007A5BFF">
        <w:rPr>
          <w:rFonts w:ascii="Times New Roman" w:hAnsi="Times New Roman" w:cs="Times New Roman"/>
          <w:sz w:val="32"/>
          <w:szCs w:val="32"/>
        </w:rPr>
        <w:t>Introduction to HTML</w:t>
      </w:r>
      <w:r w:rsidR="008F2598">
        <w:rPr>
          <w:rFonts w:ascii="Times New Roman" w:hAnsi="Times New Roman" w:cs="Times New Roman"/>
          <w:sz w:val="32"/>
          <w:szCs w:val="32"/>
        </w:rPr>
        <w:t xml:space="preserve"> (Lecture</w:t>
      </w:r>
      <w:r w:rsidR="002C0D05">
        <w:rPr>
          <w:rFonts w:ascii="Times New Roman" w:hAnsi="Times New Roman" w:cs="Times New Roman"/>
          <w:sz w:val="32"/>
          <w:szCs w:val="32"/>
        </w:rPr>
        <w:t>/Class Activity)</w:t>
      </w:r>
    </w:p>
    <w:p w14:paraId="70816E5F" w14:textId="098C4209" w:rsidR="002432FB" w:rsidRPr="002432FB" w:rsidRDefault="002432FB" w:rsidP="0073667F">
      <w:pPr>
        <w:spacing w:after="0" w:line="240" w:lineRule="auto"/>
        <w:rPr>
          <w:rFonts w:ascii="Times New Roman" w:hAnsi="Times New Roman" w:cs="Times New Roman"/>
          <w:b/>
          <w:sz w:val="24"/>
          <w:szCs w:val="24"/>
        </w:rPr>
      </w:pPr>
      <w:r>
        <w:rPr>
          <w:rFonts w:ascii="Times New Roman" w:hAnsi="Times New Roman" w:cs="Times New Roman"/>
          <w:b/>
          <w:sz w:val="24"/>
          <w:szCs w:val="24"/>
        </w:rPr>
        <w:t>What is HTML?</w:t>
      </w:r>
    </w:p>
    <w:p w14:paraId="42FD38E1" w14:textId="7D6D988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There are three major components of front-end web development:</w:t>
      </w:r>
    </w:p>
    <w:p w14:paraId="077BE084" w14:textId="77777777" w:rsidR="0073667F" w:rsidRPr="0073667F" w:rsidRDefault="0073667F" w:rsidP="0073667F">
      <w:pPr>
        <w:spacing w:after="0" w:line="240" w:lineRule="auto"/>
        <w:rPr>
          <w:rFonts w:ascii="Times New Roman" w:hAnsi="Times New Roman" w:cs="Times New Roman"/>
          <w:sz w:val="24"/>
          <w:szCs w:val="24"/>
        </w:rPr>
      </w:pPr>
    </w:p>
    <w:p w14:paraId="3660D416" w14:textId="77777777" w:rsidR="0073667F" w:rsidRPr="0073667F" w:rsidRDefault="0073667F" w:rsidP="0073667F">
      <w:pPr>
        <w:numPr>
          <w:ilvl w:val="0"/>
          <w:numId w:val="43"/>
        </w:num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Structure</w:t>
      </w:r>
    </w:p>
    <w:p w14:paraId="3BB5294F" w14:textId="77777777" w:rsidR="0073667F" w:rsidRPr="0073667F" w:rsidRDefault="0073667F" w:rsidP="0073667F">
      <w:pPr>
        <w:numPr>
          <w:ilvl w:val="0"/>
          <w:numId w:val="43"/>
        </w:num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Style</w:t>
      </w:r>
    </w:p>
    <w:p w14:paraId="2FFE82F5" w14:textId="77777777" w:rsidR="0073667F" w:rsidRPr="0073667F" w:rsidRDefault="0073667F" w:rsidP="0073667F">
      <w:pPr>
        <w:numPr>
          <w:ilvl w:val="0"/>
          <w:numId w:val="43"/>
        </w:num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Interactivity</w:t>
      </w:r>
    </w:p>
    <w:p w14:paraId="169F76CE" w14:textId="044EA25B" w:rsidR="00A671C0" w:rsidRDefault="00A671C0" w:rsidP="00D82795">
      <w:pPr>
        <w:spacing w:after="0" w:line="240" w:lineRule="auto"/>
        <w:rPr>
          <w:rFonts w:ascii="Times New Roman" w:hAnsi="Times New Roman" w:cs="Times New Roman"/>
          <w:sz w:val="24"/>
          <w:szCs w:val="24"/>
        </w:rPr>
      </w:pPr>
    </w:p>
    <w:p w14:paraId="1247E346" w14:textId="61068849"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 xml:space="preserve">HTML </w:t>
      </w:r>
      <w:r w:rsidRPr="0073667F">
        <w:rPr>
          <w:rFonts w:ascii="Times New Roman" w:hAnsi="Times New Roman" w:cs="Times New Roman"/>
          <w:bCs/>
          <w:sz w:val="24"/>
          <w:szCs w:val="24"/>
        </w:rPr>
        <w:t xml:space="preserve">stands for </w:t>
      </w:r>
      <w:proofErr w:type="spellStart"/>
      <w:r w:rsidRPr="0073667F">
        <w:rPr>
          <w:rFonts w:ascii="Times New Roman" w:hAnsi="Times New Roman" w:cs="Times New Roman"/>
          <w:bCs/>
          <w:sz w:val="24"/>
          <w:szCs w:val="24"/>
        </w:rPr>
        <w:t>Hyper</w:t>
      </w:r>
      <w:r w:rsidR="00CF6B62">
        <w:rPr>
          <w:rFonts w:ascii="Times New Roman" w:hAnsi="Times New Roman" w:cs="Times New Roman"/>
          <w:bCs/>
          <w:sz w:val="24"/>
          <w:szCs w:val="24"/>
        </w:rPr>
        <w:t>Te</w:t>
      </w:r>
      <w:r w:rsidRPr="0073667F">
        <w:rPr>
          <w:rFonts w:ascii="Times New Roman" w:hAnsi="Times New Roman" w:cs="Times New Roman"/>
          <w:bCs/>
          <w:sz w:val="24"/>
          <w:szCs w:val="24"/>
        </w:rPr>
        <w:t>xt</w:t>
      </w:r>
      <w:proofErr w:type="spellEnd"/>
      <w:r w:rsidRPr="0073667F">
        <w:rPr>
          <w:rFonts w:ascii="Times New Roman" w:hAnsi="Times New Roman" w:cs="Times New Roman"/>
          <w:bCs/>
          <w:sz w:val="24"/>
          <w:szCs w:val="24"/>
        </w:rPr>
        <w:t xml:space="preserve"> Markup Language and </w:t>
      </w:r>
      <w:r w:rsidRPr="0073667F">
        <w:rPr>
          <w:rFonts w:ascii="Times New Roman" w:hAnsi="Times New Roman" w:cs="Times New Roman"/>
          <w:sz w:val="24"/>
          <w:szCs w:val="24"/>
        </w:rPr>
        <w:t xml:space="preserve">represents the structure of a web page. It is based on the concept of tags that “markup” the document. Those tags allow the browser to interpret .html files and present them correctly to users on the page. Each tag begins and ends with an angled bracket. </w:t>
      </w:r>
    </w:p>
    <w:p w14:paraId="6AE69FE3" w14:textId="77777777" w:rsidR="0073667F" w:rsidRPr="0073667F" w:rsidRDefault="0073667F" w:rsidP="0073667F">
      <w:pPr>
        <w:spacing w:after="0" w:line="240" w:lineRule="auto"/>
        <w:rPr>
          <w:rFonts w:ascii="Times New Roman" w:hAnsi="Times New Roman" w:cs="Times New Roman"/>
          <w:sz w:val="24"/>
          <w:szCs w:val="24"/>
        </w:rPr>
      </w:pPr>
    </w:p>
    <w:p w14:paraId="2C90AECB" w14:textId="77777777" w:rsidR="0073667F" w:rsidRPr="0073667F" w:rsidRDefault="0073667F" w:rsidP="0073667F">
      <w:pPr>
        <w:spacing w:after="0" w:line="240" w:lineRule="auto"/>
        <w:rPr>
          <w:rFonts w:ascii="Times New Roman" w:hAnsi="Times New Roman" w:cs="Times New Roman"/>
          <w:b/>
          <w:bCs/>
          <w:sz w:val="24"/>
          <w:szCs w:val="24"/>
        </w:rPr>
      </w:pPr>
      <w:r w:rsidRPr="0073667F">
        <w:rPr>
          <w:rFonts w:ascii="Times New Roman" w:hAnsi="Times New Roman" w:cs="Times New Roman"/>
          <w:b/>
          <w:bCs/>
          <w:sz w:val="24"/>
          <w:szCs w:val="24"/>
        </w:rPr>
        <w:t>&lt;p class</w:t>
      </w:r>
      <w:proofErr w:type="gramStart"/>
      <w:r w:rsidRPr="0073667F">
        <w:rPr>
          <w:rFonts w:ascii="Times New Roman" w:hAnsi="Times New Roman" w:cs="Times New Roman"/>
          <w:b/>
          <w:bCs/>
          <w:sz w:val="24"/>
          <w:szCs w:val="24"/>
        </w:rPr>
        <w:t>=“</w:t>
      </w:r>
      <w:proofErr w:type="gramEnd"/>
      <w:r w:rsidRPr="0073667F">
        <w:rPr>
          <w:rFonts w:ascii="Times New Roman" w:hAnsi="Times New Roman" w:cs="Times New Roman"/>
          <w:b/>
          <w:bCs/>
          <w:sz w:val="24"/>
          <w:szCs w:val="24"/>
        </w:rPr>
        <w:t>para”&gt;This is a paragraph.&lt;/p&gt;</w:t>
      </w:r>
    </w:p>
    <w:p w14:paraId="458E67CE" w14:textId="77777777" w:rsidR="0073667F" w:rsidRPr="0073667F" w:rsidRDefault="0073667F" w:rsidP="0073667F">
      <w:pPr>
        <w:spacing w:after="0" w:line="240" w:lineRule="auto"/>
        <w:rPr>
          <w:rFonts w:ascii="Times New Roman" w:hAnsi="Times New Roman" w:cs="Times New Roman"/>
          <w:sz w:val="24"/>
          <w:szCs w:val="24"/>
        </w:rPr>
      </w:pPr>
    </w:p>
    <w:p w14:paraId="03311D4F"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 xml:space="preserve">The bold text directly above is an HTML element. Elements are made up of tags, attributes, values, and content. The &lt;p&gt; and &lt;/p&gt; parts are the starting and ending tags. “class” is the attribute and “para” is the value you are providing for the attribute. Everything between the starting and ending tags is the content. </w:t>
      </w:r>
    </w:p>
    <w:p w14:paraId="0E3E2084" w14:textId="77777777" w:rsidR="0073667F" w:rsidRPr="0073667F" w:rsidRDefault="0073667F" w:rsidP="0073667F">
      <w:pPr>
        <w:spacing w:after="0" w:line="240" w:lineRule="auto"/>
        <w:rPr>
          <w:rFonts w:ascii="Times New Roman" w:hAnsi="Times New Roman" w:cs="Times New Roman"/>
          <w:sz w:val="24"/>
          <w:szCs w:val="24"/>
        </w:rPr>
      </w:pPr>
    </w:p>
    <w:p w14:paraId="00722002"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 xml:space="preserve">Those 4 parts are what makes up the content for pages on the internet. Since every web page is just text and images, you can view the source of the code at any time. To do so, right-click a web page and select “View Source” or “Inspect Element.” </w:t>
      </w:r>
    </w:p>
    <w:p w14:paraId="57B73328" w14:textId="4FE14C72" w:rsidR="0073667F" w:rsidRDefault="0073667F" w:rsidP="00D82795">
      <w:pPr>
        <w:spacing w:after="0" w:line="240" w:lineRule="auto"/>
        <w:rPr>
          <w:rFonts w:ascii="Times New Roman" w:hAnsi="Times New Roman" w:cs="Times New Roman"/>
          <w:sz w:val="24"/>
          <w:szCs w:val="24"/>
        </w:rPr>
      </w:pPr>
    </w:p>
    <w:p w14:paraId="4ADE5515"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 xml:space="preserve">View Source will usually bring up a separate web page with all the HTML being used. Inspect Element will pull up your browser’s web developer tools and the object you clicked on the page will be highlighted. I would recommend doing this activity in Google Chrome as it has some very powerful tools for working with websites. </w:t>
      </w:r>
    </w:p>
    <w:p w14:paraId="113E99CB" w14:textId="77777777" w:rsidR="0073667F" w:rsidRDefault="0073667F" w:rsidP="00D82795">
      <w:pPr>
        <w:spacing w:after="0" w:line="240" w:lineRule="auto"/>
        <w:rPr>
          <w:rFonts w:ascii="Times New Roman" w:hAnsi="Times New Roman" w:cs="Times New Roman"/>
          <w:sz w:val="24"/>
          <w:szCs w:val="24"/>
        </w:rPr>
      </w:pPr>
    </w:p>
    <w:p w14:paraId="15933E25"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In HTML, some tags require ending tags and others do not. &lt;p&gt;, &lt;div&gt;, &lt;span&gt;, &lt;strong&gt;, &lt;</w:t>
      </w:r>
      <w:proofErr w:type="spellStart"/>
      <w:r w:rsidRPr="0073667F">
        <w:rPr>
          <w:rFonts w:ascii="Times New Roman" w:hAnsi="Times New Roman" w:cs="Times New Roman"/>
          <w:sz w:val="24"/>
          <w:szCs w:val="24"/>
        </w:rPr>
        <w:t>em</w:t>
      </w:r>
      <w:proofErr w:type="spellEnd"/>
      <w:r w:rsidRPr="0073667F">
        <w:rPr>
          <w:rFonts w:ascii="Times New Roman" w:hAnsi="Times New Roman" w:cs="Times New Roman"/>
          <w:sz w:val="24"/>
          <w:szCs w:val="24"/>
        </w:rPr>
        <w:t>&gt;, and many others require a closing tag which looks like the following: &lt;/tag&gt;</w:t>
      </w:r>
    </w:p>
    <w:p w14:paraId="4CC3C1C5" w14:textId="77777777" w:rsidR="0073667F" w:rsidRPr="0073667F" w:rsidRDefault="0073667F" w:rsidP="0073667F">
      <w:pPr>
        <w:spacing w:after="0" w:line="240" w:lineRule="auto"/>
        <w:rPr>
          <w:rFonts w:ascii="Times New Roman" w:hAnsi="Times New Roman" w:cs="Times New Roman"/>
          <w:sz w:val="24"/>
          <w:szCs w:val="24"/>
        </w:rPr>
      </w:pPr>
    </w:p>
    <w:p w14:paraId="0CED827A"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“Tag” is replaced by the name of the tag. &lt;</w:t>
      </w:r>
      <w:proofErr w:type="spellStart"/>
      <w:r w:rsidRPr="0073667F">
        <w:rPr>
          <w:rFonts w:ascii="Times New Roman" w:hAnsi="Times New Roman" w:cs="Times New Roman"/>
          <w:sz w:val="24"/>
          <w:szCs w:val="24"/>
        </w:rPr>
        <w:t>br</w:t>
      </w:r>
      <w:proofErr w:type="spellEnd"/>
      <w:r w:rsidRPr="0073667F">
        <w:rPr>
          <w:rFonts w:ascii="Times New Roman" w:hAnsi="Times New Roman" w:cs="Times New Roman"/>
          <w:sz w:val="24"/>
          <w:szCs w:val="24"/>
        </w:rPr>
        <w:t>&gt;, &lt;</w:t>
      </w:r>
      <w:proofErr w:type="spellStart"/>
      <w:r w:rsidRPr="0073667F">
        <w:rPr>
          <w:rFonts w:ascii="Times New Roman" w:hAnsi="Times New Roman" w:cs="Times New Roman"/>
          <w:sz w:val="24"/>
          <w:szCs w:val="24"/>
        </w:rPr>
        <w:t>hr</w:t>
      </w:r>
      <w:proofErr w:type="spellEnd"/>
      <w:r w:rsidRPr="0073667F">
        <w:rPr>
          <w:rFonts w:ascii="Times New Roman" w:hAnsi="Times New Roman" w:cs="Times New Roman"/>
          <w:sz w:val="24"/>
          <w:szCs w:val="24"/>
        </w:rPr>
        <w:t>&gt;, and &lt;</w:t>
      </w:r>
      <w:proofErr w:type="spellStart"/>
      <w:r w:rsidRPr="0073667F">
        <w:rPr>
          <w:rFonts w:ascii="Times New Roman" w:hAnsi="Times New Roman" w:cs="Times New Roman"/>
          <w:sz w:val="24"/>
          <w:szCs w:val="24"/>
        </w:rPr>
        <w:t>img</w:t>
      </w:r>
      <w:proofErr w:type="spellEnd"/>
      <w:r w:rsidRPr="0073667F">
        <w:rPr>
          <w:rFonts w:ascii="Times New Roman" w:hAnsi="Times New Roman" w:cs="Times New Roman"/>
          <w:sz w:val="24"/>
          <w:szCs w:val="24"/>
        </w:rPr>
        <w:t xml:space="preserve">&gt; are examples of tags that don’t require a closing tag and can be written without any slashes. </w:t>
      </w:r>
    </w:p>
    <w:p w14:paraId="0EB348FB" w14:textId="77777777" w:rsidR="0073667F" w:rsidRPr="0073667F" w:rsidRDefault="0073667F" w:rsidP="0073667F">
      <w:pPr>
        <w:spacing w:after="0" w:line="240" w:lineRule="auto"/>
        <w:rPr>
          <w:rFonts w:ascii="Times New Roman" w:hAnsi="Times New Roman" w:cs="Times New Roman"/>
          <w:sz w:val="24"/>
          <w:szCs w:val="24"/>
        </w:rPr>
      </w:pPr>
    </w:p>
    <w:p w14:paraId="0F0383AD"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 xml:space="preserve">Tags in HTML are often nested within each other. An example is &lt;ul&gt; and &lt;li&gt;. &lt;ul&gt; is unordered list and &lt;li&gt; is list item and they appear together as shown below. </w:t>
      </w:r>
    </w:p>
    <w:p w14:paraId="14DF4A0F" w14:textId="77777777" w:rsidR="0073667F" w:rsidRPr="0073667F" w:rsidRDefault="0073667F" w:rsidP="0073667F">
      <w:pPr>
        <w:spacing w:after="0" w:line="240" w:lineRule="auto"/>
        <w:rPr>
          <w:rFonts w:ascii="Times New Roman" w:hAnsi="Times New Roman" w:cs="Times New Roman"/>
          <w:sz w:val="24"/>
          <w:szCs w:val="24"/>
        </w:rPr>
      </w:pPr>
    </w:p>
    <w:p w14:paraId="5528DC7E"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&lt;ul&gt;</w:t>
      </w:r>
    </w:p>
    <w:p w14:paraId="1B9FACB6"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 xml:space="preserve">    &lt;li&gt;Item 1&lt;/li&gt;</w:t>
      </w:r>
    </w:p>
    <w:p w14:paraId="57B17AE9"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 xml:space="preserve">    &lt;li&gt;Item 2&lt;/li&gt;</w:t>
      </w:r>
    </w:p>
    <w:p w14:paraId="4EC530B5"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&lt;/ul&gt;</w:t>
      </w:r>
    </w:p>
    <w:p w14:paraId="04B6DA02" w14:textId="55A13949" w:rsidR="00F76B69" w:rsidRDefault="00F76B69" w:rsidP="00D82795">
      <w:pPr>
        <w:spacing w:after="0" w:line="240" w:lineRule="auto"/>
        <w:rPr>
          <w:rFonts w:ascii="Times New Roman" w:hAnsi="Times New Roman" w:cs="Times New Roman"/>
          <w:sz w:val="24"/>
          <w:szCs w:val="24"/>
        </w:rPr>
      </w:pPr>
    </w:p>
    <w:p w14:paraId="3CC01977" w14:textId="77777777" w:rsidR="0073667F" w:rsidRP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Tags can be nested over and over, but you want your HTML to be tidy and should code in a way that allows you to keep your code uncluttered. If you open a tag inside of another tag, you must close it unless it doesn’t require a closing tag.</w:t>
      </w:r>
    </w:p>
    <w:p w14:paraId="309DAEB7" w14:textId="77777777" w:rsidR="0073667F" w:rsidRPr="0073667F" w:rsidRDefault="0073667F" w:rsidP="0073667F">
      <w:pPr>
        <w:spacing w:after="0" w:line="240" w:lineRule="auto"/>
        <w:rPr>
          <w:rFonts w:ascii="Times New Roman" w:hAnsi="Times New Roman" w:cs="Times New Roman"/>
          <w:sz w:val="24"/>
          <w:szCs w:val="24"/>
        </w:rPr>
      </w:pPr>
    </w:p>
    <w:p w14:paraId="2C447D12" w14:textId="5588FA7F" w:rsidR="0073667F" w:rsidRDefault="0073667F" w:rsidP="0073667F">
      <w:pPr>
        <w:spacing w:after="0" w:line="240" w:lineRule="auto"/>
        <w:rPr>
          <w:rFonts w:ascii="Times New Roman" w:hAnsi="Times New Roman" w:cs="Times New Roman"/>
          <w:sz w:val="24"/>
          <w:szCs w:val="24"/>
        </w:rPr>
      </w:pPr>
      <w:r w:rsidRPr="0073667F">
        <w:rPr>
          <w:rFonts w:ascii="Times New Roman" w:hAnsi="Times New Roman" w:cs="Times New Roman"/>
          <w:sz w:val="24"/>
          <w:szCs w:val="24"/>
        </w:rPr>
        <w:t xml:space="preserve">Using semantic markup to organize content and ensuring that your tags are closed correctly are important for making your website more accessible. Many users access the web in a variety of </w:t>
      </w:r>
      <w:r w:rsidRPr="0073667F">
        <w:rPr>
          <w:rFonts w:ascii="Times New Roman" w:hAnsi="Times New Roman" w:cs="Times New Roman"/>
          <w:sz w:val="24"/>
          <w:szCs w:val="24"/>
        </w:rPr>
        <w:lastRenderedPageBreak/>
        <w:t xml:space="preserve">ways and inaccessible websites prevent them from receiving the same quality of services or information. </w:t>
      </w:r>
    </w:p>
    <w:p w14:paraId="02FECF07" w14:textId="045900CF" w:rsidR="00D218B4" w:rsidRDefault="00D218B4" w:rsidP="0073667F">
      <w:pPr>
        <w:spacing w:after="0" w:line="240" w:lineRule="auto"/>
        <w:rPr>
          <w:rFonts w:ascii="Times New Roman" w:hAnsi="Times New Roman" w:cs="Times New Roman"/>
          <w:sz w:val="24"/>
          <w:szCs w:val="24"/>
        </w:rPr>
      </w:pPr>
    </w:p>
    <w:p w14:paraId="0F1B30D8" w14:textId="1A6FF1EB" w:rsidR="00D218B4" w:rsidRDefault="00D218B4" w:rsidP="00D218B4">
      <w:pPr>
        <w:spacing w:after="0" w:line="240" w:lineRule="auto"/>
        <w:rPr>
          <w:rFonts w:ascii="Times New Roman" w:hAnsi="Times New Roman" w:cs="Times New Roman"/>
          <w:bCs/>
          <w:sz w:val="24"/>
          <w:szCs w:val="24"/>
        </w:rPr>
      </w:pPr>
      <w:r w:rsidRPr="00D218B4">
        <w:rPr>
          <w:rFonts w:ascii="Times New Roman" w:hAnsi="Times New Roman" w:cs="Times New Roman"/>
          <w:bCs/>
          <w:sz w:val="24"/>
          <w:szCs w:val="24"/>
        </w:rPr>
        <w:t xml:space="preserve">The table below contains some very common HTML tags along with an explanation of their purpose. Most of these tags are ones you </w:t>
      </w:r>
      <w:r w:rsidR="003C08F4">
        <w:rPr>
          <w:rFonts w:ascii="Times New Roman" w:hAnsi="Times New Roman" w:cs="Times New Roman"/>
          <w:bCs/>
          <w:sz w:val="24"/>
          <w:szCs w:val="24"/>
        </w:rPr>
        <w:t>may have</w:t>
      </w:r>
      <w:r w:rsidRPr="00D218B4">
        <w:rPr>
          <w:rFonts w:ascii="Times New Roman" w:hAnsi="Times New Roman" w:cs="Times New Roman"/>
          <w:bCs/>
          <w:sz w:val="24"/>
          <w:szCs w:val="24"/>
        </w:rPr>
        <w:t xml:space="preserve"> seen before, but it doesn’t include some of the newer semantic tags in HTML 5. </w:t>
      </w:r>
    </w:p>
    <w:p w14:paraId="4C5BCF38" w14:textId="36D2CD14" w:rsidR="00D218B4" w:rsidRDefault="00D218B4" w:rsidP="00D218B4">
      <w:pPr>
        <w:spacing w:after="0" w:line="240" w:lineRule="auto"/>
        <w:rPr>
          <w:rFonts w:ascii="Times New Roman" w:hAnsi="Times New Roman" w:cs="Times New Roman"/>
          <w:bCs/>
          <w:sz w:val="24"/>
          <w:szCs w:val="24"/>
        </w:rPr>
      </w:pPr>
    </w:p>
    <w:p w14:paraId="6C8BB0C5" w14:textId="77777777" w:rsidR="004E4D5D" w:rsidRPr="00D218B4" w:rsidRDefault="004E4D5D" w:rsidP="00D218B4">
      <w:pPr>
        <w:spacing w:after="0"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885"/>
        <w:gridCol w:w="7290"/>
      </w:tblGrid>
      <w:tr w:rsidR="00D218B4" w:rsidRPr="00D218B4" w14:paraId="6E0CB241" w14:textId="77777777" w:rsidTr="00272069">
        <w:tc>
          <w:tcPr>
            <w:tcW w:w="1885" w:type="dxa"/>
          </w:tcPr>
          <w:p w14:paraId="212D7EF3" w14:textId="77777777" w:rsidR="00D218B4" w:rsidRPr="00D218B4" w:rsidRDefault="00D218B4" w:rsidP="00D218B4">
            <w:pPr>
              <w:rPr>
                <w:rFonts w:ascii="Times New Roman" w:hAnsi="Times New Roman" w:cs="Times New Roman"/>
                <w:b/>
                <w:sz w:val="24"/>
                <w:szCs w:val="24"/>
              </w:rPr>
            </w:pPr>
            <w:r w:rsidRPr="00D218B4">
              <w:rPr>
                <w:rFonts w:ascii="Times New Roman" w:hAnsi="Times New Roman" w:cs="Times New Roman"/>
                <w:b/>
                <w:sz w:val="24"/>
                <w:szCs w:val="24"/>
              </w:rPr>
              <w:t>Tag Name</w:t>
            </w:r>
          </w:p>
        </w:tc>
        <w:tc>
          <w:tcPr>
            <w:tcW w:w="7290" w:type="dxa"/>
          </w:tcPr>
          <w:p w14:paraId="696BF7C2" w14:textId="77777777" w:rsidR="00D218B4" w:rsidRPr="00D218B4" w:rsidRDefault="00D218B4" w:rsidP="00D218B4">
            <w:pPr>
              <w:rPr>
                <w:rFonts w:ascii="Times New Roman" w:hAnsi="Times New Roman" w:cs="Times New Roman"/>
                <w:b/>
                <w:sz w:val="24"/>
                <w:szCs w:val="24"/>
              </w:rPr>
            </w:pPr>
            <w:r w:rsidRPr="00D218B4">
              <w:rPr>
                <w:rFonts w:ascii="Times New Roman" w:hAnsi="Times New Roman" w:cs="Times New Roman"/>
                <w:b/>
                <w:sz w:val="24"/>
                <w:szCs w:val="24"/>
              </w:rPr>
              <w:t>Purpose</w:t>
            </w:r>
          </w:p>
        </w:tc>
      </w:tr>
      <w:tr w:rsidR="00D218B4" w:rsidRPr="00D218B4" w14:paraId="746C85DC" w14:textId="77777777" w:rsidTr="00272069">
        <w:tc>
          <w:tcPr>
            <w:tcW w:w="1885" w:type="dxa"/>
          </w:tcPr>
          <w:p w14:paraId="781F4D37"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&lt;!Doctype html&gt;</w:t>
            </w:r>
          </w:p>
        </w:tc>
        <w:tc>
          <w:tcPr>
            <w:tcW w:w="7290" w:type="dxa"/>
          </w:tcPr>
          <w:p w14:paraId="63E21C82"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Not really an HTML tag but more like information for the browser about what type of document it should expect. This one is for the latest version of HTML, which is HTML 5, and is the only acceptable one for this course. It always comes first in an HTML document and doesn’t have an end tag.</w:t>
            </w:r>
          </w:p>
        </w:tc>
      </w:tr>
      <w:tr w:rsidR="00D218B4" w:rsidRPr="00D218B4" w14:paraId="613DD5A7" w14:textId="77777777" w:rsidTr="00272069">
        <w:tc>
          <w:tcPr>
            <w:tcW w:w="1885" w:type="dxa"/>
          </w:tcPr>
          <w:p w14:paraId="02583293"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&lt;html&gt; </w:t>
            </w:r>
          </w:p>
        </w:tc>
        <w:tc>
          <w:tcPr>
            <w:tcW w:w="7290" w:type="dxa"/>
          </w:tcPr>
          <w:p w14:paraId="0C98E961"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This is the root of an HTML document and should wrap all other HTML elements. You should always use the </w:t>
            </w:r>
            <w:proofErr w:type="spellStart"/>
            <w:r w:rsidRPr="00D218B4">
              <w:rPr>
                <w:rFonts w:ascii="Times New Roman" w:hAnsi="Times New Roman" w:cs="Times New Roman"/>
                <w:bCs/>
                <w:sz w:val="24"/>
                <w:szCs w:val="24"/>
              </w:rPr>
              <w:t>lang</w:t>
            </w:r>
            <w:proofErr w:type="spellEnd"/>
            <w:r w:rsidRPr="00D218B4">
              <w:rPr>
                <w:rFonts w:ascii="Times New Roman" w:hAnsi="Times New Roman" w:cs="Times New Roman"/>
                <w:bCs/>
                <w:sz w:val="24"/>
                <w:szCs w:val="24"/>
              </w:rPr>
              <w:t xml:space="preserve"> attribute with this tag to define your web page’s language. This is helpful for search engines/browsers.</w:t>
            </w:r>
          </w:p>
        </w:tc>
      </w:tr>
      <w:tr w:rsidR="00D218B4" w:rsidRPr="00D218B4" w14:paraId="503746C6" w14:textId="77777777" w:rsidTr="00272069">
        <w:tc>
          <w:tcPr>
            <w:tcW w:w="1885" w:type="dxa"/>
          </w:tcPr>
          <w:p w14:paraId="1C3A46F8"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&lt;head&gt;</w:t>
            </w:r>
          </w:p>
        </w:tc>
        <w:tc>
          <w:tcPr>
            <w:tcW w:w="7290" w:type="dxa"/>
          </w:tcPr>
          <w:p w14:paraId="02C16473"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This is the head of an HTML document and typically contains information about the document inside of metatags. Things in this tag do not appear on the web page.</w:t>
            </w:r>
          </w:p>
        </w:tc>
      </w:tr>
      <w:tr w:rsidR="00D218B4" w:rsidRPr="00D218B4" w14:paraId="2CD485C6" w14:textId="77777777" w:rsidTr="00272069">
        <w:tc>
          <w:tcPr>
            <w:tcW w:w="1885" w:type="dxa"/>
          </w:tcPr>
          <w:p w14:paraId="73A30035"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&lt;title&gt;</w:t>
            </w:r>
          </w:p>
        </w:tc>
        <w:tc>
          <w:tcPr>
            <w:tcW w:w="7290" w:type="dxa"/>
          </w:tcPr>
          <w:p w14:paraId="4F4BDFC6"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This is the title of an HTML document and the content inside of the tags usually appears in the tab of the browser window. It goes inside of the &lt;head&gt; tag and is required for all HTML documents.</w:t>
            </w:r>
          </w:p>
        </w:tc>
      </w:tr>
      <w:tr w:rsidR="00D218B4" w:rsidRPr="00D218B4" w14:paraId="33A0476A" w14:textId="77777777" w:rsidTr="00272069">
        <w:tc>
          <w:tcPr>
            <w:tcW w:w="1885" w:type="dxa"/>
          </w:tcPr>
          <w:p w14:paraId="701CC469"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&lt;body&gt;</w:t>
            </w:r>
          </w:p>
        </w:tc>
        <w:tc>
          <w:tcPr>
            <w:tcW w:w="7290" w:type="dxa"/>
          </w:tcPr>
          <w:p w14:paraId="1AA7D4ED"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This defines the body of an HTML document. Elements inside of this tag will appear on the page. </w:t>
            </w:r>
          </w:p>
        </w:tc>
      </w:tr>
      <w:tr w:rsidR="00D218B4" w:rsidRPr="00D218B4" w14:paraId="0E1BBD83" w14:textId="77777777" w:rsidTr="00272069">
        <w:tc>
          <w:tcPr>
            <w:tcW w:w="1885" w:type="dxa"/>
          </w:tcPr>
          <w:p w14:paraId="26E073A4"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&lt;h1&gt; - &lt;h6&gt;</w:t>
            </w:r>
          </w:p>
        </w:tc>
        <w:tc>
          <w:tcPr>
            <w:tcW w:w="7290" w:type="dxa"/>
          </w:tcPr>
          <w:p w14:paraId="0BC13505"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Defines headings in a document. h1 is the most important while h6 is the least important. In general, only one h1 should be used per page.</w:t>
            </w:r>
          </w:p>
        </w:tc>
      </w:tr>
      <w:tr w:rsidR="00D218B4" w:rsidRPr="00D218B4" w14:paraId="750DE201" w14:textId="77777777" w:rsidTr="00272069">
        <w:tc>
          <w:tcPr>
            <w:tcW w:w="1885" w:type="dxa"/>
          </w:tcPr>
          <w:p w14:paraId="59420302"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&lt;p&gt;</w:t>
            </w:r>
          </w:p>
        </w:tc>
        <w:tc>
          <w:tcPr>
            <w:tcW w:w="7290" w:type="dxa"/>
          </w:tcPr>
          <w:p w14:paraId="547A5B50"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Defines a paragraph.</w:t>
            </w:r>
          </w:p>
        </w:tc>
      </w:tr>
      <w:tr w:rsidR="00D218B4" w:rsidRPr="00D218B4" w14:paraId="20F9A650" w14:textId="77777777" w:rsidTr="00272069">
        <w:tc>
          <w:tcPr>
            <w:tcW w:w="1885" w:type="dxa"/>
          </w:tcPr>
          <w:p w14:paraId="30A42751"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&lt;ul&gt;</w:t>
            </w:r>
          </w:p>
        </w:tc>
        <w:tc>
          <w:tcPr>
            <w:tcW w:w="7290" w:type="dxa"/>
          </w:tcPr>
          <w:p w14:paraId="24851815"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Unordered list. This will display a list with bullet points as the default style.</w:t>
            </w:r>
          </w:p>
        </w:tc>
      </w:tr>
      <w:tr w:rsidR="00D218B4" w:rsidRPr="00D218B4" w14:paraId="7707D282" w14:textId="77777777" w:rsidTr="00272069">
        <w:tc>
          <w:tcPr>
            <w:tcW w:w="1885" w:type="dxa"/>
          </w:tcPr>
          <w:p w14:paraId="246E05E2"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w:t>
            </w:r>
            <w:proofErr w:type="spellStart"/>
            <w:r w:rsidRPr="00D218B4">
              <w:rPr>
                <w:rFonts w:ascii="Times New Roman" w:hAnsi="Times New Roman" w:cs="Times New Roman"/>
                <w:bCs/>
                <w:sz w:val="24"/>
                <w:szCs w:val="24"/>
              </w:rPr>
              <w:t>ol</w:t>
            </w:r>
            <w:proofErr w:type="spellEnd"/>
            <w:r w:rsidRPr="00D218B4">
              <w:rPr>
                <w:rFonts w:ascii="Times New Roman" w:hAnsi="Times New Roman" w:cs="Times New Roman"/>
                <w:bCs/>
                <w:sz w:val="24"/>
                <w:szCs w:val="24"/>
              </w:rPr>
              <w:t>&gt;</w:t>
            </w:r>
          </w:p>
        </w:tc>
        <w:tc>
          <w:tcPr>
            <w:tcW w:w="7290" w:type="dxa"/>
          </w:tcPr>
          <w:p w14:paraId="2BE47922"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Ordered list. This will display a list with numbers as the default style.</w:t>
            </w:r>
          </w:p>
        </w:tc>
      </w:tr>
      <w:tr w:rsidR="00D218B4" w:rsidRPr="00D218B4" w14:paraId="21154F57" w14:textId="77777777" w:rsidTr="00272069">
        <w:tc>
          <w:tcPr>
            <w:tcW w:w="1885" w:type="dxa"/>
          </w:tcPr>
          <w:p w14:paraId="0223B82C"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&lt;li&gt;</w:t>
            </w:r>
          </w:p>
        </w:tc>
        <w:tc>
          <w:tcPr>
            <w:tcW w:w="7290" w:type="dxa"/>
          </w:tcPr>
          <w:p w14:paraId="2F5D15AD"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List item. This tag goes inside of &lt;ul&gt; and &lt;</w:t>
            </w:r>
            <w:proofErr w:type="spellStart"/>
            <w:r w:rsidRPr="00D218B4">
              <w:rPr>
                <w:rFonts w:ascii="Times New Roman" w:hAnsi="Times New Roman" w:cs="Times New Roman"/>
                <w:bCs/>
                <w:sz w:val="24"/>
                <w:szCs w:val="24"/>
              </w:rPr>
              <w:t>ol</w:t>
            </w:r>
            <w:proofErr w:type="spellEnd"/>
            <w:r w:rsidRPr="00D218B4">
              <w:rPr>
                <w:rFonts w:ascii="Times New Roman" w:hAnsi="Times New Roman" w:cs="Times New Roman"/>
                <w:bCs/>
                <w:sz w:val="24"/>
                <w:szCs w:val="24"/>
              </w:rPr>
              <w:t>&gt; tags to display a single item.</w:t>
            </w:r>
          </w:p>
        </w:tc>
      </w:tr>
      <w:tr w:rsidR="00D218B4" w:rsidRPr="00D218B4" w14:paraId="7938EC92" w14:textId="77777777" w:rsidTr="00272069">
        <w:tc>
          <w:tcPr>
            <w:tcW w:w="1885" w:type="dxa"/>
          </w:tcPr>
          <w:p w14:paraId="49917DA5"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w:t>
            </w:r>
            <w:proofErr w:type="spellStart"/>
            <w:r w:rsidRPr="00D218B4">
              <w:rPr>
                <w:rFonts w:ascii="Times New Roman" w:hAnsi="Times New Roman" w:cs="Times New Roman"/>
                <w:bCs/>
                <w:sz w:val="24"/>
                <w:szCs w:val="24"/>
              </w:rPr>
              <w:t>em</w:t>
            </w:r>
            <w:proofErr w:type="spellEnd"/>
            <w:r w:rsidRPr="00D218B4">
              <w:rPr>
                <w:rFonts w:ascii="Times New Roman" w:hAnsi="Times New Roman" w:cs="Times New Roman"/>
                <w:bCs/>
                <w:sz w:val="24"/>
                <w:szCs w:val="24"/>
              </w:rPr>
              <w:t>&gt;</w:t>
            </w:r>
          </w:p>
        </w:tc>
        <w:tc>
          <w:tcPr>
            <w:tcW w:w="7290" w:type="dxa"/>
          </w:tcPr>
          <w:p w14:paraId="6D8DEFE4"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Defines emphasized text that is displayed in </w:t>
            </w:r>
            <w:r w:rsidRPr="00D218B4">
              <w:rPr>
                <w:rFonts w:ascii="Times New Roman" w:hAnsi="Times New Roman" w:cs="Times New Roman"/>
                <w:bCs/>
                <w:i/>
                <w:iCs/>
                <w:sz w:val="24"/>
                <w:szCs w:val="24"/>
              </w:rPr>
              <w:t>italic</w:t>
            </w:r>
            <w:r w:rsidRPr="00D218B4">
              <w:rPr>
                <w:rFonts w:ascii="Times New Roman" w:hAnsi="Times New Roman" w:cs="Times New Roman"/>
                <w:bCs/>
                <w:sz w:val="24"/>
                <w:szCs w:val="24"/>
              </w:rPr>
              <w:t>.</w:t>
            </w:r>
          </w:p>
        </w:tc>
      </w:tr>
      <w:tr w:rsidR="00D218B4" w:rsidRPr="00D218B4" w14:paraId="5773262A" w14:textId="77777777" w:rsidTr="00272069">
        <w:tc>
          <w:tcPr>
            <w:tcW w:w="1885" w:type="dxa"/>
          </w:tcPr>
          <w:p w14:paraId="17D888DD"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&lt;strong&gt;</w:t>
            </w:r>
          </w:p>
        </w:tc>
        <w:tc>
          <w:tcPr>
            <w:tcW w:w="7290" w:type="dxa"/>
          </w:tcPr>
          <w:p w14:paraId="69074872"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Defines text with strong importance and is usually displayed in </w:t>
            </w:r>
            <w:r w:rsidRPr="00D218B4">
              <w:rPr>
                <w:rFonts w:ascii="Times New Roman" w:hAnsi="Times New Roman" w:cs="Times New Roman"/>
                <w:b/>
                <w:sz w:val="24"/>
                <w:szCs w:val="24"/>
              </w:rPr>
              <w:t>bold</w:t>
            </w:r>
            <w:r w:rsidRPr="00D218B4">
              <w:rPr>
                <w:rFonts w:ascii="Times New Roman" w:hAnsi="Times New Roman" w:cs="Times New Roman"/>
                <w:bCs/>
                <w:sz w:val="24"/>
                <w:szCs w:val="24"/>
              </w:rPr>
              <w:t xml:space="preserve">. </w:t>
            </w:r>
          </w:p>
        </w:tc>
      </w:tr>
      <w:tr w:rsidR="00D218B4" w:rsidRPr="00D218B4" w14:paraId="3C7CD039" w14:textId="77777777" w:rsidTr="00272069">
        <w:tc>
          <w:tcPr>
            <w:tcW w:w="1885" w:type="dxa"/>
          </w:tcPr>
          <w:p w14:paraId="778BF08C"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&lt;table&gt;</w:t>
            </w:r>
          </w:p>
        </w:tc>
        <w:tc>
          <w:tcPr>
            <w:tcW w:w="7290" w:type="dxa"/>
          </w:tcPr>
          <w:p w14:paraId="4E981C26"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Defines a table in a document. This must contain tr and </w:t>
            </w:r>
            <w:proofErr w:type="spellStart"/>
            <w:r w:rsidRPr="00D218B4">
              <w:rPr>
                <w:rFonts w:ascii="Times New Roman" w:hAnsi="Times New Roman" w:cs="Times New Roman"/>
                <w:bCs/>
                <w:sz w:val="24"/>
                <w:szCs w:val="24"/>
              </w:rPr>
              <w:t>th</w:t>
            </w:r>
            <w:proofErr w:type="spellEnd"/>
            <w:r w:rsidRPr="00D218B4">
              <w:rPr>
                <w:rFonts w:ascii="Times New Roman" w:hAnsi="Times New Roman" w:cs="Times New Roman"/>
                <w:bCs/>
                <w:sz w:val="24"/>
                <w:szCs w:val="24"/>
              </w:rPr>
              <w:t>/td tags at the very least.</w:t>
            </w:r>
          </w:p>
        </w:tc>
      </w:tr>
      <w:tr w:rsidR="00D218B4" w:rsidRPr="00D218B4" w14:paraId="46DB7C55" w14:textId="77777777" w:rsidTr="00272069">
        <w:tc>
          <w:tcPr>
            <w:tcW w:w="1885" w:type="dxa"/>
          </w:tcPr>
          <w:p w14:paraId="1B4CDC32"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w:t>
            </w:r>
            <w:proofErr w:type="spellStart"/>
            <w:r w:rsidRPr="00D218B4">
              <w:rPr>
                <w:rFonts w:ascii="Times New Roman" w:hAnsi="Times New Roman" w:cs="Times New Roman"/>
                <w:bCs/>
                <w:sz w:val="24"/>
                <w:szCs w:val="24"/>
              </w:rPr>
              <w:t>thead</w:t>
            </w:r>
            <w:proofErr w:type="spellEnd"/>
            <w:r w:rsidRPr="00D218B4">
              <w:rPr>
                <w:rFonts w:ascii="Times New Roman" w:hAnsi="Times New Roman" w:cs="Times New Roman"/>
                <w:bCs/>
                <w:sz w:val="24"/>
                <w:szCs w:val="24"/>
              </w:rPr>
              <w:t>&gt;</w:t>
            </w:r>
          </w:p>
        </w:tc>
        <w:tc>
          <w:tcPr>
            <w:tcW w:w="7290" w:type="dxa"/>
          </w:tcPr>
          <w:p w14:paraId="6EA83A8F"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Used to group header content in a table. It is normally used for the first row of a table.</w:t>
            </w:r>
          </w:p>
        </w:tc>
      </w:tr>
      <w:tr w:rsidR="00D218B4" w:rsidRPr="00D218B4" w14:paraId="00863A2D" w14:textId="77777777" w:rsidTr="00272069">
        <w:tc>
          <w:tcPr>
            <w:tcW w:w="1885" w:type="dxa"/>
          </w:tcPr>
          <w:p w14:paraId="6D3D906F"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w:t>
            </w:r>
            <w:proofErr w:type="spellStart"/>
            <w:r w:rsidRPr="00D218B4">
              <w:rPr>
                <w:rFonts w:ascii="Times New Roman" w:hAnsi="Times New Roman" w:cs="Times New Roman"/>
                <w:bCs/>
                <w:sz w:val="24"/>
                <w:szCs w:val="24"/>
              </w:rPr>
              <w:t>tbody</w:t>
            </w:r>
            <w:proofErr w:type="spellEnd"/>
            <w:r w:rsidRPr="00D218B4">
              <w:rPr>
                <w:rFonts w:ascii="Times New Roman" w:hAnsi="Times New Roman" w:cs="Times New Roman"/>
                <w:bCs/>
                <w:sz w:val="24"/>
                <w:szCs w:val="24"/>
              </w:rPr>
              <w:t>&gt;</w:t>
            </w:r>
          </w:p>
        </w:tc>
        <w:tc>
          <w:tcPr>
            <w:tcW w:w="7290" w:type="dxa"/>
          </w:tcPr>
          <w:p w14:paraId="6DDADE12"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Used to group the body content in an HTML table. If there is no footer for the table, this is used for the rest of the rows in a table. </w:t>
            </w:r>
          </w:p>
        </w:tc>
      </w:tr>
      <w:tr w:rsidR="00D218B4" w:rsidRPr="00D218B4" w14:paraId="076209F1" w14:textId="77777777" w:rsidTr="00272069">
        <w:tc>
          <w:tcPr>
            <w:tcW w:w="1885" w:type="dxa"/>
          </w:tcPr>
          <w:p w14:paraId="38727789"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&lt;tr&gt;</w:t>
            </w:r>
          </w:p>
        </w:tc>
        <w:tc>
          <w:tcPr>
            <w:tcW w:w="7290" w:type="dxa"/>
          </w:tcPr>
          <w:p w14:paraId="1A609C8A"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Defines a row in a table. It must contain </w:t>
            </w:r>
            <w:proofErr w:type="spellStart"/>
            <w:r w:rsidRPr="00D218B4">
              <w:rPr>
                <w:rFonts w:ascii="Times New Roman" w:hAnsi="Times New Roman" w:cs="Times New Roman"/>
                <w:bCs/>
                <w:sz w:val="24"/>
                <w:szCs w:val="24"/>
              </w:rPr>
              <w:t>th</w:t>
            </w:r>
            <w:proofErr w:type="spellEnd"/>
            <w:r w:rsidRPr="00D218B4">
              <w:rPr>
                <w:rFonts w:ascii="Times New Roman" w:hAnsi="Times New Roman" w:cs="Times New Roman"/>
                <w:bCs/>
                <w:sz w:val="24"/>
                <w:szCs w:val="24"/>
              </w:rPr>
              <w:t xml:space="preserve"> or td tags inside of it for columns</w:t>
            </w:r>
          </w:p>
        </w:tc>
      </w:tr>
      <w:tr w:rsidR="00D218B4" w:rsidRPr="00D218B4" w14:paraId="7BB205B5" w14:textId="77777777" w:rsidTr="00272069">
        <w:tc>
          <w:tcPr>
            <w:tcW w:w="1885" w:type="dxa"/>
          </w:tcPr>
          <w:p w14:paraId="572411AE"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w:t>
            </w:r>
            <w:proofErr w:type="spellStart"/>
            <w:r w:rsidRPr="00D218B4">
              <w:rPr>
                <w:rFonts w:ascii="Times New Roman" w:hAnsi="Times New Roman" w:cs="Times New Roman"/>
                <w:bCs/>
                <w:sz w:val="24"/>
                <w:szCs w:val="24"/>
              </w:rPr>
              <w:t>th</w:t>
            </w:r>
            <w:proofErr w:type="spellEnd"/>
            <w:r w:rsidRPr="00D218B4">
              <w:rPr>
                <w:rFonts w:ascii="Times New Roman" w:hAnsi="Times New Roman" w:cs="Times New Roman"/>
                <w:bCs/>
                <w:sz w:val="24"/>
                <w:szCs w:val="24"/>
              </w:rPr>
              <w:t>&gt; or &lt;td&gt;</w:t>
            </w:r>
          </w:p>
        </w:tc>
        <w:tc>
          <w:tcPr>
            <w:tcW w:w="7290" w:type="dxa"/>
          </w:tcPr>
          <w:p w14:paraId="1DC723B8"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Defines a column in a table. &lt;</w:t>
            </w:r>
            <w:proofErr w:type="spellStart"/>
            <w:r w:rsidRPr="00D218B4">
              <w:rPr>
                <w:rFonts w:ascii="Times New Roman" w:hAnsi="Times New Roman" w:cs="Times New Roman"/>
                <w:bCs/>
                <w:sz w:val="24"/>
                <w:szCs w:val="24"/>
              </w:rPr>
              <w:t>th</w:t>
            </w:r>
            <w:proofErr w:type="spellEnd"/>
            <w:r w:rsidRPr="00D218B4">
              <w:rPr>
                <w:rFonts w:ascii="Times New Roman" w:hAnsi="Times New Roman" w:cs="Times New Roman"/>
                <w:bCs/>
                <w:sz w:val="24"/>
                <w:szCs w:val="24"/>
              </w:rPr>
              <w:t>&gt; should be used for the first row in a table (which should be in a &lt;</w:t>
            </w:r>
            <w:proofErr w:type="spellStart"/>
            <w:r w:rsidRPr="00D218B4">
              <w:rPr>
                <w:rFonts w:ascii="Times New Roman" w:hAnsi="Times New Roman" w:cs="Times New Roman"/>
                <w:bCs/>
                <w:sz w:val="24"/>
                <w:szCs w:val="24"/>
              </w:rPr>
              <w:t>thead</w:t>
            </w:r>
            <w:proofErr w:type="spellEnd"/>
            <w:r w:rsidRPr="00D218B4">
              <w:rPr>
                <w:rFonts w:ascii="Times New Roman" w:hAnsi="Times New Roman" w:cs="Times New Roman"/>
                <w:bCs/>
                <w:sz w:val="24"/>
                <w:szCs w:val="24"/>
              </w:rPr>
              <w:t>&gt; tag) while &lt;td&gt; should be used in rows after that (those rows should be in a &lt;</w:t>
            </w:r>
            <w:proofErr w:type="spellStart"/>
            <w:r w:rsidRPr="00D218B4">
              <w:rPr>
                <w:rFonts w:ascii="Times New Roman" w:hAnsi="Times New Roman" w:cs="Times New Roman"/>
                <w:bCs/>
                <w:sz w:val="24"/>
                <w:szCs w:val="24"/>
              </w:rPr>
              <w:t>tbody</w:t>
            </w:r>
            <w:proofErr w:type="spellEnd"/>
            <w:r w:rsidRPr="00D218B4">
              <w:rPr>
                <w:rFonts w:ascii="Times New Roman" w:hAnsi="Times New Roman" w:cs="Times New Roman"/>
                <w:bCs/>
                <w:sz w:val="24"/>
                <w:szCs w:val="24"/>
              </w:rPr>
              <w:t>&gt; tag).</w:t>
            </w:r>
          </w:p>
        </w:tc>
      </w:tr>
      <w:tr w:rsidR="00D218B4" w:rsidRPr="00D218B4" w14:paraId="628E14BA" w14:textId="77777777" w:rsidTr="00272069">
        <w:tc>
          <w:tcPr>
            <w:tcW w:w="1885" w:type="dxa"/>
          </w:tcPr>
          <w:p w14:paraId="7791F5F9"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lastRenderedPageBreak/>
              <w:t>&lt;</w:t>
            </w:r>
            <w:proofErr w:type="spellStart"/>
            <w:r w:rsidRPr="00D218B4">
              <w:rPr>
                <w:rFonts w:ascii="Times New Roman" w:hAnsi="Times New Roman" w:cs="Times New Roman"/>
                <w:bCs/>
                <w:sz w:val="24"/>
                <w:szCs w:val="24"/>
              </w:rPr>
              <w:t>br</w:t>
            </w:r>
            <w:proofErr w:type="spellEnd"/>
            <w:r w:rsidRPr="00D218B4">
              <w:rPr>
                <w:rFonts w:ascii="Times New Roman" w:hAnsi="Times New Roman" w:cs="Times New Roman"/>
                <w:bCs/>
                <w:sz w:val="24"/>
                <w:szCs w:val="24"/>
              </w:rPr>
              <w:t>&gt;</w:t>
            </w:r>
          </w:p>
        </w:tc>
        <w:tc>
          <w:tcPr>
            <w:tcW w:w="7290" w:type="dxa"/>
          </w:tcPr>
          <w:p w14:paraId="35965029"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Defines a line break and is used to break text content apart. This tag does not have an end tag.</w:t>
            </w:r>
          </w:p>
        </w:tc>
      </w:tr>
      <w:tr w:rsidR="00D218B4" w:rsidRPr="00D218B4" w14:paraId="3B437592" w14:textId="77777777" w:rsidTr="00272069">
        <w:tc>
          <w:tcPr>
            <w:tcW w:w="1885" w:type="dxa"/>
          </w:tcPr>
          <w:p w14:paraId="7FBE099E"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w:t>
            </w:r>
            <w:proofErr w:type="spellStart"/>
            <w:r w:rsidRPr="00D218B4">
              <w:rPr>
                <w:rFonts w:ascii="Times New Roman" w:hAnsi="Times New Roman" w:cs="Times New Roman"/>
                <w:bCs/>
                <w:sz w:val="24"/>
                <w:szCs w:val="24"/>
              </w:rPr>
              <w:t>hr</w:t>
            </w:r>
            <w:proofErr w:type="spellEnd"/>
            <w:r w:rsidRPr="00D218B4">
              <w:rPr>
                <w:rFonts w:ascii="Times New Roman" w:hAnsi="Times New Roman" w:cs="Times New Roman"/>
                <w:bCs/>
                <w:sz w:val="24"/>
                <w:szCs w:val="24"/>
              </w:rPr>
              <w:t>&gt;</w:t>
            </w:r>
          </w:p>
        </w:tc>
        <w:tc>
          <w:tcPr>
            <w:tcW w:w="7290" w:type="dxa"/>
          </w:tcPr>
          <w:p w14:paraId="388401BD"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Horizontal rule. This will display a horizontal line across the screen. This tag does not have an end tag.</w:t>
            </w:r>
          </w:p>
        </w:tc>
      </w:tr>
      <w:tr w:rsidR="00D218B4" w:rsidRPr="00D218B4" w14:paraId="291F952A" w14:textId="77777777" w:rsidTr="00272069">
        <w:tc>
          <w:tcPr>
            <w:tcW w:w="1885" w:type="dxa"/>
          </w:tcPr>
          <w:p w14:paraId="26022793"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w:t>
            </w:r>
            <w:proofErr w:type="spellStart"/>
            <w:r w:rsidRPr="00D218B4">
              <w:rPr>
                <w:rFonts w:ascii="Times New Roman" w:hAnsi="Times New Roman" w:cs="Times New Roman"/>
                <w:bCs/>
                <w:sz w:val="24"/>
                <w:szCs w:val="24"/>
              </w:rPr>
              <w:t>img</w:t>
            </w:r>
            <w:proofErr w:type="spellEnd"/>
            <w:r w:rsidRPr="00D218B4">
              <w:rPr>
                <w:rFonts w:ascii="Times New Roman" w:hAnsi="Times New Roman" w:cs="Times New Roman"/>
                <w:bCs/>
                <w:sz w:val="24"/>
                <w:szCs w:val="24"/>
              </w:rPr>
              <w:t>&gt;</w:t>
            </w:r>
          </w:p>
        </w:tc>
        <w:tc>
          <w:tcPr>
            <w:tcW w:w="7290" w:type="dxa"/>
          </w:tcPr>
          <w:p w14:paraId="3BB4FB75"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Displays an image. This tag requires two attributes which are </w:t>
            </w:r>
            <w:proofErr w:type="spellStart"/>
            <w:r w:rsidRPr="00D218B4">
              <w:rPr>
                <w:rFonts w:ascii="Times New Roman" w:hAnsi="Times New Roman" w:cs="Times New Roman"/>
                <w:bCs/>
                <w:sz w:val="24"/>
                <w:szCs w:val="24"/>
              </w:rPr>
              <w:t>src</w:t>
            </w:r>
            <w:proofErr w:type="spellEnd"/>
            <w:r w:rsidRPr="00D218B4">
              <w:rPr>
                <w:rFonts w:ascii="Times New Roman" w:hAnsi="Times New Roman" w:cs="Times New Roman"/>
                <w:bCs/>
                <w:sz w:val="24"/>
                <w:szCs w:val="24"/>
              </w:rPr>
              <w:t xml:space="preserve"> and alt. </w:t>
            </w:r>
            <w:proofErr w:type="spellStart"/>
            <w:r w:rsidRPr="00D218B4">
              <w:rPr>
                <w:rFonts w:ascii="Times New Roman" w:hAnsi="Times New Roman" w:cs="Times New Roman"/>
                <w:bCs/>
                <w:sz w:val="24"/>
                <w:szCs w:val="24"/>
              </w:rPr>
              <w:t>Src</w:t>
            </w:r>
            <w:proofErr w:type="spellEnd"/>
            <w:r w:rsidRPr="00D218B4">
              <w:rPr>
                <w:rFonts w:ascii="Times New Roman" w:hAnsi="Times New Roman" w:cs="Times New Roman"/>
                <w:bCs/>
                <w:sz w:val="24"/>
                <w:szCs w:val="24"/>
              </w:rPr>
              <w:t xml:space="preserve"> is used to define the source of the image whether it’s a local image or something on the internet. The alt attribute is important for accessibility and is used to describe the image for visually impaired users or screen readers. This tag does not have an end tag.</w:t>
            </w:r>
          </w:p>
        </w:tc>
      </w:tr>
      <w:tr w:rsidR="00D218B4" w:rsidRPr="00D218B4" w14:paraId="6113CCA9" w14:textId="77777777" w:rsidTr="00272069">
        <w:tc>
          <w:tcPr>
            <w:tcW w:w="1885" w:type="dxa"/>
          </w:tcPr>
          <w:p w14:paraId="3BAA480C"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&lt;div&gt;</w:t>
            </w:r>
          </w:p>
        </w:tc>
        <w:tc>
          <w:tcPr>
            <w:tcW w:w="7290" w:type="dxa"/>
          </w:tcPr>
          <w:p w14:paraId="0E9ABB65"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Defines a division or section in a web page. It is a container, and all kinds of tags can be placed inside of it. It is typically used with CSS to change the layout of a page.</w:t>
            </w:r>
          </w:p>
        </w:tc>
      </w:tr>
      <w:tr w:rsidR="00D218B4" w:rsidRPr="00D218B4" w14:paraId="7DDA01B7" w14:textId="77777777" w:rsidTr="00272069">
        <w:tc>
          <w:tcPr>
            <w:tcW w:w="1885" w:type="dxa"/>
          </w:tcPr>
          <w:p w14:paraId="4F9F475C"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&lt;span&gt;</w:t>
            </w:r>
          </w:p>
        </w:tc>
        <w:tc>
          <w:tcPr>
            <w:tcW w:w="7290" w:type="dxa"/>
          </w:tcPr>
          <w:p w14:paraId="2C8177B4"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Like a div, this is also a container. However, this is an inline container which is typically used to mark up a piece of text in a document. An empty div will take up the whole width of a screen while a span tag only takes up the width of the content inside of it. </w:t>
            </w:r>
          </w:p>
        </w:tc>
      </w:tr>
      <w:tr w:rsidR="00D218B4" w:rsidRPr="00D218B4" w14:paraId="7E6928C2" w14:textId="77777777" w:rsidTr="00272069">
        <w:tc>
          <w:tcPr>
            <w:tcW w:w="1885" w:type="dxa"/>
          </w:tcPr>
          <w:p w14:paraId="2F80B4B4"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&lt;form&gt;</w:t>
            </w:r>
          </w:p>
        </w:tc>
        <w:tc>
          <w:tcPr>
            <w:tcW w:w="7290" w:type="dxa"/>
          </w:tcPr>
          <w:p w14:paraId="77A13487"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Defines a form for user input. It can contain </w:t>
            </w:r>
            <w:proofErr w:type="gramStart"/>
            <w:r w:rsidRPr="00D218B4">
              <w:rPr>
                <w:rFonts w:ascii="Times New Roman" w:hAnsi="Times New Roman" w:cs="Times New Roman"/>
                <w:bCs/>
                <w:sz w:val="24"/>
                <w:szCs w:val="24"/>
              </w:rPr>
              <w:t>a number of</w:t>
            </w:r>
            <w:proofErr w:type="gramEnd"/>
            <w:r w:rsidRPr="00D218B4">
              <w:rPr>
                <w:rFonts w:ascii="Times New Roman" w:hAnsi="Times New Roman" w:cs="Times New Roman"/>
                <w:bCs/>
                <w:sz w:val="24"/>
                <w:szCs w:val="24"/>
              </w:rPr>
              <w:t xml:space="preserve"> tags including &lt;label&gt;, &lt;input&gt;, &lt;</w:t>
            </w:r>
            <w:proofErr w:type="spellStart"/>
            <w:r w:rsidRPr="00D218B4">
              <w:rPr>
                <w:rFonts w:ascii="Times New Roman" w:hAnsi="Times New Roman" w:cs="Times New Roman"/>
                <w:bCs/>
                <w:sz w:val="24"/>
                <w:szCs w:val="24"/>
              </w:rPr>
              <w:t>textarea</w:t>
            </w:r>
            <w:proofErr w:type="spellEnd"/>
            <w:r w:rsidRPr="00D218B4">
              <w:rPr>
                <w:rFonts w:ascii="Times New Roman" w:hAnsi="Times New Roman" w:cs="Times New Roman"/>
                <w:bCs/>
                <w:sz w:val="24"/>
                <w:szCs w:val="24"/>
              </w:rPr>
              <w:t xml:space="preserve">&gt;, and &lt;button&gt;. </w:t>
            </w:r>
          </w:p>
        </w:tc>
      </w:tr>
      <w:tr w:rsidR="00D218B4" w:rsidRPr="00D218B4" w14:paraId="22FC8D3C" w14:textId="77777777" w:rsidTr="00272069">
        <w:tc>
          <w:tcPr>
            <w:tcW w:w="1885" w:type="dxa"/>
          </w:tcPr>
          <w:p w14:paraId="234D9549"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&lt;label&gt;</w:t>
            </w:r>
          </w:p>
        </w:tc>
        <w:tc>
          <w:tcPr>
            <w:tcW w:w="7290" w:type="dxa"/>
          </w:tcPr>
          <w:p w14:paraId="7264E044"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 xml:space="preserve">Defines a label for another HTML element. These are required for forms because it helps with accessibility for all types of users. </w:t>
            </w:r>
          </w:p>
        </w:tc>
      </w:tr>
      <w:tr w:rsidR="00D218B4" w:rsidRPr="00D218B4" w14:paraId="607AC9FA" w14:textId="77777777" w:rsidTr="00272069">
        <w:tc>
          <w:tcPr>
            <w:tcW w:w="1885" w:type="dxa"/>
          </w:tcPr>
          <w:p w14:paraId="4DC30C70"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&lt;input&gt;</w:t>
            </w:r>
          </w:p>
        </w:tc>
        <w:tc>
          <w:tcPr>
            <w:tcW w:w="7290" w:type="dxa"/>
          </w:tcPr>
          <w:p w14:paraId="4EC11621"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Defines an input area for users. The input can come in many types of way depending on the “type” attribute paired with the input tag. This tag does not have an end tag but requires a type attribute to define the input expected.</w:t>
            </w:r>
          </w:p>
        </w:tc>
      </w:tr>
      <w:tr w:rsidR="00D218B4" w:rsidRPr="00D218B4" w14:paraId="76956D25" w14:textId="77777777" w:rsidTr="00272069">
        <w:tc>
          <w:tcPr>
            <w:tcW w:w="1885" w:type="dxa"/>
          </w:tcPr>
          <w:p w14:paraId="61A35B6D"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&lt;button&gt;</w:t>
            </w:r>
          </w:p>
        </w:tc>
        <w:tc>
          <w:tcPr>
            <w:tcW w:w="7290" w:type="dxa"/>
          </w:tcPr>
          <w:p w14:paraId="52F75C1C" w14:textId="77777777" w:rsidR="00D218B4" w:rsidRPr="00D218B4" w:rsidRDefault="00D218B4" w:rsidP="00D218B4">
            <w:pPr>
              <w:rPr>
                <w:rFonts w:ascii="Times New Roman" w:hAnsi="Times New Roman" w:cs="Times New Roman"/>
                <w:bCs/>
                <w:sz w:val="24"/>
                <w:szCs w:val="24"/>
              </w:rPr>
            </w:pPr>
            <w:r w:rsidRPr="00D218B4">
              <w:rPr>
                <w:rFonts w:ascii="Times New Roman" w:hAnsi="Times New Roman" w:cs="Times New Roman"/>
                <w:bCs/>
                <w:sz w:val="24"/>
                <w:szCs w:val="24"/>
              </w:rPr>
              <w:t>Defines a button in a web page. This is typically used with a form to submit user input. The type attribute is necessary to let browsers know what type of button it is.</w:t>
            </w:r>
          </w:p>
        </w:tc>
      </w:tr>
    </w:tbl>
    <w:p w14:paraId="6580C0B1" w14:textId="77777777" w:rsidR="00D218B4" w:rsidRPr="0073667F" w:rsidRDefault="00D218B4" w:rsidP="0073667F">
      <w:pPr>
        <w:spacing w:after="0" w:line="240" w:lineRule="auto"/>
        <w:rPr>
          <w:rFonts w:ascii="Times New Roman" w:hAnsi="Times New Roman" w:cs="Times New Roman"/>
          <w:sz w:val="24"/>
          <w:szCs w:val="24"/>
        </w:rPr>
      </w:pPr>
    </w:p>
    <w:p w14:paraId="251F8953" w14:textId="74E2A6A0" w:rsidR="0073667F" w:rsidRDefault="0073667F" w:rsidP="00D82795">
      <w:pPr>
        <w:spacing w:after="0" w:line="240" w:lineRule="auto"/>
        <w:rPr>
          <w:rFonts w:ascii="Times New Roman" w:hAnsi="Times New Roman" w:cs="Times New Roman"/>
          <w:sz w:val="24"/>
          <w:szCs w:val="24"/>
        </w:rPr>
      </w:pPr>
    </w:p>
    <w:p w14:paraId="361F4B7A" w14:textId="24A3DF6F" w:rsidR="009D44AD" w:rsidRDefault="009D44AD" w:rsidP="00D82795">
      <w:pPr>
        <w:spacing w:after="0" w:line="240" w:lineRule="auto"/>
        <w:rPr>
          <w:rFonts w:ascii="Times New Roman" w:hAnsi="Times New Roman" w:cs="Times New Roman"/>
          <w:b/>
          <w:sz w:val="24"/>
          <w:szCs w:val="24"/>
        </w:rPr>
      </w:pPr>
      <w:r>
        <w:rPr>
          <w:rFonts w:ascii="Times New Roman" w:hAnsi="Times New Roman" w:cs="Times New Roman"/>
          <w:b/>
          <w:sz w:val="24"/>
          <w:szCs w:val="24"/>
        </w:rPr>
        <w:t>How do we use HTML on a page?</w:t>
      </w:r>
    </w:p>
    <w:p w14:paraId="3DBF77D2" w14:textId="7E038339" w:rsidR="00C942C1" w:rsidRDefault="005577F5"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To use HTML, we need a text editor</w:t>
      </w:r>
      <w:r w:rsidR="00811735">
        <w:rPr>
          <w:rFonts w:ascii="Times New Roman" w:hAnsi="Times New Roman" w:cs="Times New Roman"/>
          <w:sz w:val="24"/>
          <w:szCs w:val="24"/>
        </w:rPr>
        <w:t xml:space="preserve"> and some code. In the lecture notes for this week, I’ve provided a file called html-template.html. Feel free to use this file for assignments, project work, etc. I will be using this file to do a live demonstration for all of you. Please follow along as I type things out on the screen. I would recommend making a copy of the html-template file and </w:t>
      </w:r>
      <w:r w:rsidR="00F90E3E">
        <w:rPr>
          <w:rFonts w:ascii="Times New Roman" w:hAnsi="Times New Roman" w:cs="Times New Roman"/>
          <w:sz w:val="24"/>
          <w:szCs w:val="24"/>
        </w:rPr>
        <w:t>renaming/</w:t>
      </w:r>
      <w:r w:rsidR="00811735">
        <w:rPr>
          <w:rFonts w:ascii="Times New Roman" w:hAnsi="Times New Roman" w:cs="Times New Roman"/>
          <w:sz w:val="24"/>
          <w:szCs w:val="24"/>
        </w:rPr>
        <w:t xml:space="preserve">keeping it in a place you can access it. </w:t>
      </w:r>
    </w:p>
    <w:p w14:paraId="494248A0" w14:textId="0EE8FE24" w:rsidR="00811735" w:rsidRDefault="00811735" w:rsidP="00D82795">
      <w:pPr>
        <w:spacing w:after="0" w:line="240" w:lineRule="auto"/>
        <w:rPr>
          <w:rFonts w:ascii="Times New Roman" w:hAnsi="Times New Roman" w:cs="Times New Roman"/>
          <w:sz w:val="24"/>
          <w:szCs w:val="24"/>
        </w:rPr>
      </w:pPr>
    </w:p>
    <w:p w14:paraId="1B6A60A8" w14:textId="3A5038A0" w:rsidR="00811735" w:rsidRDefault="00811735"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Besides html-template.html, I’ve provided a html-1-example file which contains most of the code I’ll be writing for the demonstration. Since I tend to improvise, this file contains more generalized information with explanations. If you fall behind during my demonstration, refer to the code in this example file as it will be roughly the same. </w:t>
      </w:r>
    </w:p>
    <w:p w14:paraId="4AEEDE8A" w14:textId="6F4FE348" w:rsidR="00A20A98" w:rsidRDefault="00A20A98" w:rsidP="00D82795">
      <w:pPr>
        <w:spacing w:after="0" w:line="240" w:lineRule="auto"/>
        <w:rPr>
          <w:rFonts w:ascii="Times New Roman" w:hAnsi="Times New Roman" w:cs="Times New Roman"/>
          <w:sz w:val="24"/>
          <w:szCs w:val="24"/>
        </w:rPr>
      </w:pPr>
    </w:p>
    <w:p w14:paraId="34902043" w14:textId="77777777" w:rsidR="00713A74" w:rsidRPr="00713A74" w:rsidRDefault="00713A74" w:rsidP="00713A74">
      <w:pPr>
        <w:spacing w:after="0" w:line="240" w:lineRule="auto"/>
        <w:rPr>
          <w:rFonts w:ascii="Times New Roman" w:hAnsi="Times New Roman" w:cs="Times New Roman"/>
          <w:b/>
          <w:sz w:val="24"/>
          <w:szCs w:val="24"/>
        </w:rPr>
      </w:pPr>
      <w:r w:rsidRPr="00713A74">
        <w:rPr>
          <w:rFonts w:ascii="Times New Roman" w:hAnsi="Times New Roman" w:cs="Times New Roman"/>
          <w:b/>
          <w:sz w:val="24"/>
          <w:szCs w:val="24"/>
        </w:rPr>
        <w:t>Resources/Online Documents</w:t>
      </w:r>
    </w:p>
    <w:p w14:paraId="18326FE0" w14:textId="77777777" w:rsidR="00713A74" w:rsidRPr="002222AB" w:rsidRDefault="00713A74" w:rsidP="00713A74">
      <w:pPr>
        <w:spacing w:after="0" w:line="240" w:lineRule="auto"/>
        <w:rPr>
          <w:rFonts w:ascii="Times New Roman" w:hAnsi="Times New Roman" w:cs="Times New Roman"/>
          <w:sz w:val="24"/>
          <w:szCs w:val="24"/>
          <w:u w:val="single"/>
        </w:rPr>
      </w:pPr>
      <w:r w:rsidRPr="002222AB">
        <w:rPr>
          <w:rFonts w:ascii="Times New Roman" w:hAnsi="Times New Roman" w:cs="Times New Roman"/>
          <w:sz w:val="24"/>
          <w:szCs w:val="24"/>
          <w:u w:val="single"/>
        </w:rPr>
        <w:t>Tutorials</w:t>
      </w:r>
    </w:p>
    <w:p w14:paraId="61FAAD6E" w14:textId="77777777" w:rsidR="00713A74" w:rsidRPr="0090514C" w:rsidRDefault="00713A74" w:rsidP="00713A74">
      <w:pPr>
        <w:spacing w:after="0" w:line="240" w:lineRule="auto"/>
        <w:rPr>
          <w:rFonts w:ascii="Times New Roman" w:hAnsi="Times New Roman" w:cs="Times New Roman"/>
          <w:sz w:val="24"/>
          <w:szCs w:val="24"/>
        </w:rPr>
      </w:pPr>
      <w:hyperlink r:id="rId7" w:history="1">
        <w:r w:rsidRPr="0090514C">
          <w:rPr>
            <w:rStyle w:val="Hyperlink"/>
            <w:rFonts w:ascii="Times New Roman" w:hAnsi="Times New Roman" w:cs="Times New Roman"/>
            <w:sz w:val="24"/>
            <w:szCs w:val="24"/>
          </w:rPr>
          <w:t>https://www.htmldog.com/guides/html/</w:t>
        </w:r>
      </w:hyperlink>
    </w:p>
    <w:p w14:paraId="68DC329E" w14:textId="77777777" w:rsidR="00713A74" w:rsidRPr="0090514C" w:rsidRDefault="00713A74" w:rsidP="00713A74">
      <w:pPr>
        <w:spacing w:after="0" w:line="240" w:lineRule="auto"/>
        <w:rPr>
          <w:rFonts w:ascii="Times New Roman" w:hAnsi="Times New Roman" w:cs="Times New Roman"/>
          <w:sz w:val="24"/>
          <w:szCs w:val="24"/>
        </w:rPr>
      </w:pPr>
      <w:hyperlink r:id="rId8" w:history="1">
        <w:r w:rsidRPr="0090514C">
          <w:rPr>
            <w:rStyle w:val="Hyperlink"/>
            <w:rFonts w:ascii="Times New Roman" w:hAnsi="Times New Roman" w:cs="Times New Roman"/>
            <w:sz w:val="24"/>
            <w:szCs w:val="24"/>
          </w:rPr>
          <w:t>https://html.com/</w:t>
        </w:r>
      </w:hyperlink>
      <w:r w:rsidRPr="0090514C">
        <w:rPr>
          <w:rFonts w:ascii="Times New Roman" w:hAnsi="Times New Roman" w:cs="Times New Roman"/>
          <w:sz w:val="24"/>
          <w:szCs w:val="24"/>
        </w:rPr>
        <w:t xml:space="preserve"> (Read up until “Our Other HTML Tutorials” and that should suffice)</w:t>
      </w:r>
    </w:p>
    <w:p w14:paraId="628ED98C" w14:textId="77777777" w:rsidR="00713A74" w:rsidRPr="0090514C" w:rsidRDefault="00713A74" w:rsidP="00713A74">
      <w:pPr>
        <w:spacing w:after="0" w:line="240" w:lineRule="auto"/>
        <w:rPr>
          <w:rFonts w:ascii="Times New Roman" w:hAnsi="Times New Roman" w:cs="Times New Roman"/>
          <w:sz w:val="24"/>
          <w:szCs w:val="24"/>
        </w:rPr>
      </w:pPr>
      <w:hyperlink r:id="rId9" w:history="1">
        <w:r w:rsidRPr="0090514C">
          <w:rPr>
            <w:rStyle w:val="Hyperlink"/>
            <w:rFonts w:ascii="Times New Roman" w:hAnsi="Times New Roman" w:cs="Times New Roman"/>
            <w:sz w:val="24"/>
            <w:szCs w:val="24"/>
          </w:rPr>
          <w:t>https://www.codecademy.com/learn/learn-html</w:t>
        </w:r>
      </w:hyperlink>
      <w:r w:rsidRPr="0090514C">
        <w:rPr>
          <w:rFonts w:ascii="Times New Roman" w:hAnsi="Times New Roman" w:cs="Times New Roman"/>
          <w:sz w:val="24"/>
          <w:szCs w:val="24"/>
        </w:rPr>
        <w:t xml:space="preserve"> (Interactive, full-blown tutorial – you </w:t>
      </w:r>
      <w:r w:rsidRPr="00810969">
        <w:rPr>
          <w:rFonts w:ascii="Times New Roman" w:hAnsi="Times New Roman" w:cs="Times New Roman"/>
          <w:b/>
          <w:bCs/>
          <w:sz w:val="24"/>
          <w:szCs w:val="24"/>
        </w:rPr>
        <w:t>DO NOT</w:t>
      </w:r>
      <w:r w:rsidRPr="0090514C">
        <w:rPr>
          <w:rFonts w:ascii="Times New Roman" w:hAnsi="Times New Roman" w:cs="Times New Roman"/>
          <w:sz w:val="24"/>
          <w:szCs w:val="24"/>
        </w:rPr>
        <w:t xml:space="preserve"> have to complete this</w:t>
      </w:r>
      <w:r>
        <w:rPr>
          <w:rFonts w:ascii="Times New Roman" w:hAnsi="Times New Roman" w:cs="Times New Roman"/>
          <w:sz w:val="24"/>
          <w:szCs w:val="24"/>
        </w:rPr>
        <w:t>,</w:t>
      </w:r>
      <w:r w:rsidRPr="0090514C">
        <w:rPr>
          <w:rFonts w:ascii="Times New Roman" w:hAnsi="Times New Roman" w:cs="Times New Roman"/>
          <w:sz w:val="24"/>
          <w:szCs w:val="24"/>
        </w:rPr>
        <w:t xml:space="preserve"> but if you want to learn on the side, it helps)</w:t>
      </w:r>
    </w:p>
    <w:p w14:paraId="1D3CBD42" w14:textId="77777777" w:rsidR="00713A74" w:rsidRPr="0090514C" w:rsidRDefault="00713A74" w:rsidP="00713A74">
      <w:pPr>
        <w:spacing w:after="0" w:line="240" w:lineRule="auto"/>
        <w:rPr>
          <w:rFonts w:ascii="Times New Roman" w:hAnsi="Times New Roman" w:cs="Times New Roman"/>
          <w:sz w:val="24"/>
          <w:szCs w:val="24"/>
          <w:u w:val="single"/>
        </w:rPr>
      </w:pPr>
    </w:p>
    <w:p w14:paraId="3E3547F2" w14:textId="77777777" w:rsidR="00713A74" w:rsidRPr="00E02BBC" w:rsidRDefault="00713A74" w:rsidP="00713A74">
      <w:pPr>
        <w:spacing w:after="0" w:line="240" w:lineRule="auto"/>
        <w:rPr>
          <w:rFonts w:ascii="Times New Roman" w:hAnsi="Times New Roman" w:cs="Times New Roman"/>
          <w:sz w:val="24"/>
          <w:szCs w:val="24"/>
          <w:u w:val="single"/>
        </w:rPr>
      </w:pPr>
      <w:r w:rsidRPr="00E02BBC">
        <w:rPr>
          <w:rFonts w:ascii="Times New Roman" w:hAnsi="Times New Roman" w:cs="Times New Roman"/>
          <w:sz w:val="24"/>
          <w:szCs w:val="24"/>
          <w:u w:val="single"/>
        </w:rPr>
        <w:t>Reference Guides</w:t>
      </w:r>
    </w:p>
    <w:p w14:paraId="1D15E6E2" w14:textId="77777777" w:rsidR="00713A74" w:rsidRPr="00166C2C" w:rsidRDefault="00713A74" w:rsidP="00713A74">
      <w:pPr>
        <w:pStyle w:val="ListParagraph"/>
        <w:numPr>
          <w:ilvl w:val="0"/>
          <w:numId w:val="46"/>
        </w:numPr>
        <w:spacing w:after="0" w:line="240" w:lineRule="auto"/>
        <w:rPr>
          <w:rFonts w:ascii="Times New Roman" w:hAnsi="Times New Roman" w:cs="Times New Roman"/>
          <w:sz w:val="24"/>
          <w:szCs w:val="24"/>
        </w:rPr>
      </w:pPr>
      <w:hyperlink r:id="rId10" w:history="1">
        <w:r w:rsidRPr="003D26C6">
          <w:rPr>
            <w:rStyle w:val="Hyperlink"/>
            <w:rFonts w:ascii="Times New Roman" w:hAnsi="Times New Roman" w:cs="Times New Roman"/>
            <w:sz w:val="24"/>
            <w:szCs w:val="24"/>
          </w:rPr>
          <w:t>https://html.spec.whatwg.org/multipage/</w:t>
        </w:r>
      </w:hyperlink>
      <w:r>
        <w:rPr>
          <w:rFonts w:ascii="Times New Roman" w:hAnsi="Times New Roman" w:cs="Times New Roman"/>
          <w:sz w:val="24"/>
          <w:szCs w:val="24"/>
        </w:rPr>
        <w:t xml:space="preserve"> (very technical guide to the whole specification)</w:t>
      </w:r>
    </w:p>
    <w:p w14:paraId="6C472904" w14:textId="77777777" w:rsidR="00713A74" w:rsidRPr="00355349" w:rsidRDefault="00713A74" w:rsidP="00713A74">
      <w:pPr>
        <w:pStyle w:val="ListParagraph"/>
        <w:numPr>
          <w:ilvl w:val="0"/>
          <w:numId w:val="46"/>
        </w:numPr>
        <w:spacing w:after="0" w:line="240" w:lineRule="auto"/>
        <w:rPr>
          <w:rFonts w:ascii="Times New Roman" w:hAnsi="Times New Roman" w:cs="Times New Roman"/>
          <w:sz w:val="24"/>
          <w:szCs w:val="24"/>
        </w:rPr>
      </w:pPr>
      <w:hyperlink r:id="rId11" w:history="1">
        <w:r w:rsidRPr="003D26C6">
          <w:rPr>
            <w:rStyle w:val="Hyperlink"/>
            <w:rFonts w:ascii="Times New Roman" w:hAnsi="Times New Roman" w:cs="Times New Roman"/>
            <w:sz w:val="24"/>
            <w:szCs w:val="24"/>
          </w:rPr>
          <w:t>https://developer.mozilla.org/en-US/docs/Web/Guide/HTML/HTML5</w:t>
        </w:r>
      </w:hyperlink>
    </w:p>
    <w:p w14:paraId="00FD7226" w14:textId="77777777" w:rsidR="00713A74" w:rsidRPr="00355349" w:rsidRDefault="00713A74" w:rsidP="00713A74">
      <w:pPr>
        <w:pStyle w:val="ListParagraph"/>
        <w:numPr>
          <w:ilvl w:val="0"/>
          <w:numId w:val="46"/>
        </w:numPr>
        <w:spacing w:after="0" w:line="240" w:lineRule="auto"/>
        <w:rPr>
          <w:rFonts w:ascii="Times New Roman" w:hAnsi="Times New Roman" w:cs="Times New Roman"/>
          <w:sz w:val="24"/>
          <w:szCs w:val="24"/>
        </w:rPr>
      </w:pPr>
      <w:hyperlink r:id="rId12" w:history="1">
        <w:r w:rsidRPr="00355349">
          <w:rPr>
            <w:rStyle w:val="Hyperlink"/>
            <w:rFonts w:ascii="Times New Roman" w:hAnsi="Times New Roman" w:cs="Times New Roman"/>
            <w:sz w:val="24"/>
            <w:szCs w:val="24"/>
          </w:rPr>
          <w:t>http://html5doctor.com/element-index/</w:t>
        </w:r>
      </w:hyperlink>
    </w:p>
    <w:p w14:paraId="66CF2A21" w14:textId="77777777" w:rsidR="00713A74" w:rsidRPr="00C942C1" w:rsidRDefault="00713A74" w:rsidP="00D82795">
      <w:pPr>
        <w:spacing w:after="0" w:line="240" w:lineRule="auto"/>
        <w:rPr>
          <w:rFonts w:ascii="Times New Roman" w:hAnsi="Times New Roman" w:cs="Times New Roman"/>
          <w:sz w:val="24"/>
          <w:szCs w:val="24"/>
        </w:rPr>
      </w:pPr>
    </w:p>
    <w:p w14:paraId="086EF036" w14:textId="1863A9AC" w:rsidR="00CF5400" w:rsidRPr="00CF5400" w:rsidRDefault="00CF5400" w:rsidP="00CF5400">
      <w:pPr>
        <w:spacing w:after="0" w:line="240" w:lineRule="auto"/>
        <w:rPr>
          <w:rFonts w:ascii="Times New Roman" w:eastAsiaTheme="majorEastAsia" w:hAnsi="Times New Roman" w:cs="Times New Roman"/>
          <w:color w:val="2F5496" w:themeColor="accent1" w:themeShade="BF"/>
          <w:sz w:val="32"/>
          <w:szCs w:val="32"/>
        </w:rPr>
      </w:pPr>
      <w:r w:rsidRPr="00CF5400">
        <w:rPr>
          <w:rFonts w:ascii="Times New Roman" w:eastAsiaTheme="majorEastAsia" w:hAnsi="Times New Roman" w:cs="Times New Roman"/>
          <w:color w:val="2F5496" w:themeColor="accent1" w:themeShade="BF"/>
          <w:sz w:val="32"/>
          <w:szCs w:val="32"/>
        </w:rPr>
        <w:t>First HTML Exercise</w:t>
      </w:r>
      <w:r>
        <w:rPr>
          <w:rFonts w:ascii="Times New Roman" w:eastAsiaTheme="majorEastAsia" w:hAnsi="Times New Roman" w:cs="Times New Roman"/>
          <w:color w:val="2F5496" w:themeColor="accent1" w:themeShade="BF"/>
          <w:sz w:val="32"/>
          <w:szCs w:val="32"/>
        </w:rPr>
        <w:t xml:space="preserve"> (CW)</w:t>
      </w:r>
    </w:p>
    <w:p w14:paraId="4C7B504A" w14:textId="5620CA50" w:rsidR="00AA6197" w:rsidRDefault="00375042" w:rsidP="00CD583B">
      <w:pPr>
        <w:spacing w:after="0"/>
        <w:rPr>
          <w:rFonts w:ascii="Times New Roman" w:hAnsi="Times New Roman" w:cs="Times New Roman"/>
          <w:sz w:val="24"/>
          <w:szCs w:val="24"/>
        </w:rPr>
      </w:pPr>
      <w:r>
        <w:rPr>
          <w:rFonts w:ascii="Times New Roman" w:hAnsi="Times New Roman" w:cs="Times New Roman"/>
          <w:sz w:val="24"/>
          <w:szCs w:val="24"/>
        </w:rPr>
        <w:t xml:space="preserve">Your task is to build a webpage based on requirements given to you. To start this assignment, get the “html-exercise.html” file from this week’s lecture notes zip folder and open it up in a text editor. This file is also attached to the assignment submission area as well. Add code to the HTML file as described below. All code should be submitted as one HTML file to Blackboard for credit. </w:t>
      </w:r>
      <w:r w:rsidR="007646D3">
        <w:rPr>
          <w:rFonts w:ascii="Times New Roman" w:hAnsi="Times New Roman" w:cs="Times New Roman"/>
          <w:sz w:val="24"/>
          <w:szCs w:val="24"/>
        </w:rPr>
        <w:t xml:space="preserve">Almost </w:t>
      </w:r>
      <w:r w:rsidR="000D4C6A">
        <w:rPr>
          <w:rFonts w:ascii="Times New Roman" w:hAnsi="Times New Roman" w:cs="Times New Roman"/>
          <w:sz w:val="24"/>
          <w:szCs w:val="24"/>
        </w:rPr>
        <w:t>all</w:t>
      </w:r>
      <w:r w:rsidR="007646D3">
        <w:rPr>
          <w:rFonts w:ascii="Times New Roman" w:hAnsi="Times New Roman" w:cs="Times New Roman"/>
          <w:sz w:val="24"/>
          <w:szCs w:val="24"/>
        </w:rPr>
        <w:t xml:space="preserve"> the content you’ll add to the file will go between the &lt;body&gt; &lt;/body&gt; tags. </w:t>
      </w:r>
    </w:p>
    <w:p w14:paraId="0E024548" w14:textId="6AECD5FF" w:rsidR="00552DA5" w:rsidRDefault="00552DA5" w:rsidP="00CD583B">
      <w:pPr>
        <w:spacing w:after="0"/>
        <w:rPr>
          <w:rFonts w:ascii="Times New Roman" w:hAnsi="Times New Roman" w:cs="Times New Roman"/>
          <w:sz w:val="24"/>
          <w:szCs w:val="24"/>
        </w:rPr>
      </w:pPr>
    </w:p>
    <w:p w14:paraId="6BA655FA" w14:textId="534F887D" w:rsidR="00260269" w:rsidRDefault="00260269" w:rsidP="00EA4305">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Fill in the title tag with a title for your webpage</w:t>
      </w:r>
    </w:p>
    <w:p w14:paraId="29B368E8" w14:textId="141B0548" w:rsidR="00EA4305" w:rsidRPr="0090514C" w:rsidRDefault="00EA4305" w:rsidP="00EA4305">
      <w:pPr>
        <w:pStyle w:val="ListParagraph"/>
        <w:numPr>
          <w:ilvl w:val="0"/>
          <w:numId w:val="44"/>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Add an h1 tag with “HTML Exercise” between it</w:t>
      </w:r>
    </w:p>
    <w:p w14:paraId="62CC64EB" w14:textId="77777777" w:rsidR="00EA4305" w:rsidRPr="0090514C" w:rsidRDefault="00EA4305" w:rsidP="00EA4305">
      <w:pPr>
        <w:pStyle w:val="ListParagraph"/>
        <w:numPr>
          <w:ilvl w:val="0"/>
          <w:numId w:val="44"/>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Add a p tag beneath that with a sentence or two about a place you would like to go to for vacation. When you mention the name of the place, wrap it in a strong tag so that it appears bold on the page.</w:t>
      </w:r>
    </w:p>
    <w:p w14:paraId="56488700" w14:textId="77777777" w:rsidR="00EA4305" w:rsidRPr="0090514C" w:rsidRDefault="00EA4305" w:rsidP="00EA4305">
      <w:pPr>
        <w:pStyle w:val="ListParagraph"/>
        <w:numPr>
          <w:ilvl w:val="0"/>
          <w:numId w:val="44"/>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Create an </w:t>
      </w:r>
      <w:r w:rsidRPr="0090514C">
        <w:rPr>
          <w:rFonts w:ascii="Times New Roman" w:hAnsi="Times New Roman" w:cs="Times New Roman"/>
          <w:b/>
          <w:bCs/>
          <w:sz w:val="24"/>
          <w:szCs w:val="24"/>
        </w:rPr>
        <w:t>unordered list</w:t>
      </w:r>
      <w:r w:rsidRPr="0090514C">
        <w:rPr>
          <w:rFonts w:ascii="Times New Roman" w:hAnsi="Times New Roman" w:cs="Times New Roman"/>
          <w:sz w:val="24"/>
          <w:szCs w:val="24"/>
        </w:rPr>
        <w:t xml:space="preserve"> with 5 foods you like. Use </w:t>
      </w:r>
      <w:proofErr w:type="spellStart"/>
      <w:r w:rsidRPr="0090514C">
        <w:rPr>
          <w:rFonts w:ascii="Times New Roman" w:hAnsi="Times New Roman" w:cs="Times New Roman"/>
          <w:sz w:val="24"/>
          <w:szCs w:val="24"/>
        </w:rPr>
        <w:t>em</w:t>
      </w:r>
      <w:proofErr w:type="spellEnd"/>
      <w:r w:rsidRPr="0090514C">
        <w:rPr>
          <w:rFonts w:ascii="Times New Roman" w:hAnsi="Times New Roman" w:cs="Times New Roman"/>
          <w:sz w:val="24"/>
          <w:szCs w:val="24"/>
        </w:rPr>
        <w:t xml:space="preserve"> tags to make two of </w:t>
      </w:r>
      <w:r>
        <w:rPr>
          <w:rFonts w:ascii="Times New Roman" w:hAnsi="Times New Roman" w:cs="Times New Roman"/>
          <w:sz w:val="24"/>
          <w:szCs w:val="24"/>
        </w:rPr>
        <w:t>your favorite</w:t>
      </w:r>
      <w:r w:rsidRPr="0090514C">
        <w:rPr>
          <w:rFonts w:ascii="Times New Roman" w:hAnsi="Times New Roman" w:cs="Times New Roman"/>
          <w:sz w:val="24"/>
          <w:szCs w:val="24"/>
        </w:rPr>
        <w:t xml:space="preserve"> items on that list appear italicized on the page. </w:t>
      </w:r>
    </w:p>
    <w:p w14:paraId="376FFFF7" w14:textId="77777777" w:rsidR="00EA4305" w:rsidRDefault="00EA4305" w:rsidP="00EA4305">
      <w:pPr>
        <w:pStyle w:val="ListParagraph"/>
        <w:numPr>
          <w:ilvl w:val="0"/>
          <w:numId w:val="44"/>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Create an </w:t>
      </w:r>
      <w:r w:rsidRPr="0090514C">
        <w:rPr>
          <w:rFonts w:ascii="Times New Roman" w:hAnsi="Times New Roman" w:cs="Times New Roman"/>
          <w:b/>
          <w:bCs/>
          <w:sz w:val="24"/>
          <w:szCs w:val="24"/>
        </w:rPr>
        <w:t>ordered list</w:t>
      </w:r>
      <w:r w:rsidRPr="0090514C">
        <w:rPr>
          <w:rFonts w:ascii="Times New Roman" w:hAnsi="Times New Roman" w:cs="Times New Roman"/>
          <w:sz w:val="24"/>
          <w:szCs w:val="24"/>
        </w:rPr>
        <w:t xml:space="preserve"> with your three favorite websites. Use </w:t>
      </w:r>
      <w:proofErr w:type="gramStart"/>
      <w:r w:rsidRPr="0090514C">
        <w:rPr>
          <w:rFonts w:ascii="Times New Roman" w:hAnsi="Times New Roman" w:cs="Times New Roman"/>
          <w:sz w:val="24"/>
          <w:szCs w:val="24"/>
        </w:rPr>
        <w:t>the a</w:t>
      </w:r>
      <w:proofErr w:type="gramEnd"/>
      <w:r w:rsidRPr="0090514C">
        <w:rPr>
          <w:rFonts w:ascii="Times New Roman" w:hAnsi="Times New Roman" w:cs="Times New Roman"/>
          <w:sz w:val="24"/>
          <w:szCs w:val="24"/>
        </w:rPr>
        <w:t xml:space="preserve"> tag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attribute </w:t>
      </w:r>
      <w:r w:rsidRPr="0090514C">
        <w:rPr>
          <w:rFonts w:ascii="Times New Roman" w:hAnsi="Times New Roman" w:cs="Times New Roman"/>
          <w:sz w:val="24"/>
          <w:szCs w:val="24"/>
        </w:rPr>
        <w:t>to hyperlink those websites so I can visit them.</w:t>
      </w:r>
    </w:p>
    <w:p w14:paraId="5EBB6EF6" w14:textId="08C4B0EA" w:rsidR="00EA4305" w:rsidRDefault="00EA4305" w:rsidP="00EA4305">
      <w:pPr>
        <w:pStyle w:val="ListParagraph"/>
        <w:numPr>
          <w:ilvl w:val="1"/>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another list (unordered or ordered) inside of this list with 2 pages from that website. I’ve provided an example using the NYTimes as the website I chose. You do not have to link the pages in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tag. You can use “#” for the value of the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attribute and just provide the link text between the tags.</w:t>
      </w:r>
    </w:p>
    <w:p w14:paraId="579CB11A" w14:textId="77777777" w:rsidR="00EA4305" w:rsidRPr="00C44A2E" w:rsidRDefault="00EA4305" w:rsidP="00EA4305">
      <w:pPr>
        <w:spacing w:after="0" w:line="240" w:lineRule="auto"/>
        <w:rPr>
          <w:rFonts w:ascii="Times New Roman" w:hAnsi="Times New Roman" w:cs="Times New Roman"/>
          <w:sz w:val="24"/>
          <w:szCs w:val="24"/>
        </w:rPr>
      </w:pPr>
    </w:p>
    <w:p w14:paraId="31431534" w14:textId="09774E48" w:rsidR="00EA4305" w:rsidRPr="00C44A2E" w:rsidRDefault="00EA4305" w:rsidP="00EA430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Example for #4</w:t>
      </w:r>
    </w:p>
    <w:p w14:paraId="75912ECC" w14:textId="77777777" w:rsidR="00EA4305" w:rsidRDefault="00EA4305" w:rsidP="00EA4305">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Reddit.com</w:t>
      </w:r>
    </w:p>
    <w:p w14:paraId="5DBD502D" w14:textId="77777777" w:rsidR="00EA4305" w:rsidRDefault="00EA4305" w:rsidP="00EA4305">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Facebook.com</w:t>
      </w:r>
    </w:p>
    <w:p w14:paraId="42B9C928" w14:textId="77777777" w:rsidR="00EA4305" w:rsidRDefault="00EA4305" w:rsidP="00EA4305">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NYTimes.com</w:t>
      </w:r>
    </w:p>
    <w:p w14:paraId="6C66D234" w14:textId="77777777" w:rsidR="00EA4305" w:rsidRDefault="00EA4305" w:rsidP="00EA4305">
      <w:pPr>
        <w:pStyle w:val="ListParagraph"/>
        <w:numPr>
          <w:ilvl w:val="1"/>
          <w:numId w:val="45"/>
        </w:numPr>
        <w:spacing w:after="0" w:line="240" w:lineRule="auto"/>
        <w:rPr>
          <w:rFonts w:ascii="Times New Roman" w:hAnsi="Times New Roman" w:cs="Times New Roman"/>
          <w:sz w:val="24"/>
          <w:szCs w:val="24"/>
        </w:rPr>
      </w:pPr>
      <w:r w:rsidRPr="00C9451C">
        <w:rPr>
          <w:rFonts w:ascii="Times New Roman" w:hAnsi="Times New Roman" w:cs="Times New Roman"/>
          <w:sz w:val="24"/>
          <w:szCs w:val="24"/>
        </w:rPr>
        <w:t>https://www.nytimes.com/section/science</w:t>
      </w:r>
    </w:p>
    <w:p w14:paraId="3F9B0A74" w14:textId="77777777" w:rsidR="00EA4305" w:rsidRDefault="00EA4305" w:rsidP="00EA4305">
      <w:pPr>
        <w:pStyle w:val="ListParagraph"/>
        <w:numPr>
          <w:ilvl w:val="1"/>
          <w:numId w:val="45"/>
        </w:numPr>
        <w:spacing w:after="0" w:line="240" w:lineRule="auto"/>
        <w:rPr>
          <w:rFonts w:ascii="Times New Roman" w:hAnsi="Times New Roman" w:cs="Times New Roman"/>
          <w:sz w:val="24"/>
          <w:szCs w:val="24"/>
        </w:rPr>
      </w:pPr>
      <w:r w:rsidRPr="00C9451C">
        <w:rPr>
          <w:rFonts w:ascii="Times New Roman" w:hAnsi="Times New Roman" w:cs="Times New Roman"/>
          <w:sz w:val="24"/>
          <w:szCs w:val="24"/>
        </w:rPr>
        <w:t>https://www.nytimes.com/section/opinion?pagetype=Homepage&amp;action=click&amp;module=Opinion</w:t>
      </w:r>
    </w:p>
    <w:p w14:paraId="39ECDDD5" w14:textId="77777777" w:rsidR="00EA4305" w:rsidRPr="00C44A2E" w:rsidRDefault="00EA4305" w:rsidP="00EA4305">
      <w:pPr>
        <w:spacing w:after="0" w:line="240" w:lineRule="auto"/>
        <w:rPr>
          <w:rFonts w:ascii="Times New Roman" w:hAnsi="Times New Roman" w:cs="Times New Roman"/>
          <w:sz w:val="24"/>
          <w:szCs w:val="24"/>
        </w:rPr>
      </w:pPr>
    </w:p>
    <w:p w14:paraId="4F06F81D" w14:textId="78BF35B5" w:rsidR="00EA4305" w:rsidRDefault="00EA4305" w:rsidP="00EA4305">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an image (make sure to fill </w:t>
      </w:r>
      <w:r w:rsidR="004D01D6">
        <w:rPr>
          <w:rFonts w:ascii="Times New Roman" w:hAnsi="Times New Roman" w:cs="Times New Roman"/>
          <w:sz w:val="24"/>
          <w:szCs w:val="24"/>
        </w:rPr>
        <w:t xml:space="preserve">out the </w:t>
      </w:r>
      <w:r>
        <w:rPr>
          <w:rFonts w:ascii="Times New Roman" w:hAnsi="Times New Roman" w:cs="Times New Roman"/>
          <w:sz w:val="24"/>
          <w:szCs w:val="24"/>
        </w:rPr>
        <w:t>alt tag)</w:t>
      </w:r>
    </w:p>
    <w:p w14:paraId="5A7C5F28" w14:textId="69FE431D" w:rsidR="003B5DEC" w:rsidRPr="0090514C" w:rsidRDefault="003B5DEC" w:rsidP="003B5DEC">
      <w:pPr>
        <w:pStyle w:val="ListParagraph"/>
        <w:numPr>
          <w:ilvl w:val="1"/>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image can be from a local source or online. However, if you use a local image, you must submit the image with your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so I can see it.</w:t>
      </w:r>
    </w:p>
    <w:p w14:paraId="5969522A" w14:textId="77777777" w:rsidR="00EA4305" w:rsidRPr="0090514C" w:rsidRDefault="00EA4305" w:rsidP="00EA4305">
      <w:pPr>
        <w:pStyle w:val="ListParagraph"/>
        <w:numPr>
          <w:ilvl w:val="0"/>
          <w:numId w:val="44"/>
        </w:numPr>
        <w:spacing w:after="0" w:line="240" w:lineRule="auto"/>
        <w:rPr>
          <w:rFonts w:ascii="Times New Roman" w:hAnsi="Times New Roman" w:cs="Times New Roman"/>
          <w:sz w:val="24"/>
          <w:szCs w:val="24"/>
        </w:rPr>
      </w:pPr>
      <w:r w:rsidRPr="0090514C">
        <w:rPr>
          <w:rFonts w:ascii="Times New Roman" w:hAnsi="Times New Roman" w:cs="Times New Roman"/>
          <w:sz w:val="24"/>
          <w:szCs w:val="24"/>
        </w:rPr>
        <w:t xml:space="preserve">Add an </w:t>
      </w:r>
      <w:proofErr w:type="spellStart"/>
      <w:r w:rsidRPr="0090514C">
        <w:rPr>
          <w:rFonts w:ascii="Times New Roman" w:hAnsi="Times New Roman" w:cs="Times New Roman"/>
          <w:sz w:val="24"/>
          <w:szCs w:val="24"/>
        </w:rPr>
        <w:t>hr</w:t>
      </w:r>
      <w:proofErr w:type="spellEnd"/>
      <w:r w:rsidRPr="0090514C">
        <w:rPr>
          <w:rFonts w:ascii="Times New Roman" w:hAnsi="Times New Roman" w:cs="Times New Roman"/>
          <w:sz w:val="24"/>
          <w:szCs w:val="24"/>
        </w:rPr>
        <w:t xml:space="preserve"> tag beneath the </w:t>
      </w:r>
      <w:r>
        <w:rPr>
          <w:rFonts w:ascii="Times New Roman" w:hAnsi="Times New Roman" w:cs="Times New Roman"/>
          <w:sz w:val="24"/>
          <w:szCs w:val="24"/>
        </w:rPr>
        <w:t>image</w:t>
      </w:r>
      <w:r w:rsidRPr="0090514C">
        <w:rPr>
          <w:rFonts w:ascii="Times New Roman" w:hAnsi="Times New Roman" w:cs="Times New Roman"/>
          <w:sz w:val="24"/>
          <w:szCs w:val="24"/>
        </w:rPr>
        <w:t xml:space="preserve"> so that a line appears next</w:t>
      </w:r>
    </w:p>
    <w:p w14:paraId="38820919" w14:textId="06E57621" w:rsidR="00EA4305" w:rsidRDefault="00EA4305" w:rsidP="00EA4305">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Recreate the table below in HTML (don’t worry about </w:t>
      </w:r>
      <w:r w:rsidR="00AB5381">
        <w:rPr>
          <w:rFonts w:ascii="Times New Roman" w:hAnsi="Times New Roman" w:cs="Times New Roman"/>
          <w:sz w:val="24"/>
          <w:szCs w:val="24"/>
        </w:rPr>
        <w:t xml:space="preserve">providing real </w:t>
      </w:r>
      <w:r>
        <w:rPr>
          <w:rFonts w:ascii="Times New Roman" w:hAnsi="Times New Roman" w:cs="Times New Roman"/>
          <w:sz w:val="24"/>
          <w:szCs w:val="24"/>
        </w:rPr>
        <w:t xml:space="preserve">links or styles) </w:t>
      </w:r>
    </w:p>
    <w:p w14:paraId="6FA3D6E0" w14:textId="77777777" w:rsidR="00EA4305" w:rsidRDefault="00EA4305" w:rsidP="00EA4305">
      <w:pPr>
        <w:pStyle w:val="ListParagraph"/>
        <w:numPr>
          <w:ilvl w:val="1"/>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sure to use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thead</w:t>
      </w:r>
      <w:proofErr w:type="spellEnd"/>
      <w:r>
        <w:rPr>
          <w:rFonts w:ascii="Times New Roman" w:hAnsi="Times New Roman" w:cs="Times New Roman"/>
          <w:sz w:val="24"/>
          <w:szCs w:val="24"/>
        </w:rPr>
        <w:t xml:space="preserve">, tr,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tags</w:t>
      </w:r>
    </w:p>
    <w:p w14:paraId="7B77448F" w14:textId="77777777" w:rsidR="00EA4305" w:rsidRDefault="00EA4305" w:rsidP="00EA430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84"/>
        <w:gridCol w:w="2282"/>
        <w:gridCol w:w="2287"/>
        <w:gridCol w:w="2497"/>
      </w:tblGrid>
      <w:tr w:rsidR="00EA4305" w14:paraId="646D35F9" w14:textId="77777777" w:rsidTr="00AC1F08">
        <w:tc>
          <w:tcPr>
            <w:tcW w:w="2337" w:type="dxa"/>
          </w:tcPr>
          <w:p w14:paraId="298E2573" w14:textId="77777777" w:rsidR="00EA4305" w:rsidRPr="00645A88" w:rsidRDefault="00EA4305" w:rsidP="00AC1F08">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337" w:type="dxa"/>
          </w:tcPr>
          <w:p w14:paraId="4D3F7E39" w14:textId="77777777" w:rsidR="00EA4305" w:rsidRPr="00645A88" w:rsidRDefault="00EA4305" w:rsidP="00AC1F08">
            <w:pPr>
              <w:jc w:val="center"/>
              <w:rPr>
                <w:rFonts w:ascii="Times New Roman" w:hAnsi="Times New Roman" w:cs="Times New Roman"/>
                <w:b/>
                <w:bCs/>
                <w:sz w:val="24"/>
                <w:szCs w:val="24"/>
              </w:rPr>
            </w:pPr>
            <w:r>
              <w:rPr>
                <w:rFonts w:ascii="Times New Roman" w:hAnsi="Times New Roman" w:cs="Times New Roman"/>
                <w:b/>
                <w:bCs/>
                <w:sz w:val="24"/>
                <w:szCs w:val="24"/>
              </w:rPr>
              <w:t>Species Type</w:t>
            </w:r>
          </w:p>
        </w:tc>
        <w:tc>
          <w:tcPr>
            <w:tcW w:w="2338" w:type="dxa"/>
          </w:tcPr>
          <w:p w14:paraId="17DA3B8F" w14:textId="77777777" w:rsidR="00EA4305" w:rsidRPr="00645A88" w:rsidRDefault="00EA4305" w:rsidP="00AC1F08">
            <w:pPr>
              <w:jc w:val="center"/>
              <w:rPr>
                <w:rFonts w:ascii="Times New Roman" w:hAnsi="Times New Roman" w:cs="Times New Roman"/>
                <w:b/>
                <w:bCs/>
                <w:sz w:val="24"/>
                <w:szCs w:val="24"/>
              </w:rPr>
            </w:pPr>
            <w:r>
              <w:rPr>
                <w:rFonts w:ascii="Times New Roman" w:hAnsi="Times New Roman" w:cs="Times New Roman"/>
                <w:b/>
                <w:bCs/>
                <w:sz w:val="24"/>
                <w:szCs w:val="24"/>
              </w:rPr>
              <w:t>Favorite Food</w:t>
            </w:r>
          </w:p>
        </w:tc>
        <w:tc>
          <w:tcPr>
            <w:tcW w:w="2338" w:type="dxa"/>
          </w:tcPr>
          <w:p w14:paraId="2A2B912D" w14:textId="77777777" w:rsidR="00EA4305" w:rsidRPr="00645A88" w:rsidRDefault="00EA4305" w:rsidP="00AC1F08">
            <w:pPr>
              <w:jc w:val="center"/>
              <w:rPr>
                <w:rFonts w:ascii="Times New Roman" w:hAnsi="Times New Roman" w:cs="Times New Roman"/>
                <w:b/>
                <w:bCs/>
                <w:sz w:val="24"/>
                <w:szCs w:val="24"/>
              </w:rPr>
            </w:pPr>
            <w:r>
              <w:rPr>
                <w:rFonts w:ascii="Times New Roman" w:hAnsi="Times New Roman" w:cs="Times New Roman"/>
                <w:b/>
                <w:bCs/>
                <w:sz w:val="24"/>
                <w:szCs w:val="24"/>
              </w:rPr>
              <w:t>Email</w:t>
            </w:r>
          </w:p>
        </w:tc>
      </w:tr>
      <w:tr w:rsidR="00EA4305" w14:paraId="62E0144E" w14:textId="77777777" w:rsidTr="00AC1F08">
        <w:tc>
          <w:tcPr>
            <w:tcW w:w="2337" w:type="dxa"/>
          </w:tcPr>
          <w:p w14:paraId="4CBC8E5D" w14:textId="77777777" w:rsidR="00EA4305" w:rsidRDefault="00EA4305" w:rsidP="00AC1F08">
            <w:pPr>
              <w:rPr>
                <w:rFonts w:ascii="Times New Roman" w:hAnsi="Times New Roman" w:cs="Times New Roman"/>
                <w:sz w:val="24"/>
                <w:szCs w:val="24"/>
              </w:rPr>
            </w:pPr>
            <w:r>
              <w:rPr>
                <w:rFonts w:ascii="Times New Roman" w:hAnsi="Times New Roman" w:cs="Times New Roman"/>
                <w:sz w:val="24"/>
                <w:szCs w:val="24"/>
              </w:rPr>
              <w:lastRenderedPageBreak/>
              <w:t>Chris</w:t>
            </w:r>
          </w:p>
        </w:tc>
        <w:tc>
          <w:tcPr>
            <w:tcW w:w="2337" w:type="dxa"/>
          </w:tcPr>
          <w:p w14:paraId="78AE57C1" w14:textId="77777777" w:rsidR="00EA4305" w:rsidRDefault="00EA4305" w:rsidP="00AC1F08">
            <w:pPr>
              <w:rPr>
                <w:rFonts w:ascii="Times New Roman" w:hAnsi="Times New Roman" w:cs="Times New Roman"/>
                <w:sz w:val="24"/>
                <w:szCs w:val="24"/>
              </w:rPr>
            </w:pPr>
            <w:r>
              <w:rPr>
                <w:rFonts w:ascii="Times New Roman" w:hAnsi="Times New Roman" w:cs="Times New Roman"/>
                <w:sz w:val="24"/>
                <w:szCs w:val="24"/>
              </w:rPr>
              <w:t>Human</w:t>
            </w:r>
          </w:p>
        </w:tc>
        <w:tc>
          <w:tcPr>
            <w:tcW w:w="2338" w:type="dxa"/>
          </w:tcPr>
          <w:p w14:paraId="53697C60" w14:textId="77777777" w:rsidR="00EA4305" w:rsidRDefault="00EA4305" w:rsidP="00AC1F08">
            <w:pPr>
              <w:rPr>
                <w:rFonts w:ascii="Times New Roman" w:hAnsi="Times New Roman" w:cs="Times New Roman"/>
                <w:sz w:val="24"/>
                <w:szCs w:val="24"/>
              </w:rPr>
            </w:pPr>
            <w:r>
              <w:rPr>
                <w:rFonts w:ascii="Times New Roman" w:hAnsi="Times New Roman" w:cs="Times New Roman"/>
                <w:sz w:val="24"/>
                <w:szCs w:val="24"/>
              </w:rPr>
              <w:t>Bacon</w:t>
            </w:r>
          </w:p>
        </w:tc>
        <w:tc>
          <w:tcPr>
            <w:tcW w:w="2338" w:type="dxa"/>
          </w:tcPr>
          <w:p w14:paraId="10D5530F" w14:textId="77777777" w:rsidR="00EA4305" w:rsidRDefault="00950FB7" w:rsidP="00AC1F08">
            <w:pPr>
              <w:rPr>
                <w:rFonts w:ascii="Times New Roman" w:hAnsi="Times New Roman" w:cs="Times New Roman"/>
                <w:sz w:val="24"/>
                <w:szCs w:val="24"/>
              </w:rPr>
            </w:pPr>
            <w:hyperlink r:id="rId13" w:history="1">
              <w:r w:rsidR="00EA4305" w:rsidRPr="00486034">
                <w:rPr>
                  <w:rStyle w:val="Hyperlink"/>
                  <w:rFonts w:ascii="Times New Roman" w:hAnsi="Times New Roman" w:cs="Times New Roman"/>
                  <w:sz w:val="24"/>
                  <w:szCs w:val="24"/>
                </w:rPr>
                <w:t>cvelez@albany.edu</w:t>
              </w:r>
            </w:hyperlink>
          </w:p>
        </w:tc>
      </w:tr>
      <w:tr w:rsidR="00EA4305" w14:paraId="0FFE676F" w14:textId="77777777" w:rsidTr="00AC1F08">
        <w:tc>
          <w:tcPr>
            <w:tcW w:w="2337" w:type="dxa"/>
          </w:tcPr>
          <w:p w14:paraId="4977D478" w14:textId="77777777" w:rsidR="00EA4305" w:rsidRDefault="00EA4305" w:rsidP="00AC1F08">
            <w:pPr>
              <w:rPr>
                <w:rFonts w:ascii="Times New Roman" w:hAnsi="Times New Roman" w:cs="Times New Roman"/>
                <w:sz w:val="24"/>
                <w:szCs w:val="24"/>
              </w:rPr>
            </w:pPr>
            <w:proofErr w:type="spellStart"/>
            <w:r>
              <w:rPr>
                <w:rFonts w:ascii="Times New Roman" w:hAnsi="Times New Roman" w:cs="Times New Roman"/>
                <w:sz w:val="24"/>
                <w:szCs w:val="24"/>
              </w:rPr>
              <w:t>Scooby</w:t>
            </w:r>
            <w:proofErr w:type="spellEnd"/>
            <w:r>
              <w:rPr>
                <w:rFonts w:ascii="Times New Roman" w:hAnsi="Times New Roman" w:cs="Times New Roman"/>
                <w:sz w:val="24"/>
                <w:szCs w:val="24"/>
              </w:rPr>
              <w:t xml:space="preserve"> Doo</w:t>
            </w:r>
          </w:p>
        </w:tc>
        <w:tc>
          <w:tcPr>
            <w:tcW w:w="2337" w:type="dxa"/>
          </w:tcPr>
          <w:p w14:paraId="151EDB29" w14:textId="77777777" w:rsidR="00EA4305" w:rsidRDefault="00EA4305" w:rsidP="00AC1F08">
            <w:pPr>
              <w:rPr>
                <w:rFonts w:ascii="Times New Roman" w:hAnsi="Times New Roman" w:cs="Times New Roman"/>
                <w:sz w:val="24"/>
                <w:szCs w:val="24"/>
              </w:rPr>
            </w:pPr>
            <w:r>
              <w:rPr>
                <w:rFonts w:ascii="Times New Roman" w:hAnsi="Times New Roman" w:cs="Times New Roman"/>
                <w:sz w:val="24"/>
                <w:szCs w:val="24"/>
              </w:rPr>
              <w:t>Dog</w:t>
            </w:r>
          </w:p>
        </w:tc>
        <w:tc>
          <w:tcPr>
            <w:tcW w:w="2338" w:type="dxa"/>
          </w:tcPr>
          <w:p w14:paraId="5BCA6605" w14:textId="77777777" w:rsidR="00EA4305" w:rsidRDefault="00EA4305" w:rsidP="00AC1F08">
            <w:pPr>
              <w:rPr>
                <w:rFonts w:ascii="Times New Roman" w:hAnsi="Times New Roman" w:cs="Times New Roman"/>
                <w:sz w:val="24"/>
                <w:szCs w:val="24"/>
              </w:rPr>
            </w:pPr>
            <w:proofErr w:type="spellStart"/>
            <w:r>
              <w:rPr>
                <w:rFonts w:ascii="Times New Roman" w:hAnsi="Times New Roman" w:cs="Times New Roman"/>
                <w:sz w:val="24"/>
                <w:szCs w:val="24"/>
              </w:rPr>
              <w:t>Scooby</w:t>
            </w:r>
            <w:proofErr w:type="spellEnd"/>
            <w:r>
              <w:rPr>
                <w:rFonts w:ascii="Times New Roman" w:hAnsi="Times New Roman" w:cs="Times New Roman"/>
                <w:sz w:val="24"/>
                <w:szCs w:val="24"/>
              </w:rPr>
              <w:t xml:space="preserve"> Snacks</w:t>
            </w:r>
          </w:p>
        </w:tc>
        <w:tc>
          <w:tcPr>
            <w:tcW w:w="2338" w:type="dxa"/>
          </w:tcPr>
          <w:p w14:paraId="7EB8BB82" w14:textId="77777777" w:rsidR="00EA4305" w:rsidRDefault="00950FB7" w:rsidP="00AC1F08">
            <w:pPr>
              <w:rPr>
                <w:rFonts w:ascii="Times New Roman" w:hAnsi="Times New Roman" w:cs="Times New Roman"/>
                <w:sz w:val="24"/>
                <w:szCs w:val="24"/>
              </w:rPr>
            </w:pPr>
            <w:hyperlink r:id="rId14" w:history="1">
              <w:r w:rsidR="00EA4305" w:rsidRPr="00486034">
                <w:rPr>
                  <w:rStyle w:val="Hyperlink"/>
                  <w:rFonts w:ascii="Times New Roman" w:hAnsi="Times New Roman" w:cs="Times New Roman"/>
                  <w:sz w:val="24"/>
                  <w:szCs w:val="24"/>
                </w:rPr>
                <w:t>sdoo@coolmail.com</w:t>
              </w:r>
            </w:hyperlink>
          </w:p>
        </w:tc>
      </w:tr>
      <w:tr w:rsidR="00EA4305" w14:paraId="7D77A7F3" w14:textId="77777777" w:rsidTr="00AC1F08">
        <w:tc>
          <w:tcPr>
            <w:tcW w:w="2337" w:type="dxa"/>
          </w:tcPr>
          <w:p w14:paraId="2DD2D4E2" w14:textId="77777777" w:rsidR="00EA4305" w:rsidRDefault="00EA4305" w:rsidP="00AC1F08">
            <w:pPr>
              <w:rPr>
                <w:rFonts w:ascii="Times New Roman" w:hAnsi="Times New Roman" w:cs="Times New Roman"/>
                <w:sz w:val="24"/>
                <w:szCs w:val="24"/>
              </w:rPr>
            </w:pPr>
            <w:r>
              <w:rPr>
                <w:rFonts w:ascii="Times New Roman" w:hAnsi="Times New Roman" w:cs="Times New Roman"/>
                <w:sz w:val="24"/>
                <w:szCs w:val="24"/>
              </w:rPr>
              <w:t>Garfield</w:t>
            </w:r>
          </w:p>
        </w:tc>
        <w:tc>
          <w:tcPr>
            <w:tcW w:w="2337" w:type="dxa"/>
          </w:tcPr>
          <w:p w14:paraId="0C3DA77D" w14:textId="77777777" w:rsidR="00EA4305" w:rsidRDefault="00EA4305" w:rsidP="00AC1F08">
            <w:pPr>
              <w:rPr>
                <w:rFonts w:ascii="Times New Roman" w:hAnsi="Times New Roman" w:cs="Times New Roman"/>
                <w:sz w:val="24"/>
                <w:szCs w:val="24"/>
              </w:rPr>
            </w:pPr>
            <w:r>
              <w:rPr>
                <w:rFonts w:ascii="Times New Roman" w:hAnsi="Times New Roman" w:cs="Times New Roman"/>
                <w:sz w:val="24"/>
                <w:szCs w:val="24"/>
              </w:rPr>
              <w:t>Cat</w:t>
            </w:r>
          </w:p>
        </w:tc>
        <w:tc>
          <w:tcPr>
            <w:tcW w:w="2338" w:type="dxa"/>
          </w:tcPr>
          <w:p w14:paraId="344F2188" w14:textId="77777777" w:rsidR="00EA4305" w:rsidRDefault="00EA4305" w:rsidP="00AC1F08">
            <w:pPr>
              <w:rPr>
                <w:rFonts w:ascii="Times New Roman" w:hAnsi="Times New Roman" w:cs="Times New Roman"/>
                <w:sz w:val="24"/>
                <w:szCs w:val="24"/>
              </w:rPr>
            </w:pPr>
            <w:r>
              <w:rPr>
                <w:rFonts w:ascii="Times New Roman" w:hAnsi="Times New Roman" w:cs="Times New Roman"/>
                <w:sz w:val="24"/>
                <w:szCs w:val="24"/>
              </w:rPr>
              <w:t>Lasagna</w:t>
            </w:r>
          </w:p>
        </w:tc>
        <w:tc>
          <w:tcPr>
            <w:tcW w:w="2338" w:type="dxa"/>
          </w:tcPr>
          <w:p w14:paraId="5AC61DF2" w14:textId="77777777" w:rsidR="00EA4305" w:rsidRDefault="00950FB7" w:rsidP="00AC1F08">
            <w:pPr>
              <w:rPr>
                <w:rFonts w:ascii="Times New Roman" w:hAnsi="Times New Roman" w:cs="Times New Roman"/>
                <w:sz w:val="24"/>
                <w:szCs w:val="24"/>
              </w:rPr>
            </w:pPr>
            <w:hyperlink r:id="rId15" w:history="1">
              <w:r w:rsidR="00EA4305" w:rsidRPr="00486034">
                <w:rPr>
                  <w:rStyle w:val="Hyperlink"/>
                  <w:rFonts w:ascii="Times New Roman" w:hAnsi="Times New Roman" w:cs="Times New Roman"/>
                  <w:sz w:val="24"/>
                  <w:szCs w:val="24"/>
                </w:rPr>
                <w:t>garfield@coolmail.com</w:t>
              </w:r>
            </w:hyperlink>
            <w:r w:rsidR="00EA4305">
              <w:rPr>
                <w:rFonts w:ascii="Times New Roman" w:hAnsi="Times New Roman" w:cs="Times New Roman"/>
                <w:sz w:val="24"/>
                <w:szCs w:val="24"/>
              </w:rPr>
              <w:t xml:space="preserve"> </w:t>
            </w:r>
          </w:p>
        </w:tc>
      </w:tr>
    </w:tbl>
    <w:p w14:paraId="1ADA8855" w14:textId="727309B7" w:rsidR="00EA4305" w:rsidRDefault="00EA4305" w:rsidP="00CD583B">
      <w:pPr>
        <w:spacing w:after="0"/>
        <w:rPr>
          <w:rFonts w:ascii="Times New Roman" w:hAnsi="Times New Roman" w:cs="Times New Roman"/>
          <w:sz w:val="24"/>
          <w:szCs w:val="24"/>
        </w:rPr>
      </w:pPr>
    </w:p>
    <w:p w14:paraId="424895CF" w14:textId="77777777" w:rsidR="00EA4305" w:rsidRDefault="00EA4305" w:rsidP="00CD583B">
      <w:pPr>
        <w:spacing w:after="0"/>
        <w:rPr>
          <w:rFonts w:ascii="Times New Roman" w:hAnsi="Times New Roman" w:cs="Times New Roman"/>
          <w:sz w:val="24"/>
          <w:szCs w:val="24"/>
        </w:rPr>
      </w:pPr>
    </w:p>
    <w:p w14:paraId="4865B0EA" w14:textId="0508D9BB" w:rsidR="004B0C8B" w:rsidRDefault="003C2D7B"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4D5881">
        <w:rPr>
          <w:rFonts w:ascii="Times New Roman" w:hAnsi="Times New Roman" w:cs="Times New Roman"/>
          <w:sz w:val="24"/>
          <w:szCs w:val="24"/>
        </w:rPr>
        <w:t xml:space="preserve">webpage is </w:t>
      </w:r>
      <w:r w:rsidR="004D5881" w:rsidRPr="004D5881">
        <w:rPr>
          <w:rFonts w:ascii="Times New Roman" w:hAnsi="Times New Roman" w:cs="Times New Roman"/>
          <w:b/>
          <w:sz w:val="24"/>
          <w:szCs w:val="24"/>
        </w:rPr>
        <w:t>due</w:t>
      </w:r>
      <w:r w:rsidRPr="004D5881">
        <w:rPr>
          <w:rFonts w:ascii="Times New Roman" w:hAnsi="Times New Roman" w:cs="Times New Roman"/>
          <w:b/>
          <w:sz w:val="24"/>
          <w:szCs w:val="24"/>
        </w:rPr>
        <w:t xml:space="preserve"> </w:t>
      </w:r>
      <w:r w:rsidR="004D5881" w:rsidRPr="004D5881">
        <w:rPr>
          <w:rFonts w:ascii="Times New Roman" w:hAnsi="Times New Roman" w:cs="Times New Roman"/>
          <w:b/>
          <w:sz w:val="24"/>
          <w:szCs w:val="24"/>
        </w:rPr>
        <w:t>by</w:t>
      </w:r>
      <w:r w:rsidRPr="004D5881">
        <w:rPr>
          <w:rFonts w:ascii="Times New Roman" w:hAnsi="Times New Roman" w:cs="Times New Roman"/>
          <w:b/>
          <w:sz w:val="24"/>
          <w:szCs w:val="24"/>
        </w:rPr>
        <w:t xml:space="preserve"> </w:t>
      </w:r>
      <w:r w:rsidR="00CF7B96">
        <w:rPr>
          <w:rFonts w:ascii="Times New Roman" w:hAnsi="Times New Roman" w:cs="Times New Roman"/>
          <w:b/>
          <w:bCs/>
          <w:sz w:val="24"/>
          <w:szCs w:val="24"/>
        </w:rPr>
        <w:t>the end of class today (9/9 at 8:50pm)</w:t>
      </w:r>
      <w:r>
        <w:rPr>
          <w:rFonts w:ascii="Times New Roman" w:hAnsi="Times New Roman" w:cs="Times New Roman"/>
          <w:b/>
          <w:bCs/>
          <w:sz w:val="24"/>
          <w:szCs w:val="24"/>
        </w:rPr>
        <w:t xml:space="preserve">. </w:t>
      </w:r>
      <w:r w:rsidR="00565E7E" w:rsidRPr="003C2D7B">
        <w:rPr>
          <w:rFonts w:ascii="Times New Roman" w:hAnsi="Times New Roman" w:cs="Times New Roman"/>
          <w:sz w:val="24"/>
          <w:szCs w:val="24"/>
        </w:rPr>
        <w:t>To</w:t>
      </w:r>
      <w:r w:rsidR="00565E7E" w:rsidRPr="006F1F9D">
        <w:rPr>
          <w:rFonts w:ascii="Times New Roman" w:hAnsi="Times New Roman" w:cs="Times New Roman"/>
          <w:sz w:val="24"/>
          <w:szCs w:val="24"/>
        </w:rPr>
        <w:t xml:space="preserve"> submit</w:t>
      </w:r>
      <w:r w:rsidR="00CD583B">
        <w:rPr>
          <w:rFonts w:ascii="Times New Roman" w:hAnsi="Times New Roman" w:cs="Times New Roman"/>
          <w:sz w:val="24"/>
          <w:szCs w:val="24"/>
        </w:rPr>
        <w:t xml:space="preserve"> </w:t>
      </w:r>
      <w:r w:rsidR="004C6FFC">
        <w:rPr>
          <w:rFonts w:ascii="Times New Roman" w:hAnsi="Times New Roman" w:cs="Times New Roman"/>
          <w:sz w:val="24"/>
          <w:szCs w:val="24"/>
        </w:rPr>
        <w:t>the work for this exercise</w:t>
      </w:r>
      <w:r w:rsidR="00CD583B">
        <w:rPr>
          <w:rFonts w:ascii="Times New Roman" w:hAnsi="Times New Roman" w:cs="Times New Roman"/>
          <w:sz w:val="24"/>
          <w:szCs w:val="24"/>
        </w:rPr>
        <w:t>,</w:t>
      </w:r>
      <w:r w:rsidR="00565E7E" w:rsidRPr="006F1F9D">
        <w:rPr>
          <w:rFonts w:ascii="Times New Roman" w:hAnsi="Times New Roman" w:cs="Times New Roman"/>
          <w:sz w:val="24"/>
          <w:szCs w:val="24"/>
        </w:rPr>
        <w:t xml:space="preserve"> go to Blackboard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Course Materials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Lecture Notes for </w:t>
      </w:r>
      <w:r w:rsidR="00565E7E">
        <w:rPr>
          <w:rFonts w:ascii="Times New Roman" w:hAnsi="Times New Roman" w:cs="Times New Roman"/>
          <w:sz w:val="24"/>
          <w:szCs w:val="24"/>
        </w:rPr>
        <w:t>this week’s</w:t>
      </w:r>
      <w:r w:rsidR="00565E7E"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sidR="00565E7E">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FE0139">
        <w:rPr>
          <w:rFonts w:ascii="Times New Roman" w:hAnsi="Times New Roman" w:cs="Times New Roman"/>
          <w:sz w:val="24"/>
          <w:szCs w:val="24"/>
        </w:rPr>
        <w:t>“</w:t>
      </w:r>
      <w:r w:rsidR="00CD583B">
        <w:rPr>
          <w:rFonts w:ascii="Times New Roman" w:hAnsi="Times New Roman" w:cs="Times New Roman"/>
          <w:sz w:val="24"/>
          <w:szCs w:val="24"/>
        </w:rPr>
        <w:t>Assignments</w:t>
      </w:r>
      <w:r w:rsidR="00FE0139">
        <w:rPr>
          <w:rFonts w:ascii="Times New Roman" w:hAnsi="Times New Roman" w:cs="Times New Roman"/>
          <w:sz w:val="24"/>
          <w:szCs w:val="24"/>
        </w:rPr>
        <w:t>”</w:t>
      </w:r>
      <w:r w:rsidR="00CD583B">
        <w:rPr>
          <w:rFonts w:ascii="Times New Roman" w:hAnsi="Times New Roman" w:cs="Times New Roman"/>
          <w:sz w:val="24"/>
          <w:szCs w:val="24"/>
        </w:rPr>
        <w:t xml:space="preserve"> folder </w:t>
      </w:r>
      <w:r w:rsidR="00FE0139">
        <w:rPr>
          <w:rFonts w:ascii="Times New Roman" w:hAnsi="Times New Roman" w:cs="Times New Roman"/>
          <w:sz w:val="24"/>
          <w:szCs w:val="24"/>
        </w:rPr>
        <w:t>and the submission area will be titled “</w:t>
      </w:r>
      <w:r w:rsidR="006C0D5A">
        <w:rPr>
          <w:rFonts w:ascii="Times New Roman" w:hAnsi="Times New Roman" w:cs="Times New Roman"/>
          <w:sz w:val="24"/>
          <w:szCs w:val="24"/>
        </w:rPr>
        <w:t xml:space="preserve">First </w:t>
      </w:r>
      <w:r w:rsidR="004C0F60">
        <w:rPr>
          <w:rFonts w:ascii="Times New Roman" w:hAnsi="Times New Roman" w:cs="Times New Roman"/>
          <w:sz w:val="24"/>
          <w:szCs w:val="24"/>
        </w:rPr>
        <w:t>HTML Exercise</w:t>
      </w:r>
      <w:r w:rsidR="00FE0139">
        <w:rPr>
          <w:rFonts w:ascii="Times New Roman" w:hAnsi="Times New Roman" w:cs="Times New Roman"/>
          <w:sz w:val="24"/>
          <w:szCs w:val="24"/>
        </w:rPr>
        <w:t xml:space="preserve">.” You can submit </w:t>
      </w:r>
      <w:r w:rsidR="00F370B5">
        <w:rPr>
          <w:rFonts w:ascii="Times New Roman" w:hAnsi="Times New Roman" w:cs="Times New Roman"/>
          <w:sz w:val="24"/>
          <w:szCs w:val="24"/>
        </w:rPr>
        <w:t>the HTML file directly or as</w:t>
      </w:r>
      <w:r w:rsidR="00FE0139">
        <w:rPr>
          <w:rFonts w:ascii="Times New Roman" w:hAnsi="Times New Roman" w:cs="Times New Roman"/>
          <w:sz w:val="24"/>
          <w:szCs w:val="24"/>
        </w:rPr>
        <w:t xml:space="preserve"> a zip folder with </w:t>
      </w:r>
      <w:r w:rsidR="00F370B5">
        <w:rPr>
          <w:rFonts w:ascii="Times New Roman" w:hAnsi="Times New Roman" w:cs="Times New Roman"/>
          <w:sz w:val="24"/>
          <w:szCs w:val="24"/>
        </w:rPr>
        <w:t>the file inside of it</w:t>
      </w:r>
      <w:r w:rsidR="001B3888">
        <w:rPr>
          <w:rFonts w:ascii="Times New Roman" w:hAnsi="Times New Roman" w:cs="Times New Roman"/>
          <w:sz w:val="24"/>
          <w:szCs w:val="24"/>
        </w:rPr>
        <w:t>.</w:t>
      </w:r>
      <w:r w:rsidR="00FE0139">
        <w:rPr>
          <w:rFonts w:ascii="Times New Roman" w:hAnsi="Times New Roman" w:cs="Times New Roman"/>
          <w:sz w:val="24"/>
          <w:szCs w:val="24"/>
        </w:rPr>
        <w:t xml:space="preserve"> The work submitted will be evaluated based on the rubric explained below.</w:t>
      </w:r>
    </w:p>
    <w:p w14:paraId="3AC19212" w14:textId="77777777" w:rsidR="00951707" w:rsidRDefault="00951707" w:rsidP="004B0C8B">
      <w:pPr>
        <w:spacing w:after="0" w:line="240" w:lineRule="auto"/>
        <w:rPr>
          <w:rFonts w:ascii="Times New Roman" w:hAnsi="Times New Roman" w:cs="Times New Roman"/>
          <w:sz w:val="24"/>
          <w:szCs w:val="24"/>
        </w:rPr>
      </w:pPr>
    </w:p>
    <w:p w14:paraId="261F6FB7" w14:textId="5429ADBE" w:rsidR="00951707" w:rsidRPr="00485259" w:rsidRDefault="00137E7D" w:rsidP="00951707">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First HTML </w:t>
      </w:r>
      <w:r w:rsidR="00041CA6">
        <w:rPr>
          <w:rFonts w:ascii="Times New Roman" w:hAnsi="Times New Roman" w:cs="Times New Roman"/>
          <w:b/>
          <w:bCs/>
          <w:sz w:val="24"/>
          <w:szCs w:val="24"/>
          <w:u w:val="single"/>
        </w:rPr>
        <w:t xml:space="preserve">Exercise </w:t>
      </w:r>
      <w:r w:rsidR="00041CA6" w:rsidRPr="00485259">
        <w:rPr>
          <w:rFonts w:ascii="Times New Roman" w:hAnsi="Times New Roman" w:cs="Times New Roman"/>
          <w:b/>
          <w:bCs/>
          <w:sz w:val="24"/>
          <w:szCs w:val="24"/>
          <w:u w:val="single"/>
        </w:rPr>
        <w:t>–</w:t>
      </w:r>
      <w:r w:rsidR="00951707" w:rsidRPr="00485259">
        <w:rPr>
          <w:rFonts w:ascii="Times New Roman" w:hAnsi="Times New Roman" w:cs="Times New Roman"/>
          <w:b/>
          <w:bCs/>
          <w:sz w:val="24"/>
          <w:szCs w:val="24"/>
          <w:u w:val="single"/>
        </w:rPr>
        <w:t xml:space="preserve"> 10pts</w:t>
      </w:r>
    </w:p>
    <w:p w14:paraId="2A5E0834" w14:textId="77777777" w:rsidR="00F25FF7" w:rsidRPr="00F25FF7" w:rsidRDefault="00F25FF7" w:rsidP="00F25FF7">
      <w:pPr>
        <w:numPr>
          <w:ilvl w:val="0"/>
          <w:numId w:val="42"/>
        </w:numPr>
        <w:spacing w:after="0"/>
        <w:rPr>
          <w:rFonts w:ascii="Times New Roman" w:hAnsi="Times New Roman" w:cs="Times New Roman"/>
          <w:sz w:val="24"/>
          <w:szCs w:val="24"/>
        </w:rPr>
      </w:pPr>
      <w:r w:rsidRPr="00F25FF7">
        <w:rPr>
          <w:rFonts w:ascii="Times New Roman" w:hAnsi="Times New Roman" w:cs="Times New Roman"/>
          <w:sz w:val="24"/>
          <w:szCs w:val="24"/>
        </w:rPr>
        <w:t>Readability of HTML: 2pts</w:t>
      </w:r>
    </w:p>
    <w:p w14:paraId="746D6F5B" w14:textId="430AE767" w:rsidR="00F25FF7" w:rsidRDefault="00F25FF7" w:rsidP="00F25FF7">
      <w:pPr>
        <w:numPr>
          <w:ilvl w:val="1"/>
          <w:numId w:val="42"/>
        </w:numPr>
        <w:spacing w:after="0"/>
        <w:rPr>
          <w:rFonts w:ascii="Times New Roman" w:hAnsi="Times New Roman" w:cs="Times New Roman"/>
          <w:sz w:val="24"/>
          <w:szCs w:val="24"/>
        </w:rPr>
      </w:pPr>
      <w:r w:rsidRPr="00F25FF7">
        <w:rPr>
          <w:rFonts w:ascii="Times New Roman" w:hAnsi="Times New Roman" w:cs="Times New Roman"/>
          <w:sz w:val="24"/>
          <w:szCs w:val="24"/>
        </w:rPr>
        <w:t>Do you use tabs/spaces consistently</w:t>
      </w:r>
      <w:r w:rsidR="00580450">
        <w:rPr>
          <w:rFonts w:ascii="Times New Roman" w:hAnsi="Times New Roman" w:cs="Times New Roman"/>
          <w:sz w:val="24"/>
          <w:szCs w:val="24"/>
        </w:rPr>
        <w:t>?</w:t>
      </w:r>
    </w:p>
    <w:p w14:paraId="145C39F4" w14:textId="4043D24B" w:rsidR="004B798C" w:rsidRPr="00F25FF7" w:rsidRDefault="004B798C" w:rsidP="00F25FF7">
      <w:pPr>
        <w:numPr>
          <w:ilvl w:val="1"/>
          <w:numId w:val="42"/>
        </w:numPr>
        <w:spacing w:after="0"/>
        <w:rPr>
          <w:rFonts w:ascii="Times New Roman" w:hAnsi="Times New Roman" w:cs="Times New Roman"/>
          <w:sz w:val="24"/>
          <w:szCs w:val="24"/>
        </w:rPr>
      </w:pPr>
      <w:r>
        <w:rPr>
          <w:rFonts w:ascii="Times New Roman" w:hAnsi="Times New Roman" w:cs="Times New Roman"/>
          <w:sz w:val="24"/>
          <w:szCs w:val="24"/>
        </w:rPr>
        <w:t>Are elements nested neatly?</w:t>
      </w:r>
    </w:p>
    <w:p w14:paraId="678F0382" w14:textId="4ED748D7" w:rsidR="00F25FF7" w:rsidRPr="00F25FF7" w:rsidRDefault="00F25FF7" w:rsidP="00F25FF7">
      <w:pPr>
        <w:numPr>
          <w:ilvl w:val="0"/>
          <w:numId w:val="42"/>
        </w:numPr>
        <w:spacing w:after="0"/>
        <w:rPr>
          <w:rFonts w:ascii="Times New Roman" w:hAnsi="Times New Roman" w:cs="Times New Roman"/>
          <w:sz w:val="24"/>
          <w:szCs w:val="24"/>
        </w:rPr>
      </w:pPr>
      <w:r w:rsidRPr="00F25FF7">
        <w:rPr>
          <w:rFonts w:ascii="Times New Roman" w:hAnsi="Times New Roman" w:cs="Times New Roman"/>
          <w:sz w:val="24"/>
          <w:szCs w:val="24"/>
        </w:rPr>
        <w:t xml:space="preserve">All required content is included: </w:t>
      </w:r>
      <w:r w:rsidR="00B52232">
        <w:rPr>
          <w:rFonts w:ascii="Times New Roman" w:hAnsi="Times New Roman" w:cs="Times New Roman"/>
          <w:sz w:val="24"/>
          <w:szCs w:val="24"/>
        </w:rPr>
        <w:t>8</w:t>
      </w:r>
      <w:r w:rsidRPr="00F25FF7">
        <w:rPr>
          <w:rFonts w:ascii="Times New Roman" w:hAnsi="Times New Roman" w:cs="Times New Roman"/>
          <w:sz w:val="24"/>
          <w:szCs w:val="24"/>
        </w:rPr>
        <w:t>pts</w:t>
      </w:r>
    </w:p>
    <w:p w14:paraId="28D5F9E6" w14:textId="6177C67E" w:rsidR="004F12B7" w:rsidRDefault="004F12B7" w:rsidP="008651EA">
      <w:pPr>
        <w:spacing w:after="0"/>
        <w:rPr>
          <w:rFonts w:ascii="Times New Roman" w:hAnsi="Times New Roman" w:cs="Times New Roman"/>
          <w:sz w:val="24"/>
          <w:szCs w:val="24"/>
        </w:rPr>
      </w:pPr>
    </w:p>
    <w:p w14:paraId="45CF48AB" w14:textId="0DC93632"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Participation Questions </w:t>
      </w:r>
      <w:r w:rsidR="00D33354">
        <w:rPr>
          <w:rFonts w:ascii="Times New Roman" w:hAnsi="Times New Roman" w:cs="Times New Roman"/>
          <w:sz w:val="32"/>
          <w:szCs w:val="32"/>
        </w:rPr>
        <w:t>9/</w:t>
      </w:r>
      <w:r w:rsidR="00764181">
        <w:rPr>
          <w:rFonts w:ascii="Times New Roman" w:hAnsi="Times New Roman" w:cs="Times New Roman"/>
          <w:sz w:val="32"/>
          <w:szCs w:val="32"/>
        </w:rPr>
        <w:t>9</w:t>
      </w:r>
    </w:p>
    <w:p w14:paraId="4B06C7BC" w14:textId="11EC65A3" w:rsidR="00EA071F" w:rsidRDefault="00EA071F" w:rsidP="008651EA">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participation in today’s class, please answer all the questions in the Google Form linked below. If you don’t want to answer the final question (fun), simply put N/A (not applicable) for your answer and that will count. </w:t>
      </w:r>
    </w:p>
    <w:p w14:paraId="3503C9C0" w14:textId="402DF24A" w:rsidR="00EA071F" w:rsidRDefault="00EA071F" w:rsidP="008651EA">
      <w:pPr>
        <w:spacing w:after="0"/>
        <w:rPr>
          <w:rFonts w:ascii="Times New Roman" w:hAnsi="Times New Roman" w:cs="Times New Roman"/>
          <w:sz w:val="24"/>
          <w:szCs w:val="24"/>
        </w:rPr>
      </w:pPr>
    </w:p>
    <w:p w14:paraId="3DB4DD6B" w14:textId="3FBCDA11" w:rsidR="007C4B9B" w:rsidRPr="007C4B9B" w:rsidRDefault="007C4B9B" w:rsidP="008651EA">
      <w:pPr>
        <w:spacing w:after="0"/>
        <w:rPr>
          <w:rFonts w:ascii="Times New Roman" w:hAnsi="Times New Roman" w:cs="Times New Roman"/>
          <w:b/>
          <w:sz w:val="24"/>
          <w:szCs w:val="24"/>
        </w:rPr>
      </w:pPr>
      <w:r>
        <w:rPr>
          <w:rFonts w:ascii="Times New Roman" w:hAnsi="Times New Roman" w:cs="Times New Roman"/>
          <w:b/>
          <w:sz w:val="24"/>
          <w:szCs w:val="24"/>
        </w:rPr>
        <w:t>This Week’s Participation Questions:</w:t>
      </w:r>
    </w:p>
    <w:p w14:paraId="25596220" w14:textId="3363C276" w:rsidR="004C6FFC" w:rsidRDefault="00950FB7" w:rsidP="008651EA">
      <w:pPr>
        <w:spacing w:after="0"/>
        <w:rPr>
          <w:rFonts w:ascii="Times New Roman" w:hAnsi="Times New Roman" w:cs="Times New Roman"/>
          <w:sz w:val="24"/>
          <w:szCs w:val="24"/>
        </w:rPr>
      </w:pPr>
      <w:hyperlink r:id="rId16" w:history="1">
        <w:r w:rsidR="00403E18" w:rsidRPr="0099462B">
          <w:rPr>
            <w:rStyle w:val="Hyperlink"/>
            <w:rFonts w:ascii="Times New Roman" w:hAnsi="Times New Roman" w:cs="Times New Roman"/>
            <w:sz w:val="24"/>
            <w:szCs w:val="24"/>
          </w:rPr>
          <w:t>https://forms.gle/4DQPbvaF4r6hP1y77</w:t>
        </w:r>
      </w:hyperlink>
      <w:r w:rsidR="00403E18">
        <w:rPr>
          <w:rFonts w:ascii="Times New Roman" w:hAnsi="Times New Roman" w:cs="Times New Roman"/>
          <w:sz w:val="24"/>
          <w:szCs w:val="24"/>
        </w:rPr>
        <w:t xml:space="preserve"> </w:t>
      </w:r>
    </w:p>
    <w:p w14:paraId="313C2BB0" w14:textId="77777777" w:rsidR="0078368F" w:rsidRDefault="0078368F" w:rsidP="008651EA">
      <w:pPr>
        <w:spacing w:after="0"/>
        <w:rPr>
          <w:rFonts w:ascii="Times New Roman" w:hAnsi="Times New Roman" w:cs="Times New Roman"/>
          <w:sz w:val="24"/>
          <w:szCs w:val="24"/>
        </w:rPr>
      </w:pPr>
    </w:p>
    <w:p w14:paraId="17C0EA90" w14:textId="77777777" w:rsidR="00CC0403" w:rsidRDefault="00CC0403" w:rsidP="00CC0403">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5EF361C4" w14:textId="77777777" w:rsidR="00CC0403" w:rsidRDefault="00CC0403" w:rsidP="00CC0403">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441697DB" w14:textId="77777777" w:rsidR="008F55FC" w:rsidRDefault="00950FB7" w:rsidP="008F55FC">
      <w:pPr>
        <w:spacing w:after="0"/>
        <w:rPr>
          <w:rStyle w:val="Hyperlink"/>
          <w:rFonts w:ascii="Times New Roman" w:hAnsi="Times New Roman" w:cs="Times New Roman"/>
          <w:sz w:val="24"/>
          <w:szCs w:val="24"/>
        </w:rPr>
      </w:pPr>
      <w:hyperlink r:id="rId17" w:history="1">
        <w:r w:rsidR="008F55FC" w:rsidRPr="00B44C48">
          <w:rPr>
            <w:rStyle w:val="Hyperlink"/>
            <w:rFonts w:ascii="Times New Roman" w:hAnsi="Times New Roman" w:cs="Times New Roman"/>
            <w:sz w:val="24"/>
            <w:szCs w:val="24"/>
          </w:rPr>
          <w:t>https://forms.gle/y1k5fZBjudBqatCLA</w:t>
        </w:r>
      </w:hyperlink>
    </w:p>
    <w:p w14:paraId="580DFB7D" w14:textId="77777777" w:rsidR="00CC0403" w:rsidRPr="00950089" w:rsidRDefault="00CC0403" w:rsidP="00CC0403">
      <w:pPr>
        <w:spacing w:after="0"/>
        <w:rPr>
          <w:rFonts w:ascii="Times New Roman" w:hAnsi="Times New Roman" w:cs="Times New Roman"/>
          <w:bCs/>
          <w:sz w:val="24"/>
          <w:szCs w:val="24"/>
        </w:rPr>
      </w:pPr>
    </w:p>
    <w:p w14:paraId="2B75BD6F" w14:textId="77777777" w:rsidR="00CC0403" w:rsidRDefault="00CC0403" w:rsidP="00CC0403">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720A282F" w14:textId="23E148AE" w:rsidR="003D1323" w:rsidRDefault="00950FB7" w:rsidP="008651EA">
      <w:pPr>
        <w:spacing w:after="0"/>
        <w:rPr>
          <w:rStyle w:val="Hyperlink"/>
          <w:rFonts w:ascii="Times New Roman" w:hAnsi="Times New Roman" w:cs="Times New Roman"/>
          <w:sz w:val="24"/>
          <w:szCs w:val="24"/>
        </w:rPr>
      </w:pPr>
      <w:hyperlink r:id="rId18" w:history="1">
        <w:r w:rsidR="00427CA6" w:rsidRPr="00BF34C6">
          <w:rPr>
            <w:rStyle w:val="Hyperlink"/>
            <w:rFonts w:ascii="Times New Roman" w:hAnsi="Times New Roman" w:cs="Times New Roman"/>
            <w:sz w:val="24"/>
            <w:szCs w:val="24"/>
          </w:rPr>
          <w:t>https://docs.google.com/spreadsheets/d/1QLoQzbO-Er7ARIECl0aPvY1lKUyZTdYeuwsn4g0XEAk/edit?usp=sharing</w:t>
        </w:r>
      </w:hyperlink>
    </w:p>
    <w:p w14:paraId="045BAB20" w14:textId="77777777" w:rsidR="00427CA6" w:rsidRPr="00CA539A" w:rsidRDefault="00427CA6" w:rsidP="008651EA">
      <w:pPr>
        <w:spacing w:after="0"/>
        <w:rPr>
          <w:rFonts w:ascii="Times New Roman" w:hAnsi="Times New Roman" w:cs="Times New Roman"/>
          <w:sz w:val="24"/>
          <w:szCs w:val="24"/>
        </w:rPr>
      </w:pPr>
    </w:p>
    <w:p w14:paraId="491C46F8" w14:textId="66971F9C" w:rsidR="00DF2281" w:rsidRPr="00D2071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52050E00" w14:textId="75CB79C9" w:rsidR="00AF2834" w:rsidRDefault="005E5FEB" w:rsidP="00302DA6">
      <w:pPr>
        <w:rPr>
          <w:rFonts w:ascii="Times New Roman" w:hAnsi="Times New Roman" w:cs="Times New Roman"/>
          <w:sz w:val="24"/>
          <w:szCs w:val="24"/>
        </w:rPr>
      </w:pPr>
      <w:r w:rsidRPr="005E5FEB">
        <w:rPr>
          <w:rFonts w:ascii="Times New Roman" w:hAnsi="Times New Roman" w:cs="Times New Roman"/>
          <w:sz w:val="24"/>
          <w:szCs w:val="24"/>
        </w:rPr>
        <w:t>We will learn more about HTML including validation, semantic markup, and how to make our web pages “live” so that users across the internet can access them.</w:t>
      </w:r>
      <w:r w:rsidR="00C54CAE">
        <w:rPr>
          <w:rFonts w:ascii="Times New Roman" w:hAnsi="Times New Roman" w:cs="Times New Roman"/>
          <w:sz w:val="24"/>
          <w:szCs w:val="24"/>
        </w:rPr>
        <w:t xml:space="preserve"> If you want to get ahead with some reading, feel free to peruse the links below. I’ll be including them in next week’s lecture notes as well.</w:t>
      </w:r>
    </w:p>
    <w:p w14:paraId="5931E5E7" w14:textId="77777777" w:rsidR="00C54CAE" w:rsidRPr="0060167C" w:rsidRDefault="00C54CAE" w:rsidP="00C54CAE">
      <w:pPr>
        <w:pStyle w:val="ListParagraph"/>
        <w:numPr>
          <w:ilvl w:val="0"/>
          <w:numId w:val="47"/>
        </w:numPr>
        <w:spacing w:line="240" w:lineRule="auto"/>
        <w:rPr>
          <w:rFonts w:ascii="Times New Roman" w:hAnsi="Times New Roman" w:cs="Times New Roman"/>
          <w:sz w:val="24"/>
          <w:szCs w:val="24"/>
        </w:rPr>
      </w:pPr>
      <w:hyperlink r:id="rId19" w:history="1">
        <w:r w:rsidRPr="00165087">
          <w:rPr>
            <w:rStyle w:val="Hyperlink"/>
            <w:rFonts w:ascii="Times New Roman" w:hAnsi="Times New Roman" w:cs="Times New Roman"/>
            <w:sz w:val="24"/>
            <w:szCs w:val="24"/>
          </w:rPr>
          <w:t>https://html.com/semantic-markup/</w:t>
        </w:r>
      </w:hyperlink>
      <w:r>
        <w:rPr>
          <w:rStyle w:val="Hyperlink"/>
          <w:rFonts w:ascii="Times New Roman" w:hAnsi="Times New Roman" w:cs="Times New Roman"/>
          <w:sz w:val="24"/>
          <w:szCs w:val="24"/>
          <w:u w:val="none"/>
        </w:rPr>
        <w:t xml:space="preserve"> </w:t>
      </w:r>
      <w:r w:rsidRPr="0060167C">
        <w:rPr>
          <w:rStyle w:val="Hyperlink"/>
          <w:rFonts w:ascii="Times New Roman" w:hAnsi="Times New Roman" w:cs="Times New Roman"/>
          <w:color w:val="auto"/>
          <w:sz w:val="24"/>
          <w:szCs w:val="24"/>
          <w:u w:val="none"/>
        </w:rPr>
        <w:t>(up until “Closing Thoughts”)</w:t>
      </w:r>
    </w:p>
    <w:p w14:paraId="6A4DB7F7" w14:textId="77777777" w:rsidR="00C54CAE" w:rsidRPr="005D554D" w:rsidRDefault="00C54CAE" w:rsidP="00C54CAE">
      <w:pPr>
        <w:pStyle w:val="ListParagraph"/>
        <w:numPr>
          <w:ilvl w:val="0"/>
          <w:numId w:val="47"/>
        </w:numPr>
        <w:spacing w:line="240" w:lineRule="auto"/>
        <w:rPr>
          <w:rStyle w:val="Hyperlink"/>
          <w:rFonts w:ascii="Times New Roman" w:hAnsi="Times New Roman" w:cs="Times New Roman"/>
          <w:bCs/>
          <w:color w:val="auto"/>
          <w:sz w:val="24"/>
          <w:szCs w:val="24"/>
          <w:u w:val="none"/>
        </w:rPr>
      </w:pPr>
      <w:hyperlink r:id="rId20" w:history="1">
        <w:r w:rsidRPr="00BC59DC">
          <w:rPr>
            <w:rStyle w:val="Hyperlink"/>
            <w:rFonts w:ascii="Times New Roman" w:hAnsi="Times New Roman" w:cs="Times New Roman"/>
            <w:sz w:val="24"/>
            <w:szCs w:val="24"/>
          </w:rPr>
          <w:t>https://www.lifewire.com/why-use-semantic-html-3468271</w:t>
        </w:r>
      </w:hyperlink>
    </w:p>
    <w:p w14:paraId="429771E5" w14:textId="77777777" w:rsidR="00C54CAE" w:rsidRDefault="00C54CAE" w:rsidP="00C54CAE">
      <w:pPr>
        <w:pStyle w:val="ListParagraph"/>
        <w:numPr>
          <w:ilvl w:val="0"/>
          <w:numId w:val="47"/>
        </w:numPr>
        <w:spacing w:line="240" w:lineRule="auto"/>
        <w:rPr>
          <w:rFonts w:ascii="Times New Roman" w:hAnsi="Times New Roman" w:cs="Times New Roman"/>
          <w:bCs/>
          <w:sz w:val="24"/>
          <w:szCs w:val="24"/>
        </w:rPr>
      </w:pPr>
      <w:hyperlink r:id="rId21" w:history="1">
        <w:r w:rsidRPr="005D554D">
          <w:rPr>
            <w:rStyle w:val="Hyperlink"/>
            <w:rFonts w:ascii="Times New Roman" w:hAnsi="Times New Roman" w:cs="Times New Roman"/>
            <w:bCs/>
            <w:sz w:val="24"/>
            <w:szCs w:val="24"/>
          </w:rPr>
          <w:t>https://www.internetingishard.com/html-and-css/semantic-html/</w:t>
        </w:r>
      </w:hyperlink>
      <w:r>
        <w:rPr>
          <w:rFonts w:ascii="Times New Roman" w:hAnsi="Times New Roman" w:cs="Times New Roman"/>
          <w:bCs/>
          <w:sz w:val="24"/>
          <w:szCs w:val="24"/>
        </w:rPr>
        <w:t xml:space="preserve"> </w:t>
      </w:r>
    </w:p>
    <w:p w14:paraId="1A0BFE92" w14:textId="01E33020" w:rsidR="00C54CAE" w:rsidRPr="00950FB7" w:rsidRDefault="00C54CAE" w:rsidP="00302DA6">
      <w:pPr>
        <w:pStyle w:val="ListParagraph"/>
        <w:numPr>
          <w:ilvl w:val="1"/>
          <w:numId w:val="47"/>
        </w:numPr>
        <w:spacing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This last bullet point is </w:t>
      </w:r>
      <w:r w:rsidRPr="001555BA">
        <w:rPr>
          <w:rFonts w:ascii="Times New Roman" w:hAnsi="Times New Roman" w:cs="Times New Roman"/>
          <w:b/>
          <w:sz w:val="24"/>
          <w:szCs w:val="24"/>
        </w:rPr>
        <w:t xml:space="preserve">not mandatory </w:t>
      </w:r>
      <w:proofErr w:type="gramStart"/>
      <w:r w:rsidRPr="001555BA">
        <w:rPr>
          <w:rFonts w:ascii="Times New Roman" w:hAnsi="Times New Roman" w:cs="Times New Roman"/>
          <w:b/>
          <w:sz w:val="24"/>
          <w:szCs w:val="24"/>
        </w:rPr>
        <w:t>reading</w:t>
      </w:r>
      <w:proofErr w:type="gramEnd"/>
      <w:r>
        <w:rPr>
          <w:rFonts w:ascii="Times New Roman" w:hAnsi="Times New Roman" w:cs="Times New Roman"/>
          <w:bCs/>
          <w:sz w:val="24"/>
          <w:szCs w:val="24"/>
        </w:rPr>
        <w:t xml:space="preserve"> but it is very detailed if you’re interested in learning about how to structure your semantic tags</w:t>
      </w:r>
      <w:bookmarkStart w:id="0" w:name="_GoBack"/>
      <w:bookmarkEnd w:id="0"/>
    </w:p>
    <w:sectPr w:rsidR="00C54CAE" w:rsidRPr="0095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D29"/>
    <w:multiLevelType w:val="hybridMultilevel"/>
    <w:tmpl w:val="F6B41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E7658"/>
    <w:multiLevelType w:val="hybridMultilevel"/>
    <w:tmpl w:val="C9F8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1253"/>
    <w:multiLevelType w:val="hybridMultilevel"/>
    <w:tmpl w:val="447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A1403"/>
    <w:multiLevelType w:val="hybridMultilevel"/>
    <w:tmpl w:val="CAAC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921A4"/>
    <w:multiLevelType w:val="hybridMultilevel"/>
    <w:tmpl w:val="7A30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C4C84"/>
    <w:multiLevelType w:val="hybridMultilevel"/>
    <w:tmpl w:val="685A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52D58"/>
    <w:multiLevelType w:val="hybridMultilevel"/>
    <w:tmpl w:val="69B6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D56DD"/>
    <w:multiLevelType w:val="hybridMultilevel"/>
    <w:tmpl w:val="609CB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50112D"/>
    <w:multiLevelType w:val="hybridMultilevel"/>
    <w:tmpl w:val="4448C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44810"/>
    <w:multiLevelType w:val="hybridMultilevel"/>
    <w:tmpl w:val="B6A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71E6F"/>
    <w:multiLevelType w:val="hybridMultilevel"/>
    <w:tmpl w:val="590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77837"/>
    <w:multiLevelType w:val="hybridMultilevel"/>
    <w:tmpl w:val="63F2AE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44F2A"/>
    <w:multiLevelType w:val="hybridMultilevel"/>
    <w:tmpl w:val="8FF2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DA149F"/>
    <w:multiLevelType w:val="hybridMultilevel"/>
    <w:tmpl w:val="7E1C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07F6C"/>
    <w:multiLevelType w:val="hybridMultilevel"/>
    <w:tmpl w:val="594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801CE"/>
    <w:multiLevelType w:val="hybridMultilevel"/>
    <w:tmpl w:val="E140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384F00"/>
    <w:multiLevelType w:val="hybridMultilevel"/>
    <w:tmpl w:val="15F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09233B"/>
    <w:multiLevelType w:val="hybridMultilevel"/>
    <w:tmpl w:val="6862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E45DD9"/>
    <w:multiLevelType w:val="hybridMultilevel"/>
    <w:tmpl w:val="2A9C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A25A1B"/>
    <w:multiLevelType w:val="hybridMultilevel"/>
    <w:tmpl w:val="22BA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E07BB0"/>
    <w:multiLevelType w:val="hybridMultilevel"/>
    <w:tmpl w:val="E716F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403721"/>
    <w:multiLevelType w:val="hybridMultilevel"/>
    <w:tmpl w:val="38B6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06D39"/>
    <w:multiLevelType w:val="hybridMultilevel"/>
    <w:tmpl w:val="DB9A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8750E"/>
    <w:multiLevelType w:val="hybridMultilevel"/>
    <w:tmpl w:val="C3D687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4023DD"/>
    <w:multiLevelType w:val="hybridMultilevel"/>
    <w:tmpl w:val="F6A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485225"/>
    <w:multiLevelType w:val="hybridMultilevel"/>
    <w:tmpl w:val="59581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EC3F03"/>
    <w:multiLevelType w:val="hybridMultilevel"/>
    <w:tmpl w:val="430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B26B2E"/>
    <w:multiLevelType w:val="hybridMultilevel"/>
    <w:tmpl w:val="491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B5015A"/>
    <w:multiLevelType w:val="hybridMultilevel"/>
    <w:tmpl w:val="0AB2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A36DD9"/>
    <w:multiLevelType w:val="hybridMultilevel"/>
    <w:tmpl w:val="F56A8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711928"/>
    <w:multiLevelType w:val="hybridMultilevel"/>
    <w:tmpl w:val="902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364EE"/>
    <w:multiLevelType w:val="hybridMultilevel"/>
    <w:tmpl w:val="B0C4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334AB"/>
    <w:multiLevelType w:val="hybridMultilevel"/>
    <w:tmpl w:val="6E2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6A6C67"/>
    <w:multiLevelType w:val="hybridMultilevel"/>
    <w:tmpl w:val="FCD4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8A341C"/>
    <w:multiLevelType w:val="hybridMultilevel"/>
    <w:tmpl w:val="9530C5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2E3AAB"/>
    <w:multiLevelType w:val="hybridMultilevel"/>
    <w:tmpl w:val="CFA2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351E25"/>
    <w:multiLevelType w:val="hybridMultilevel"/>
    <w:tmpl w:val="5A6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6227F8"/>
    <w:multiLevelType w:val="hybridMultilevel"/>
    <w:tmpl w:val="2376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740672"/>
    <w:multiLevelType w:val="hybridMultilevel"/>
    <w:tmpl w:val="2A08BC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547CA6"/>
    <w:multiLevelType w:val="hybridMultilevel"/>
    <w:tmpl w:val="6F1E64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72380D15"/>
    <w:multiLevelType w:val="hybridMultilevel"/>
    <w:tmpl w:val="289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6"/>
  </w:num>
  <w:num w:numId="3">
    <w:abstractNumId w:val="41"/>
  </w:num>
  <w:num w:numId="4">
    <w:abstractNumId w:val="24"/>
  </w:num>
  <w:num w:numId="5">
    <w:abstractNumId w:val="27"/>
  </w:num>
  <w:num w:numId="6">
    <w:abstractNumId w:val="36"/>
  </w:num>
  <w:num w:numId="7">
    <w:abstractNumId w:val="28"/>
  </w:num>
  <w:num w:numId="8">
    <w:abstractNumId w:val="39"/>
  </w:num>
  <w:num w:numId="9">
    <w:abstractNumId w:val="30"/>
  </w:num>
  <w:num w:numId="10">
    <w:abstractNumId w:val="3"/>
  </w:num>
  <w:num w:numId="11">
    <w:abstractNumId w:val="23"/>
  </w:num>
  <w:num w:numId="12">
    <w:abstractNumId w:val="6"/>
  </w:num>
  <w:num w:numId="13">
    <w:abstractNumId w:val="35"/>
  </w:num>
  <w:num w:numId="14">
    <w:abstractNumId w:val="17"/>
  </w:num>
  <w:num w:numId="15">
    <w:abstractNumId w:val="29"/>
  </w:num>
  <w:num w:numId="16">
    <w:abstractNumId w:val="14"/>
  </w:num>
  <w:num w:numId="17">
    <w:abstractNumId w:val="42"/>
  </w:num>
  <w:num w:numId="18">
    <w:abstractNumId w:val="1"/>
  </w:num>
  <w:num w:numId="19">
    <w:abstractNumId w:val="37"/>
  </w:num>
  <w:num w:numId="20">
    <w:abstractNumId w:val="9"/>
  </w:num>
  <w:num w:numId="21">
    <w:abstractNumId w:val="38"/>
  </w:num>
  <w:num w:numId="22">
    <w:abstractNumId w:val="11"/>
  </w:num>
  <w:num w:numId="23">
    <w:abstractNumId w:val="25"/>
  </w:num>
  <w:num w:numId="24">
    <w:abstractNumId w:val="43"/>
  </w:num>
  <w:num w:numId="25">
    <w:abstractNumId w:val="10"/>
  </w:num>
  <w:num w:numId="26">
    <w:abstractNumId w:val="8"/>
  </w:num>
  <w:num w:numId="27">
    <w:abstractNumId w:val="40"/>
  </w:num>
  <w:num w:numId="28">
    <w:abstractNumId w:val="13"/>
  </w:num>
  <w:num w:numId="29">
    <w:abstractNumId w:val="31"/>
  </w:num>
  <w:num w:numId="30">
    <w:abstractNumId w:val="44"/>
  </w:num>
  <w:num w:numId="31">
    <w:abstractNumId w:val="5"/>
  </w:num>
  <w:num w:numId="32">
    <w:abstractNumId w:val="33"/>
  </w:num>
  <w:num w:numId="33">
    <w:abstractNumId w:val="22"/>
  </w:num>
  <w:num w:numId="34">
    <w:abstractNumId w:val="2"/>
  </w:num>
  <w:num w:numId="35">
    <w:abstractNumId w:val="4"/>
  </w:num>
  <w:num w:numId="36">
    <w:abstractNumId w:val="45"/>
  </w:num>
  <w:num w:numId="37">
    <w:abstractNumId w:val="12"/>
  </w:num>
  <w:num w:numId="38">
    <w:abstractNumId w:val="7"/>
  </w:num>
  <w:num w:numId="39">
    <w:abstractNumId w:val="20"/>
  </w:num>
  <w:num w:numId="40">
    <w:abstractNumId w:val="16"/>
  </w:num>
  <w:num w:numId="41">
    <w:abstractNumId w:val="19"/>
  </w:num>
  <w:num w:numId="42">
    <w:abstractNumId w:val="32"/>
  </w:num>
  <w:num w:numId="43">
    <w:abstractNumId w:val="15"/>
  </w:num>
  <w:num w:numId="44">
    <w:abstractNumId w:val="0"/>
  </w:num>
  <w:num w:numId="45">
    <w:abstractNumId w:val="21"/>
  </w:num>
  <w:num w:numId="46">
    <w:abstractNumId w:val="3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02028"/>
    <w:rsid w:val="00012698"/>
    <w:rsid w:val="00014926"/>
    <w:rsid w:val="00025EFC"/>
    <w:rsid w:val="00036B87"/>
    <w:rsid w:val="00041CA6"/>
    <w:rsid w:val="00042B8B"/>
    <w:rsid w:val="00045492"/>
    <w:rsid w:val="000507AF"/>
    <w:rsid w:val="00055E7C"/>
    <w:rsid w:val="000634EF"/>
    <w:rsid w:val="00067151"/>
    <w:rsid w:val="000707DD"/>
    <w:rsid w:val="00083277"/>
    <w:rsid w:val="000870DF"/>
    <w:rsid w:val="000963EC"/>
    <w:rsid w:val="000A412B"/>
    <w:rsid w:val="000A773C"/>
    <w:rsid w:val="000A7DF7"/>
    <w:rsid w:val="000B1FC2"/>
    <w:rsid w:val="000B398D"/>
    <w:rsid w:val="000C16CF"/>
    <w:rsid w:val="000D27F8"/>
    <w:rsid w:val="000D4C6A"/>
    <w:rsid w:val="000D58DA"/>
    <w:rsid w:val="000E5B72"/>
    <w:rsid w:val="000E7212"/>
    <w:rsid w:val="000F1445"/>
    <w:rsid w:val="000F60B8"/>
    <w:rsid w:val="001016F3"/>
    <w:rsid w:val="00104396"/>
    <w:rsid w:val="00107AB8"/>
    <w:rsid w:val="00112649"/>
    <w:rsid w:val="001178B5"/>
    <w:rsid w:val="001179CD"/>
    <w:rsid w:val="00123E76"/>
    <w:rsid w:val="00125AE0"/>
    <w:rsid w:val="00126637"/>
    <w:rsid w:val="00131542"/>
    <w:rsid w:val="00131FC7"/>
    <w:rsid w:val="00137E7D"/>
    <w:rsid w:val="001406C2"/>
    <w:rsid w:val="00144FDB"/>
    <w:rsid w:val="0014651B"/>
    <w:rsid w:val="00147366"/>
    <w:rsid w:val="00160A5B"/>
    <w:rsid w:val="001615A1"/>
    <w:rsid w:val="00161801"/>
    <w:rsid w:val="001642B5"/>
    <w:rsid w:val="001669C5"/>
    <w:rsid w:val="00177599"/>
    <w:rsid w:val="001808BE"/>
    <w:rsid w:val="00183A6D"/>
    <w:rsid w:val="00185F14"/>
    <w:rsid w:val="00192103"/>
    <w:rsid w:val="00197BBC"/>
    <w:rsid w:val="001A34C9"/>
    <w:rsid w:val="001A4C7F"/>
    <w:rsid w:val="001A6AE0"/>
    <w:rsid w:val="001A7CE1"/>
    <w:rsid w:val="001B3888"/>
    <w:rsid w:val="001B4D2A"/>
    <w:rsid w:val="001B63B5"/>
    <w:rsid w:val="001B6914"/>
    <w:rsid w:val="001C1340"/>
    <w:rsid w:val="001D0172"/>
    <w:rsid w:val="001D1BBE"/>
    <w:rsid w:val="001E40D9"/>
    <w:rsid w:val="00200FDD"/>
    <w:rsid w:val="002161DE"/>
    <w:rsid w:val="002222AB"/>
    <w:rsid w:val="0022405F"/>
    <w:rsid w:val="0022646D"/>
    <w:rsid w:val="0022752A"/>
    <w:rsid w:val="0023154F"/>
    <w:rsid w:val="0023159A"/>
    <w:rsid w:val="0023288B"/>
    <w:rsid w:val="00235628"/>
    <w:rsid w:val="002432FB"/>
    <w:rsid w:val="00247ABE"/>
    <w:rsid w:val="0025374A"/>
    <w:rsid w:val="00253CA8"/>
    <w:rsid w:val="00256A80"/>
    <w:rsid w:val="00260269"/>
    <w:rsid w:val="002608BC"/>
    <w:rsid w:val="00261FFE"/>
    <w:rsid w:val="00263DE9"/>
    <w:rsid w:val="002661DB"/>
    <w:rsid w:val="00267297"/>
    <w:rsid w:val="00270756"/>
    <w:rsid w:val="002800C4"/>
    <w:rsid w:val="002802FD"/>
    <w:rsid w:val="002808B3"/>
    <w:rsid w:val="0029203C"/>
    <w:rsid w:val="00294864"/>
    <w:rsid w:val="002A093B"/>
    <w:rsid w:val="002A13BC"/>
    <w:rsid w:val="002A4106"/>
    <w:rsid w:val="002B16A8"/>
    <w:rsid w:val="002C07F1"/>
    <w:rsid w:val="002C0D05"/>
    <w:rsid w:val="002C246F"/>
    <w:rsid w:val="002C347F"/>
    <w:rsid w:val="002C429E"/>
    <w:rsid w:val="002C6D2D"/>
    <w:rsid w:val="002D1644"/>
    <w:rsid w:val="002D1945"/>
    <w:rsid w:val="002D3AA7"/>
    <w:rsid w:val="002D686C"/>
    <w:rsid w:val="002E3558"/>
    <w:rsid w:val="002E3AC4"/>
    <w:rsid w:val="002E7290"/>
    <w:rsid w:val="002E7F7F"/>
    <w:rsid w:val="002F11F9"/>
    <w:rsid w:val="002F2294"/>
    <w:rsid w:val="00301F54"/>
    <w:rsid w:val="00302DA6"/>
    <w:rsid w:val="0031399A"/>
    <w:rsid w:val="00314EF0"/>
    <w:rsid w:val="00320D53"/>
    <w:rsid w:val="003215C8"/>
    <w:rsid w:val="003217A2"/>
    <w:rsid w:val="00325E0A"/>
    <w:rsid w:val="0033114D"/>
    <w:rsid w:val="003338E8"/>
    <w:rsid w:val="0034198C"/>
    <w:rsid w:val="00342530"/>
    <w:rsid w:val="0034317A"/>
    <w:rsid w:val="00354FFE"/>
    <w:rsid w:val="00357968"/>
    <w:rsid w:val="00373C7B"/>
    <w:rsid w:val="00375042"/>
    <w:rsid w:val="003770CD"/>
    <w:rsid w:val="00380EF0"/>
    <w:rsid w:val="00390CA7"/>
    <w:rsid w:val="003A0FC7"/>
    <w:rsid w:val="003A107E"/>
    <w:rsid w:val="003A4C3E"/>
    <w:rsid w:val="003A5764"/>
    <w:rsid w:val="003A71FB"/>
    <w:rsid w:val="003B5094"/>
    <w:rsid w:val="003B5DEC"/>
    <w:rsid w:val="003C08F4"/>
    <w:rsid w:val="003C2D7B"/>
    <w:rsid w:val="003C6777"/>
    <w:rsid w:val="003D1323"/>
    <w:rsid w:val="003E297C"/>
    <w:rsid w:val="003E4B50"/>
    <w:rsid w:val="00403E18"/>
    <w:rsid w:val="00407B96"/>
    <w:rsid w:val="00417723"/>
    <w:rsid w:val="00420023"/>
    <w:rsid w:val="00420768"/>
    <w:rsid w:val="00427CA6"/>
    <w:rsid w:val="00431368"/>
    <w:rsid w:val="00435145"/>
    <w:rsid w:val="00440B2C"/>
    <w:rsid w:val="00441D79"/>
    <w:rsid w:val="00446BE0"/>
    <w:rsid w:val="004538EE"/>
    <w:rsid w:val="00463F84"/>
    <w:rsid w:val="00465CA0"/>
    <w:rsid w:val="00471EEF"/>
    <w:rsid w:val="00485259"/>
    <w:rsid w:val="00494D4A"/>
    <w:rsid w:val="004A2308"/>
    <w:rsid w:val="004A6B90"/>
    <w:rsid w:val="004B0C8B"/>
    <w:rsid w:val="004B46BD"/>
    <w:rsid w:val="004B4A0B"/>
    <w:rsid w:val="004B798C"/>
    <w:rsid w:val="004C0F60"/>
    <w:rsid w:val="004C6FFC"/>
    <w:rsid w:val="004D01D6"/>
    <w:rsid w:val="004D2015"/>
    <w:rsid w:val="004D250C"/>
    <w:rsid w:val="004D45E2"/>
    <w:rsid w:val="004D5881"/>
    <w:rsid w:val="004E4C9B"/>
    <w:rsid w:val="004E4D5D"/>
    <w:rsid w:val="004E6D5D"/>
    <w:rsid w:val="004F12B7"/>
    <w:rsid w:val="004F2282"/>
    <w:rsid w:val="004F3576"/>
    <w:rsid w:val="004F47CE"/>
    <w:rsid w:val="004F61C6"/>
    <w:rsid w:val="0050736A"/>
    <w:rsid w:val="00513603"/>
    <w:rsid w:val="005153EE"/>
    <w:rsid w:val="005162B4"/>
    <w:rsid w:val="005206D4"/>
    <w:rsid w:val="005225DD"/>
    <w:rsid w:val="005244D2"/>
    <w:rsid w:val="00524D33"/>
    <w:rsid w:val="005250BE"/>
    <w:rsid w:val="00535B49"/>
    <w:rsid w:val="00545F3D"/>
    <w:rsid w:val="00552DA5"/>
    <w:rsid w:val="005577F5"/>
    <w:rsid w:val="00564B35"/>
    <w:rsid w:val="00565E7E"/>
    <w:rsid w:val="0057257E"/>
    <w:rsid w:val="0057294F"/>
    <w:rsid w:val="00580450"/>
    <w:rsid w:val="00581B5C"/>
    <w:rsid w:val="005903C4"/>
    <w:rsid w:val="00592731"/>
    <w:rsid w:val="005945A2"/>
    <w:rsid w:val="00596B88"/>
    <w:rsid w:val="00596ED5"/>
    <w:rsid w:val="00597D33"/>
    <w:rsid w:val="005A6575"/>
    <w:rsid w:val="005A7714"/>
    <w:rsid w:val="005A772E"/>
    <w:rsid w:val="005B17EB"/>
    <w:rsid w:val="005B25E9"/>
    <w:rsid w:val="005C5E6D"/>
    <w:rsid w:val="005D1F26"/>
    <w:rsid w:val="005D3C0F"/>
    <w:rsid w:val="005D662D"/>
    <w:rsid w:val="005E2CA4"/>
    <w:rsid w:val="005E5C70"/>
    <w:rsid w:val="005E5FEB"/>
    <w:rsid w:val="005F1F4A"/>
    <w:rsid w:val="005F20B2"/>
    <w:rsid w:val="00622BEA"/>
    <w:rsid w:val="00627C70"/>
    <w:rsid w:val="00630144"/>
    <w:rsid w:val="006366A8"/>
    <w:rsid w:val="00640A4D"/>
    <w:rsid w:val="00652480"/>
    <w:rsid w:val="00653A53"/>
    <w:rsid w:val="00655CFC"/>
    <w:rsid w:val="00663594"/>
    <w:rsid w:val="00663D76"/>
    <w:rsid w:val="006658C0"/>
    <w:rsid w:val="00671BD0"/>
    <w:rsid w:val="00682065"/>
    <w:rsid w:val="006A2EB6"/>
    <w:rsid w:val="006B2C37"/>
    <w:rsid w:val="006B33E7"/>
    <w:rsid w:val="006B589A"/>
    <w:rsid w:val="006C0D5A"/>
    <w:rsid w:val="006C2190"/>
    <w:rsid w:val="006C5BC2"/>
    <w:rsid w:val="006C5FCE"/>
    <w:rsid w:val="006C6BBF"/>
    <w:rsid w:val="006C7059"/>
    <w:rsid w:val="006D1D17"/>
    <w:rsid w:val="006D5F50"/>
    <w:rsid w:val="006E0A40"/>
    <w:rsid w:val="006E19E6"/>
    <w:rsid w:val="006E1EF8"/>
    <w:rsid w:val="006E7378"/>
    <w:rsid w:val="006F2F0A"/>
    <w:rsid w:val="00700A94"/>
    <w:rsid w:val="00706621"/>
    <w:rsid w:val="00710C7A"/>
    <w:rsid w:val="00713A74"/>
    <w:rsid w:val="007212D7"/>
    <w:rsid w:val="0073667F"/>
    <w:rsid w:val="00737B7B"/>
    <w:rsid w:val="0074057E"/>
    <w:rsid w:val="00742E0C"/>
    <w:rsid w:val="00743F84"/>
    <w:rsid w:val="007600FD"/>
    <w:rsid w:val="00764181"/>
    <w:rsid w:val="007646D3"/>
    <w:rsid w:val="00765E29"/>
    <w:rsid w:val="00772FD9"/>
    <w:rsid w:val="0078368F"/>
    <w:rsid w:val="00786763"/>
    <w:rsid w:val="007971A8"/>
    <w:rsid w:val="007A1200"/>
    <w:rsid w:val="007A1B14"/>
    <w:rsid w:val="007A304D"/>
    <w:rsid w:val="007A5BFF"/>
    <w:rsid w:val="007B5119"/>
    <w:rsid w:val="007B603B"/>
    <w:rsid w:val="007C073E"/>
    <w:rsid w:val="007C2103"/>
    <w:rsid w:val="007C2D3C"/>
    <w:rsid w:val="007C4B9B"/>
    <w:rsid w:val="007C5491"/>
    <w:rsid w:val="007D7ABD"/>
    <w:rsid w:val="007E57C9"/>
    <w:rsid w:val="007E678F"/>
    <w:rsid w:val="007F2E2A"/>
    <w:rsid w:val="007F3836"/>
    <w:rsid w:val="00801EBA"/>
    <w:rsid w:val="00805D4C"/>
    <w:rsid w:val="00811735"/>
    <w:rsid w:val="00812784"/>
    <w:rsid w:val="00815D6A"/>
    <w:rsid w:val="0082142D"/>
    <w:rsid w:val="00822765"/>
    <w:rsid w:val="00825486"/>
    <w:rsid w:val="00831C7E"/>
    <w:rsid w:val="00834EE6"/>
    <w:rsid w:val="008350DC"/>
    <w:rsid w:val="0084170E"/>
    <w:rsid w:val="00843B42"/>
    <w:rsid w:val="0085596C"/>
    <w:rsid w:val="00856482"/>
    <w:rsid w:val="0085758A"/>
    <w:rsid w:val="00861C2B"/>
    <w:rsid w:val="008620AF"/>
    <w:rsid w:val="0086319A"/>
    <w:rsid w:val="00863479"/>
    <w:rsid w:val="008651EA"/>
    <w:rsid w:val="00865C36"/>
    <w:rsid w:val="00867498"/>
    <w:rsid w:val="00871DDF"/>
    <w:rsid w:val="0087220F"/>
    <w:rsid w:val="0087401E"/>
    <w:rsid w:val="00874068"/>
    <w:rsid w:val="00874B97"/>
    <w:rsid w:val="00880D8F"/>
    <w:rsid w:val="00890B68"/>
    <w:rsid w:val="00894189"/>
    <w:rsid w:val="00894A1C"/>
    <w:rsid w:val="008A0924"/>
    <w:rsid w:val="008A2E14"/>
    <w:rsid w:val="008C42FD"/>
    <w:rsid w:val="008D1853"/>
    <w:rsid w:val="008D4B0C"/>
    <w:rsid w:val="008D5662"/>
    <w:rsid w:val="008D6887"/>
    <w:rsid w:val="008D6ADB"/>
    <w:rsid w:val="008E26CD"/>
    <w:rsid w:val="008E3365"/>
    <w:rsid w:val="008E7F9E"/>
    <w:rsid w:val="008F1624"/>
    <w:rsid w:val="008F1B67"/>
    <w:rsid w:val="008F1F04"/>
    <w:rsid w:val="008F2598"/>
    <w:rsid w:val="008F55FC"/>
    <w:rsid w:val="008F7225"/>
    <w:rsid w:val="00904785"/>
    <w:rsid w:val="00904CDE"/>
    <w:rsid w:val="00912AF2"/>
    <w:rsid w:val="00920A84"/>
    <w:rsid w:val="009238D6"/>
    <w:rsid w:val="009238DC"/>
    <w:rsid w:val="00926866"/>
    <w:rsid w:val="00936207"/>
    <w:rsid w:val="00942A82"/>
    <w:rsid w:val="00950089"/>
    <w:rsid w:val="00950FB7"/>
    <w:rsid w:val="00951707"/>
    <w:rsid w:val="00954D25"/>
    <w:rsid w:val="00961732"/>
    <w:rsid w:val="00965305"/>
    <w:rsid w:val="00970B01"/>
    <w:rsid w:val="00975258"/>
    <w:rsid w:val="00980ACA"/>
    <w:rsid w:val="00980B86"/>
    <w:rsid w:val="009864A1"/>
    <w:rsid w:val="00987201"/>
    <w:rsid w:val="009A5F92"/>
    <w:rsid w:val="009C137D"/>
    <w:rsid w:val="009C63FE"/>
    <w:rsid w:val="009C77F4"/>
    <w:rsid w:val="009D05CB"/>
    <w:rsid w:val="009D1B65"/>
    <w:rsid w:val="009D44AD"/>
    <w:rsid w:val="009D5075"/>
    <w:rsid w:val="009D5284"/>
    <w:rsid w:val="009E1000"/>
    <w:rsid w:val="009E623E"/>
    <w:rsid w:val="009E6C62"/>
    <w:rsid w:val="009F4429"/>
    <w:rsid w:val="00A06239"/>
    <w:rsid w:val="00A075DE"/>
    <w:rsid w:val="00A1483B"/>
    <w:rsid w:val="00A148DD"/>
    <w:rsid w:val="00A1706C"/>
    <w:rsid w:val="00A20A98"/>
    <w:rsid w:val="00A230B1"/>
    <w:rsid w:val="00A25861"/>
    <w:rsid w:val="00A25C75"/>
    <w:rsid w:val="00A30927"/>
    <w:rsid w:val="00A34830"/>
    <w:rsid w:val="00A35893"/>
    <w:rsid w:val="00A37101"/>
    <w:rsid w:val="00A463CF"/>
    <w:rsid w:val="00A5473A"/>
    <w:rsid w:val="00A5537B"/>
    <w:rsid w:val="00A55C5F"/>
    <w:rsid w:val="00A6672E"/>
    <w:rsid w:val="00A671C0"/>
    <w:rsid w:val="00A67BC0"/>
    <w:rsid w:val="00A73074"/>
    <w:rsid w:val="00A743F6"/>
    <w:rsid w:val="00A7705C"/>
    <w:rsid w:val="00A823E1"/>
    <w:rsid w:val="00A879FA"/>
    <w:rsid w:val="00AA6197"/>
    <w:rsid w:val="00AA6F32"/>
    <w:rsid w:val="00AA7684"/>
    <w:rsid w:val="00AB2537"/>
    <w:rsid w:val="00AB3CF7"/>
    <w:rsid w:val="00AB5381"/>
    <w:rsid w:val="00AD2889"/>
    <w:rsid w:val="00AD680E"/>
    <w:rsid w:val="00AE3B9F"/>
    <w:rsid w:val="00AE4BFE"/>
    <w:rsid w:val="00AE5300"/>
    <w:rsid w:val="00AF1706"/>
    <w:rsid w:val="00AF2834"/>
    <w:rsid w:val="00AF7155"/>
    <w:rsid w:val="00B062DE"/>
    <w:rsid w:val="00B1044F"/>
    <w:rsid w:val="00B175DA"/>
    <w:rsid w:val="00B24AB7"/>
    <w:rsid w:val="00B26330"/>
    <w:rsid w:val="00B266E3"/>
    <w:rsid w:val="00B34A32"/>
    <w:rsid w:val="00B52232"/>
    <w:rsid w:val="00B612E5"/>
    <w:rsid w:val="00B61742"/>
    <w:rsid w:val="00B62201"/>
    <w:rsid w:val="00B635C8"/>
    <w:rsid w:val="00B808A8"/>
    <w:rsid w:val="00B8299A"/>
    <w:rsid w:val="00B83B39"/>
    <w:rsid w:val="00B87336"/>
    <w:rsid w:val="00B93C07"/>
    <w:rsid w:val="00B9576D"/>
    <w:rsid w:val="00B9616B"/>
    <w:rsid w:val="00B96382"/>
    <w:rsid w:val="00BA2830"/>
    <w:rsid w:val="00BB3C6A"/>
    <w:rsid w:val="00BC0812"/>
    <w:rsid w:val="00BC5E1D"/>
    <w:rsid w:val="00BD3EA3"/>
    <w:rsid w:val="00BD6F20"/>
    <w:rsid w:val="00BF13E3"/>
    <w:rsid w:val="00C02997"/>
    <w:rsid w:val="00C108FC"/>
    <w:rsid w:val="00C15CBF"/>
    <w:rsid w:val="00C16D3B"/>
    <w:rsid w:val="00C177C5"/>
    <w:rsid w:val="00C26F44"/>
    <w:rsid w:val="00C3050B"/>
    <w:rsid w:val="00C34C8B"/>
    <w:rsid w:val="00C41D25"/>
    <w:rsid w:val="00C470E7"/>
    <w:rsid w:val="00C54CAE"/>
    <w:rsid w:val="00C63548"/>
    <w:rsid w:val="00C6432E"/>
    <w:rsid w:val="00C71FCD"/>
    <w:rsid w:val="00C7500C"/>
    <w:rsid w:val="00C75834"/>
    <w:rsid w:val="00C75ACA"/>
    <w:rsid w:val="00C80245"/>
    <w:rsid w:val="00C86221"/>
    <w:rsid w:val="00C87771"/>
    <w:rsid w:val="00C94216"/>
    <w:rsid w:val="00C942C1"/>
    <w:rsid w:val="00CA539A"/>
    <w:rsid w:val="00CB4B46"/>
    <w:rsid w:val="00CC0403"/>
    <w:rsid w:val="00CD2D85"/>
    <w:rsid w:val="00CD583B"/>
    <w:rsid w:val="00CE56EB"/>
    <w:rsid w:val="00CF1E3C"/>
    <w:rsid w:val="00CF5400"/>
    <w:rsid w:val="00CF5E22"/>
    <w:rsid w:val="00CF6B62"/>
    <w:rsid w:val="00CF7B96"/>
    <w:rsid w:val="00D01E1D"/>
    <w:rsid w:val="00D045C6"/>
    <w:rsid w:val="00D0675B"/>
    <w:rsid w:val="00D10844"/>
    <w:rsid w:val="00D20711"/>
    <w:rsid w:val="00D218B4"/>
    <w:rsid w:val="00D259D1"/>
    <w:rsid w:val="00D33354"/>
    <w:rsid w:val="00D40DD1"/>
    <w:rsid w:val="00D42CCF"/>
    <w:rsid w:val="00D44DF9"/>
    <w:rsid w:val="00D45513"/>
    <w:rsid w:val="00D47612"/>
    <w:rsid w:val="00D51977"/>
    <w:rsid w:val="00D51B92"/>
    <w:rsid w:val="00D51F8D"/>
    <w:rsid w:val="00D52242"/>
    <w:rsid w:val="00D53227"/>
    <w:rsid w:val="00D55448"/>
    <w:rsid w:val="00D57D1B"/>
    <w:rsid w:val="00D63466"/>
    <w:rsid w:val="00D63D7A"/>
    <w:rsid w:val="00D6562C"/>
    <w:rsid w:val="00D723BC"/>
    <w:rsid w:val="00D732DF"/>
    <w:rsid w:val="00D82795"/>
    <w:rsid w:val="00DA563D"/>
    <w:rsid w:val="00DA6E63"/>
    <w:rsid w:val="00DA6F50"/>
    <w:rsid w:val="00DB1E2A"/>
    <w:rsid w:val="00DB63F0"/>
    <w:rsid w:val="00DB7446"/>
    <w:rsid w:val="00DC3621"/>
    <w:rsid w:val="00DC5298"/>
    <w:rsid w:val="00DD43A6"/>
    <w:rsid w:val="00DE1111"/>
    <w:rsid w:val="00DE6888"/>
    <w:rsid w:val="00DF01C6"/>
    <w:rsid w:val="00DF2281"/>
    <w:rsid w:val="00DF613A"/>
    <w:rsid w:val="00E051C5"/>
    <w:rsid w:val="00E0527C"/>
    <w:rsid w:val="00E12F3B"/>
    <w:rsid w:val="00E13515"/>
    <w:rsid w:val="00E21D71"/>
    <w:rsid w:val="00E27134"/>
    <w:rsid w:val="00E277BE"/>
    <w:rsid w:val="00E30B93"/>
    <w:rsid w:val="00E436AA"/>
    <w:rsid w:val="00E44D36"/>
    <w:rsid w:val="00E51881"/>
    <w:rsid w:val="00E60612"/>
    <w:rsid w:val="00E83E50"/>
    <w:rsid w:val="00E854C3"/>
    <w:rsid w:val="00E86E57"/>
    <w:rsid w:val="00E870CF"/>
    <w:rsid w:val="00EA071F"/>
    <w:rsid w:val="00EA4305"/>
    <w:rsid w:val="00EA7FD6"/>
    <w:rsid w:val="00EB03D2"/>
    <w:rsid w:val="00EB4F27"/>
    <w:rsid w:val="00EB7F2B"/>
    <w:rsid w:val="00EC0E20"/>
    <w:rsid w:val="00ED0010"/>
    <w:rsid w:val="00EE233E"/>
    <w:rsid w:val="00EE5746"/>
    <w:rsid w:val="00EE6CD3"/>
    <w:rsid w:val="00EF3118"/>
    <w:rsid w:val="00EF3ADD"/>
    <w:rsid w:val="00EF7707"/>
    <w:rsid w:val="00F10473"/>
    <w:rsid w:val="00F13E3A"/>
    <w:rsid w:val="00F22CC5"/>
    <w:rsid w:val="00F248DD"/>
    <w:rsid w:val="00F24C83"/>
    <w:rsid w:val="00F25FF7"/>
    <w:rsid w:val="00F271E2"/>
    <w:rsid w:val="00F30D33"/>
    <w:rsid w:val="00F33A8B"/>
    <w:rsid w:val="00F370B5"/>
    <w:rsid w:val="00F41184"/>
    <w:rsid w:val="00F4633E"/>
    <w:rsid w:val="00F51CA0"/>
    <w:rsid w:val="00F73A9B"/>
    <w:rsid w:val="00F76B69"/>
    <w:rsid w:val="00F827DA"/>
    <w:rsid w:val="00F90E3E"/>
    <w:rsid w:val="00FA04ED"/>
    <w:rsid w:val="00FA2A8B"/>
    <w:rsid w:val="00FA50A8"/>
    <w:rsid w:val="00FA7E60"/>
    <w:rsid w:val="00FB61DA"/>
    <w:rsid w:val="00FB6C57"/>
    <w:rsid w:val="00FD33D6"/>
    <w:rsid w:val="00FD6011"/>
    <w:rsid w:val="00FD7046"/>
    <w:rsid w:val="00FE0139"/>
    <w:rsid w:val="00FE0B4D"/>
    <w:rsid w:val="00FE5280"/>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5FC"/>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 w:type="table" w:styleId="TableGrid">
    <w:name w:val="Table Grid"/>
    <w:basedOn w:val="TableNormal"/>
    <w:uiPriority w:val="39"/>
    <w:rsid w:val="00D2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com/" TargetMode="External"/><Relationship Id="rId13" Type="http://schemas.openxmlformats.org/officeDocument/2006/relationships/hyperlink" Target="mailto:cvelez@albany.edu" TargetMode="External"/><Relationship Id="rId18" Type="http://schemas.openxmlformats.org/officeDocument/2006/relationships/hyperlink" Target="https://docs.google.com/spreadsheets/d/1QLoQzbO-Er7ARIECl0aPvY1lKUyZTdYeuwsn4g0XEAk/edit?usp=sharing" TargetMode="External"/><Relationship Id="rId3" Type="http://schemas.openxmlformats.org/officeDocument/2006/relationships/settings" Target="settings.xml"/><Relationship Id="rId21" Type="http://schemas.openxmlformats.org/officeDocument/2006/relationships/hyperlink" Target="https://www.internetingishard.com/html-and-css/semantic-html/" TargetMode="External"/><Relationship Id="rId7" Type="http://schemas.openxmlformats.org/officeDocument/2006/relationships/hyperlink" Target="https://www.htmldog.com/guides/html/" TargetMode="External"/><Relationship Id="rId12" Type="http://schemas.openxmlformats.org/officeDocument/2006/relationships/hyperlink" Target="http://html5doctor.com/element-index/" TargetMode="External"/><Relationship Id="rId17" Type="http://schemas.openxmlformats.org/officeDocument/2006/relationships/hyperlink" Target="https://forms.gle/y1k5fZBjudBqatCLA" TargetMode="External"/><Relationship Id="rId2" Type="http://schemas.openxmlformats.org/officeDocument/2006/relationships/styles" Target="styles.xml"/><Relationship Id="rId16" Type="http://schemas.openxmlformats.org/officeDocument/2006/relationships/hyperlink" Target="https://forms.gle/4DQPbvaF4r6hP1y77" TargetMode="External"/><Relationship Id="rId20" Type="http://schemas.openxmlformats.org/officeDocument/2006/relationships/hyperlink" Target="https://www.lifewire.com/why-use-semantic-html-3468271" TargetMode="External"/><Relationship Id="rId1" Type="http://schemas.openxmlformats.org/officeDocument/2006/relationships/numbering" Target="numbering.xml"/><Relationship Id="rId6" Type="http://schemas.openxmlformats.org/officeDocument/2006/relationships/hyperlink" Target="https://docs.google.com/spreadsheets/d/1QLoQzbO-Er7ARIECl0aPvY1lKUyZTdYeuwsn4g0XEAk/edit?usp=sharing" TargetMode="External"/><Relationship Id="rId11" Type="http://schemas.openxmlformats.org/officeDocument/2006/relationships/hyperlink" Target="https://developer.mozilla.org/en-US/docs/Web/Guide/HTML/HTML5" TargetMode="External"/><Relationship Id="rId5" Type="http://schemas.openxmlformats.org/officeDocument/2006/relationships/hyperlink" Target="https://forms.gle/y1k5fZBjudBqatCLA" TargetMode="External"/><Relationship Id="rId15" Type="http://schemas.openxmlformats.org/officeDocument/2006/relationships/hyperlink" Target="mailto:garfield@coolmail.com" TargetMode="External"/><Relationship Id="rId23" Type="http://schemas.openxmlformats.org/officeDocument/2006/relationships/theme" Target="theme/theme1.xml"/><Relationship Id="rId10" Type="http://schemas.openxmlformats.org/officeDocument/2006/relationships/hyperlink" Target="https://html.spec.whatwg.org/multipage/" TargetMode="External"/><Relationship Id="rId19" Type="http://schemas.openxmlformats.org/officeDocument/2006/relationships/hyperlink" Target="https://html.com/semantic-markup/" TargetMode="External"/><Relationship Id="rId4" Type="http://schemas.openxmlformats.org/officeDocument/2006/relationships/webSettings" Target="webSettings.xml"/><Relationship Id="rId9" Type="http://schemas.openxmlformats.org/officeDocument/2006/relationships/hyperlink" Target="https://www.codecademy.com/learn/learn-html" TargetMode="External"/><Relationship Id="rId14" Type="http://schemas.openxmlformats.org/officeDocument/2006/relationships/hyperlink" Target="mailto:sdoo@coolmail.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weekly-template.dotx</Template>
  <TotalTime>4127</TotalTime>
  <Pages>7</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536</cp:revision>
  <dcterms:created xsi:type="dcterms:W3CDTF">2020-01-20T17:48:00Z</dcterms:created>
  <dcterms:modified xsi:type="dcterms:W3CDTF">2021-09-09T20:28:00Z</dcterms:modified>
</cp:coreProperties>
</file>