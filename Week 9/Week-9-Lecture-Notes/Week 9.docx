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018E4" w14:textId="25CE4690" w:rsidR="00B26330" w:rsidRPr="00F271F0" w:rsidRDefault="00B26330" w:rsidP="00B26330">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8D0A04">
        <w:rPr>
          <w:rFonts w:ascii="Times New Roman" w:hAnsi="Times New Roman" w:cs="Times New Roman"/>
          <w:sz w:val="40"/>
          <w:szCs w:val="40"/>
        </w:rPr>
        <w:t>9</w:t>
      </w:r>
      <w:r w:rsidR="00F20259">
        <w:rPr>
          <w:rFonts w:ascii="Times New Roman" w:hAnsi="Times New Roman" w:cs="Times New Roman"/>
          <w:sz w:val="40"/>
          <w:szCs w:val="40"/>
        </w:rPr>
        <w:t xml:space="preserve">: </w:t>
      </w:r>
      <w:r w:rsidR="008D0A04">
        <w:rPr>
          <w:rFonts w:ascii="Times New Roman" w:hAnsi="Times New Roman" w:cs="Times New Roman"/>
          <w:sz w:val="40"/>
          <w:szCs w:val="40"/>
        </w:rPr>
        <w:t>Intro to JavaScript</w:t>
      </w:r>
      <w:r w:rsidR="00357168">
        <w:rPr>
          <w:rFonts w:ascii="Times New Roman" w:hAnsi="Times New Roman" w:cs="Times New Roman"/>
          <w:sz w:val="40"/>
          <w:szCs w:val="40"/>
        </w:rPr>
        <w:t xml:space="preserve"> (JS)</w:t>
      </w:r>
    </w:p>
    <w:p w14:paraId="1A90C89F" w14:textId="77777777" w:rsidR="003A4C3E" w:rsidRDefault="003A4C3E" w:rsidP="003A4C3E">
      <w:pPr>
        <w:spacing w:after="0" w:line="240" w:lineRule="auto"/>
        <w:jc w:val="center"/>
        <w:rPr>
          <w:rFonts w:ascii="Times New Roman" w:hAnsi="Times New Roman" w:cs="Times New Roman"/>
          <w:b/>
          <w:bCs/>
          <w:sz w:val="24"/>
          <w:szCs w:val="24"/>
          <w:u w:val="single"/>
        </w:rPr>
      </w:pPr>
    </w:p>
    <w:p w14:paraId="2CAAF32E" w14:textId="353FE628" w:rsidR="00D82795" w:rsidRDefault="008A0924" w:rsidP="00D82795">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Agenda</w:t>
      </w:r>
    </w:p>
    <w:p w14:paraId="7D603B18" w14:textId="1AD37E7F" w:rsidR="00863479" w:rsidRDefault="00D82795" w:rsidP="000A7D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w:t>
      </w:r>
    </w:p>
    <w:p w14:paraId="3EA88117" w14:textId="73326D17"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Previous Participation Question</w:t>
      </w:r>
      <w:r w:rsidR="00874068">
        <w:rPr>
          <w:rFonts w:ascii="Times New Roman" w:hAnsi="Times New Roman" w:cs="Times New Roman"/>
          <w:sz w:val="24"/>
          <w:szCs w:val="24"/>
        </w:rPr>
        <w:t>s/</w:t>
      </w:r>
      <w:r>
        <w:rPr>
          <w:rFonts w:ascii="Times New Roman" w:hAnsi="Times New Roman" w:cs="Times New Roman"/>
          <w:sz w:val="24"/>
          <w:szCs w:val="24"/>
        </w:rPr>
        <w:t>Responses</w:t>
      </w:r>
    </w:p>
    <w:p w14:paraId="708FEF15" w14:textId="460BDF2F" w:rsidR="000E1BCE" w:rsidRDefault="000E1BCE"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Midterm</w:t>
      </w:r>
      <w:r w:rsidR="008D0A04">
        <w:rPr>
          <w:rFonts w:ascii="Times New Roman" w:hAnsi="Times New Roman" w:cs="Times New Roman"/>
          <w:sz w:val="24"/>
          <w:szCs w:val="24"/>
        </w:rPr>
        <w:t xml:space="preserve"> Reminder</w:t>
      </w:r>
    </w:p>
    <w:p w14:paraId="6D88F593" w14:textId="322223DD"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What’s Due?</w:t>
      </w:r>
    </w:p>
    <w:p w14:paraId="56DB0DEB" w14:textId="3BD57898" w:rsidR="00BD76E0" w:rsidRDefault="00357168" w:rsidP="00B14A4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Introduction to JavaScript</w:t>
      </w:r>
      <w:r w:rsidR="009C2629">
        <w:rPr>
          <w:rFonts w:ascii="Times New Roman" w:hAnsi="Times New Roman" w:cs="Times New Roman"/>
          <w:sz w:val="24"/>
          <w:szCs w:val="24"/>
        </w:rPr>
        <w:t xml:space="preserve"> </w:t>
      </w:r>
      <w:r w:rsidR="00701279">
        <w:rPr>
          <w:rFonts w:ascii="Times New Roman" w:hAnsi="Times New Roman" w:cs="Times New Roman"/>
          <w:sz w:val="24"/>
          <w:szCs w:val="24"/>
        </w:rPr>
        <w:t>(Lecture/Class Activity)</w:t>
      </w:r>
    </w:p>
    <w:p w14:paraId="07802997" w14:textId="68489A40" w:rsidR="00B14A49" w:rsidRDefault="00B14A49" w:rsidP="00B14A4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it? </w:t>
      </w:r>
    </w:p>
    <w:p w14:paraId="44526CAE" w14:textId="6725E297" w:rsidR="00B14A49" w:rsidRDefault="00B14A49" w:rsidP="00B14A4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How do we use it on our pages?</w:t>
      </w:r>
    </w:p>
    <w:p w14:paraId="3372B1FE" w14:textId="05BF3253" w:rsidR="00B14A49" w:rsidRDefault="00B14A49" w:rsidP="00B14A4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Basic Concepts</w:t>
      </w:r>
    </w:p>
    <w:p w14:paraId="12FA4191" w14:textId="652A8A8A" w:rsidR="00B14A49" w:rsidRDefault="00B14A49" w:rsidP="00B14A4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Commenting</w:t>
      </w:r>
    </w:p>
    <w:p w14:paraId="2C11B331" w14:textId="7B5DF83D" w:rsidR="00B14A49" w:rsidRDefault="00B14A49" w:rsidP="00B14A4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p w14:paraId="5F092402" w14:textId="406CE832" w:rsidR="00B14A49" w:rsidRDefault="00B14A49" w:rsidP="00B14A4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Data Types</w:t>
      </w:r>
    </w:p>
    <w:p w14:paraId="2D149584" w14:textId="4BC91A65" w:rsidR="00B14A49" w:rsidRDefault="00B14A49" w:rsidP="00B14A4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Outputting our Info</w:t>
      </w:r>
    </w:p>
    <w:p w14:paraId="7D065F77" w14:textId="35EBA617" w:rsidR="00B14A49" w:rsidRDefault="00B14A49" w:rsidP="00B14A4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If/Else Statements</w:t>
      </w:r>
    </w:p>
    <w:p w14:paraId="2C4F8943" w14:textId="5C89FC0B" w:rsidR="00B14A49" w:rsidRDefault="00B14A49" w:rsidP="00B14A4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Loops in JavaScript</w:t>
      </w:r>
    </w:p>
    <w:p w14:paraId="34971E1E" w14:textId="4117102C" w:rsidR="00B14A49" w:rsidRPr="00B14A49" w:rsidRDefault="00B14A49" w:rsidP="00B14A4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Functions</w:t>
      </w:r>
    </w:p>
    <w:p w14:paraId="6CB22AF4" w14:textId="507B21A5" w:rsidR="0044599D" w:rsidRDefault="006766D0" w:rsidP="0044599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JS Challenges </w:t>
      </w:r>
      <w:r w:rsidR="0044599D">
        <w:rPr>
          <w:rFonts w:ascii="Times New Roman" w:hAnsi="Times New Roman" w:cs="Times New Roman"/>
          <w:sz w:val="24"/>
          <w:szCs w:val="24"/>
        </w:rPr>
        <w:t>(</w:t>
      </w:r>
      <w:r w:rsidR="007F2360">
        <w:rPr>
          <w:rFonts w:ascii="Times New Roman" w:hAnsi="Times New Roman" w:cs="Times New Roman"/>
          <w:sz w:val="24"/>
          <w:szCs w:val="24"/>
        </w:rPr>
        <w:t>CW/</w:t>
      </w:r>
      <w:r w:rsidR="0044599D">
        <w:rPr>
          <w:rFonts w:ascii="Times New Roman" w:hAnsi="Times New Roman" w:cs="Times New Roman"/>
          <w:sz w:val="24"/>
          <w:szCs w:val="24"/>
        </w:rPr>
        <w:t>HW)</w:t>
      </w:r>
    </w:p>
    <w:p w14:paraId="793A971E" w14:textId="023F864B" w:rsidR="000A773C" w:rsidRDefault="000A773C"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Participation </w:t>
      </w:r>
      <w:r w:rsidR="00F52CCE">
        <w:rPr>
          <w:rFonts w:ascii="Times New Roman" w:hAnsi="Times New Roman" w:cs="Times New Roman"/>
          <w:sz w:val="24"/>
          <w:szCs w:val="24"/>
        </w:rPr>
        <w:t>Proof</w:t>
      </w:r>
    </w:p>
    <w:p w14:paraId="4836A2AA" w14:textId="4ECBD769" w:rsidR="00F4633E" w:rsidRPr="00E44D36" w:rsidRDefault="00F4633E" w:rsidP="00E44D3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Week</w:t>
      </w:r>
    </w:p>
    <w:p w14:paraId="4E413659" w14:textId="6027326A" w:rsidR="008A0924" w:rsidRDefault="008A0924" w:rsidP="008A0924">
      <w:pPr>
        <w:spacing w:after="0" w:line="240" w:lineRule="auto"/>
        <w:rPr>
          <w:rFonts w:ascii="Times New Roman" w:hAnsi="Times New Roman" w:cs="Times New Roman"/>
          <w:sz w:val="24"/>
          <w:szCs w:val="24"/>
        </w:rPr>
      </w:pPr>
    </w:p>
    <w:p w14:paraId="6DA05E12" w14:textId="726DB34E" w:rsidR="00D82795" w:rsidRPr="00D82795" w:rsidRDefault="00D82795" w:rsidP="00D82795">
      <w:pPr>
        <w:pStyle w:val="Heading2"/>
        <w:spacing w:before="0"/>
        <w:rPr>
          <w:rFonts w:ascii="Times New Roman" w:hAnsi="Times New Roman" w:cs="Times New Roman"/>
          <w:sz w:val="32"/>
          <w:szCs w:val="32"/>
        </w:rPr>
      </w:pPr>
      <w:r>
        <w:rPr>
          <w:rFonts w:ascii="Times New Roman" w:hAnsi="Times New Roman" w:cs="Times New Roman"/>
          <w:sz w:val="32"/>
          <w:szCs w:val="32"/>
        </w:rPr>
        <w:t>Overview</w:t>
      </w:r>
    </w:p>
    <w:p w14:paraId="4D4BC647" w14:textId="78BF3779" w:rsidR="005670A0" w:rsidRDefault="005670A0" w:rsidP="005670A0">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Last week, we finished learning about positioning using floats and flexbox in CSS. This week, we will learn about JavaScript (JS) and how we can add it to our pages to provide some basic interactivity. At the end of this week, students should be able to link JS to their pages and create output to the page or console. </w:t>
      </w:r>
    </w:p>
    <w:p w14:paraId="5A9DF77D" w14:textId="2264C9AB" w:rsidR="00D82795" w:rsidRDefault="00D82795" w:rsidP="00D82795">
      <w:pPr>
        <w:spacing w:after="0" w:line="240" w:lineRule="auto"/>
        <w:rPr>
          <w:rFonts w:ascii="Times New Roman" w:hAnsi="Times New Roman" w:cs="Times New Roman"/>
          <w:sz w:val="24"/>
          <w:szCs w:val="24"/>
        </w:rPr>
      </w:pPr>
    </w:p>
    <w:p w14:paraId="53FBB0E2" w14:textId="77777777" w:rsidR="0057294F" w:rsidRDefault="0057294F" w:rsidP="0057294F">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2E97EFF6" w14:textId="4ADE8121" w:rsidR="00B4404B" w:rsidRDefault="00335264" w:rsidP="00B4404B">
      <w:pPr>
        <w:spacing w:after="0"/>
        <w:rPr>
          <w:rStyle w:val="Hyperlink"/>
          <w:rFonts w:ascii="Times New Roman" w:hAnsi="Times New Roman" w:cs="Times New Roman"/>
          <w:sz w:val="24"/>
          <w:szCs w:val="24"/>
        </w:rPr>
      </w:pPr>
      <w:r>
        <w:rPr>
          <w:rFonts w:ascii="Times New Roman" w:hAnsi="Times New Roman" w:cs="Times New Roman"/>
          <w:bCs/>
          <w:sz w:val="24"/>
          <w:szCs w:val="24"/>
        </w:rPr>
        <w:t>There were no participation questions from last week. Instead, you had to demonstrate that you made progress on an assignment or something related to the Final Project for this course.</w:t>
      </w:r>
    </w:p>
    <w:p w14:paraId="2943D721" w14:textId="77777777" w:rsidR="00BA1FD4" w:rsidRPr="00950089" w:rsidRDefault="00BA1FD4" w:rsidP="0057294F">
      <w:pPr>
        <w:spacing w:after="0"/>
        <w:rPr>
          <w:rFonts w:ascii="Times New Roman" w:hAnsi="Times New Roman" w:cs="Times New Roman"/>
          <w:bCs/>
          <w:sz w:val="24"/>
          <w:szCs w:val="24"/>
        </w:rPr>
      </w:pPr>
    </w:p>
    <w:p w14:paraId="2EC8DC28" w14:textId="1887BA2F" w:rsidR="0057294F" w:rsidRDefault="0057294F" w:rsidP="0057294F">
      <w:pPr>
        <w:spacing w:after="0"/>
        <w:rPr>
          <w:rFonts w:ascii="Times New Roman" w:hAnsi="Times New Roman" w:cs="Times New Roman"/>
          <w:sz w:val="24"/>
          <w:szCs w:val="24"/>
        </w:rPr>
      </w:pPr>
      <w:r>
        <w:rPr>
          <w:rFonts w:ascii="Times New Roman" w:hAnsi="Times New Roman" w:cs="Times New Roman"/>
          <w:sz w:val="24"/>
          <w:szCs w:val="24"/>
        </w:rPr>
        <w:t>This link has the responses to the fun question</w:t>
      </w:r>
      <w:r w:rsidR="00ED73C5">
        <w:rPr>
          <w:rFonts w:ascii="Times New Roman" w:hAnsi="Times New Roman" w:cs="Times New Roman"/>
          <w:sz w:val="24"/>
          <w:szCs w:val="24"/>
        </w:rPr>
        <w:t>s from previous weeks</w:t>
      </w:r>
      <w:r>
        <w:rPr>
          <w:rFonts w:ascii="Times New Roman" w:hAnsi="Times New Roman" w:cs="Times New Roman"/>
          <w:sz w:val="24"/>
          <w:szCs w:val="24"/>
        </w:rPr>
        <w:t xml:space="preserve">. Feel free to look over the responses from myself and your peers. </w:t>
      </w:r>
    </w:p>
    <w:p w14:paraId="6F87A14E" w14:textId="1B569ADE" w:rsidR="00634C6C" w:rsidRPr="00634C6C" w:rsidRDefault="00BB2241" w:rsidP="0057294F">
      <w:pPr>
        <w:spacing w:after="0"/>
        <w:rPr>
          <w:rStyle w:val="Hyperlink"/>
          <w:rFonts w:ascii="Times New Roman" w:hAnsi="Times New Roman" w:cs="Times New Roman"/>
          <w:sz w:val="24"/>
          <w:szCs w:val="24"/>
        </w:rPr>
      </w:pPr>
      <w:hyperlink r:id="rId5" w:history="1">
        <w:r w:rsidR="0057294F" w:rsidRPr="00BF34C6">
          <w:rPr>
            <w:rStyle w:val="Hyperlink"/>
            <w:rFonts w:ascii="Times New Roman" w:hAnsi="Times New Roman" w:cs="Times New Roman"/>
            <w:sz w:val="24"/>
            <w:szCs w:val="24"/>
          </w:rPr>
          <w:t>https://docs.google.com/spreadsheets/d/1QLoQzbO-Er7ARIECl0aPvY1lKUyZTdYeuwsn4g0XEAk/edit?usp=sharing</w:t>
        </w:r>
      </w:hyperlink>
    </w:p>
    <w:p w14:paraId="1F64C8D2" w14:textId="0D580B05" w:rsidR="00012698" w:rsidRDefault="00012698" w:rsidP="00D82795">
      <w:pPr>
        <w:spacing w:after="0" w:line="240" w:lineRule="auto"/>
        <w:rPr>
          <w:rFonts w:ascii="Times New Roman" w:hAnsi="Times New Roman" w:cs="Times New Roman"/>
          <w:sz w:val="24"/>
          <w:szCs w:val="24"/>
        </w:rPr>
      </w:pPr>
    </w:p>
    <w:p w14:paraId="3EEFF5FC" w14:textId="1D08D126" w:rsidR="00634C6C" w:rsidRDefault="00634C6C" w:rsidP="00D8279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Midterm</w:t>
      </w:r>
    </w:p>
    <w:p w14:paraId="764C7040" w14:textId="6E1DD0AE" w:rsidR="00634C6C" w:rsidRDefault="007A3BDC" w:rsidP="00D82795">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w:t>
      </w:r>
      <w:r w:rsidRPr="006B33DE">
        <w:rPr>
          <w:rFonts w:ascii="Times New Roman" w:hAnsi="Times New Roman" w:cs="Times New Roman"/>
          <w:b/>
          <w:bCs/>
          <w:sz w:val="24"/>
          <w:szCs w:val="24"/>
        </w:rPr>
        <w:t>Midterm</w:t>
      </w:r>
      <w:r w:rsidR="006B33DE" w:rsidRPr="006B33DE">
        <w:rPr>
          <w:rFonts w:ascii="Times New Roman" w:hAnsi="Times New Roman" w:cs="Times New Roman"/>
          <w:b/>
          <w:bCs/>
          <w:sz w:val="24"/>
          <w:szCs w:val="24"/>
        </w:rPr>
        <w:t xml:space="preserve"> </w:t>
      </w:r>
      <w:r w:rsidRPr="006B33DE">
        <w:rPr>
          <w:rFonts w:ascii="Times New Roman" w:hAnsi="Times New Roman" w:cs="Times New Roman"/>
          <w:b/>
          <w:bCs/>
          <w:sz w:val="24"/>
          <w:szCs w:val="24"/>
        </w:rPr>
        <w:t>is due on October 28</w:t>
      </w:r>
      <w:r w:rsidRPr="006B33DE">
        <w:rPr>
          <w:rFonts w:ascii="Times New Roman" w:hAnsi="Times New Roman" w:cs="Times New Roman"/>
          <w:b/>
          <w:bCs/>
          <w:sz w:val="24"/>
          <w:szCs w:val="24"/>
          <w:vertAlign w:val="superscript"/>
        </w:rPr>
        <w:t>th</w:t>
      </w:r>
      <w:r w:rsidRPr="006B33DE">
        <w:rPr>
          <w:rFonts w:ascii="Times New Roman" w:hAnsi="Times New Roman" w:cs="Times New Roman"/>
          <w:b/>
          <w:bCs/>
          <w:sz w:val="24"/>
          <w:szCs w:val="24"/>
        </w:rPr>
        <w:t xml:space="preserve"> at midnight</w:t>
      </w:r>
      <w:r>
        <w:rPr>
          <w:rFonts w:ascii="Times New Roman" w:hAnsi="Times New Roman" w:cs="Times New Roman"/>
          <w:bCs/>
          <w:sz w:val="24"/>
          <w:szCs w:val="24"/>
        </w:rPr>
        <w:t xml:space="preserve">. Please make sure you have started working on it or start soon. Overall, you should be creating 3 pages of HTML that are linked together. You can do this with the &lt;a&gt; tag’s </w:t>
      </w:r>
      <w:proofErr w:type="spellStart"/>
      <w:r>
        <w:rPr>
          <w:rFonts w:ascii="Times New Roman" w:hAnsi="Times New Roman" w:cs="Times New Roman"/>
          <w:bCs/>
          <w:sz w:val="24"/>
          <w:szCs w:val="24"/>
        </w:rPr>
        <w:t>href</w:t>
      </w:r>
      <w:proofErr w:type="spellEnd"/>
      <w:r>
        <w:rPr>
          <w:rFonts w:ascii="Times New Roman" w:hAnsi="Times New Roman" w:cs="Times New Roman"/>
          <w:bCs/>
          <w:sz w:val="24"/>
          <w:szCs w:val="24"/>
        </w:rPr>
        <w:t xml:space="preserve"> attribute. There should also be one page of externally placed CSS for all three pages of HTML. </w:t>
      </w:r>
      <w:r w:rsidR="00B43D0D">
        <w:rPr>
          <w:rFonts w:ascii="Times New Roman" w:hAnsi="Times New Roman" w:cs="Times New Roman"/>
          <w:bCs/>
          <w:sz w:val="24"/>
          <w:szCs w:val="24"/>
        </w:rPr>
        <w:t xml:space="preserve">For more details, please review the “Final Project Description” document available on Blackboard </w:t>
      </w:r>
      <w:r w:rsidR="00B43D0D" w:rsidRPr="00B43D0D">
        <w:rPr>
          <w:rFonts w:ascii="Times New Roman" w:hAnsi="Times New Roman" w:cs="Times New Roman"/>
          <w:bCs/>
          <w:sz w:val="24"/>
          <w:szCs w:val="24"/>
        </w:rPr>
        <w:sym w:font="Wingdings" w:char="F0E0"/>
      </w:r>
      <w:r w:rsidR="00B43D0D">
        <w:rPr>
          <w:rFonts w:ascii="Times New Roman" w:hAnsi="Times New Roman" w:cs="Times New Roman"/>
          <w:bCs/>
          <w:sz w:val="24"/>
          <w:szCs w:val="24"/>
        </w:rPr>
        <w:t xml:space="preserve"> Final Project. </w:t>
      </w:r>
    </w:p>
    <w:p w14:paraId="616835CF" w14:textId="75E53E28" w:rsidR="007A3BDC" w:rsidRDefault="007A3BDC" w:rsidP="00D82795">
      <w:pPr>
        <w:spacing w:after="0" w:line="240" w:lineRule="auto"/>
        <w:rPr>
          <w:rFonts w:ascii="Times New Roman" w:hAnsi="Times New Roman" w:cs="Times New Roman"/>
          <w:bCs/>
          <w:sz w:val="24"/>
          <w:szCs w:val="24"/>
        </w:rPr>
      </w:pPr>
    </w:p>
    <w:p w14:paraId="3E6BF232" w14:textId="64B307F3" w:rsidR="007A3BDC" w:rsidRDefault="007A3BDC" w:rsidP="007A3BDC">
      <w:pPr>
        <w:tabs>
          <w:tab w:val="left" w:pos="5671"/>
        </w:tabs>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You don’t need to have perfectly placed or finalized content. However, your pages should be mostly put together. Major headings should be used to describe content. If you haven’t thought </w:t>
      </w:r>
      <w:r>
        <w:rPr>
          <w:rFonts w:ascii="Times New Roman" w:hAnsi="Times New Roman" w:cs="Times New Roman"/>
          <w:bCs/>
          <w:sz w:val="24"/>
          <w:szCs w:val="24"/>
        </w:rPr>
        <w:lastRenderedPageBreak/>
        <w:t>of text to use, feel free to Google “Lorem Ipsum” for place holder text. You can also use place holder images by Googling those as well. The most important thing is that you have some sort of content placed for your Midterm.</w:t>
      </w:r>
    </w:p>
    <w:p w14:paraId="2A3DC3D2" w14:textId="4E3748D2" w:rsidR="00634C6C" w:rsidRDefault="00634C6C" w:rsidP="00D82795">
      <w:pPr>
        <w:spacing w:after="0" w:line="240" w:lineRule="auto"/>
        <w:rPr>
          <w:rFonts w:ascii="Times New Roman" w:hAnsi="Times New Roman" w:cs="Times New Roman"/>
          <w:bCs/>
          <w:sz w:val="24"/>
          <w:szCs w:val="24"/>
        </w:rPr>
      </w:pPr>
    </w:p>
    <w:p w14:paraId="39F18644" w14:textId="45156995" w:rsidR="007A3BDC" w:rsidRDefault="007A3BDC" w:rsidP="00D82795">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basic-page-example.html file provided earlier in the semester is a good an example of an acceptable page. Feel free to use some of the CSS I’ve provided (row class, float items to the left, give them a width) to help style your pages. The overall structure should be original and your own work though. </w:t>
      </w:r>
    </w:p>
    <w:p w14:paraId="61805D28" w14:textId="5FEFD9BF" w:rsidR="007A3BDC" w:rsidRDefault="007A3BDC" w:rsidP="00D82795">
      <w:pPr>
        <w:spacing w:after="0" w:line="240" w:lineRule="auto"/>
        <w:rPr>
          <w:rFonts w:ascii="Times New Roman" w:hAnsi="Times New Roman" w:cs="Times New Roman"/>
          <w:bCs/>
          <w:sz w:val="24"/>
          <w:szCs w:val="24"/>
        </w:rPr>
      </w:pPr>
    </w:p>
    <w:p w14:paraId="0F816D79" w14:textId="339E7467" w:rsidR="00186114" w:rsidRDefault="00186114" w:rsidP="00D82795">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For the Midterm submission, you’ll submit 3 links in total. Each link should point to a different page of your midterm. When I check your work, I should be able to go from page to page easily by using links on your pages. </w:t>
      </w:r>
    </w:p>
    <w:p w14:paraId="473F3C0F" w14:textId="77777777" w:rsidR="00186114" w:rsidRPr="00634C6C" w:rsidRDefault="00186114" w:rsidP="00D82795">
      <w:pPr>
        <w:spacing w:after="0" w:line="240" w:lineRule="auto"/>
        <w:rPr>
          <w:rFonts w:ascii="Times New Roman" w:hAnsi="Times New Roman" w:cs="Times New Roman"/>
          <w:bCs/>
          <w:sz w:val="24"/>
          <w:szCs w:val="24"/>
        </w:rPr>
      </w:pPr>
    </w:p>
    <w:p w14:paraId="3340823C" w14:textId="71A0BFEE" w:rsidR="00D82795" w:rsidRDefault="00D82795" w:rsidP="00D8279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What’s Due</w:t>
      </w:r>
      <w:r w:rsidR="00D723BC">
        <w:rPr>
          <w:rFonts w:ascii="Times New Roman" w:hAnsi="Times New Roman" w:cs="Times New Roman"/>
          <w:b/>
          <w:bCs/>
          <w:sz w:val="24"/>
          <w:szCs w:val="24"/>
        </w:rPr>
        <w:t>?</w:t>
      </w:r>
    </w:p>
    <w:p w14:paraId="5E2309FC" w14:textId="1B26A09E" w:rsidR="00926866" w:rsidRDefault="00926866" w:rsidP="00B15E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Participation </w:t>
      </w:r>
      <w:r w:rsidR="00C00E3E">
        <w:rPr>
          <w:rFonts w:ascii="Times New Roman" w:hAnsi="Times New Roman" w:cs="Times New Roman"/>
          <w:sz w:val="24"/>
          <w:szCs w:val="24"/>
        </w:rPr>
        <w:t>Proof</w:t>
      </w:r>
    </w:p>
    <w:p w14:paraId="0B80F29B" w14:textId="10A6A432" w:rsidR="00D82795" w:rsidRDefault="008D0A04" w:rsidP="00D827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JS Challenges </w:t>
      </w:r>
      <w:r w:rsidR="0042624D">
        <w:rPr>
          <w:rFonts w:ascii="Times New Roman" w:hAnsi="Times New Roman" w:cs="Times New Roman"/>
          <w:sz w:val="24"/>
          <w:szCs w:val="24"/>
        </w:rPr>
        <w:t>(CW</w:t>
      </w:r>
      <w:r w:rsidR="00F17E70">
        <w:rPr>
          <w:rFonts w:ascii="Times New Roman" w:hAnsi="Times New Roman" w:cs="Times New Roman"/>
          <w:sz w:val="24"/>
          <w:szCs w:val="24"/>
        </w:rPr>
        <w:t>/HW</w:t>
      </w:r>
      <w:r w:rsidR="0042624D">
        <w:rPr>
          <w:rFonts w:ascii="Times New Roman" w:hAnsi="Times New Roman" w:cs="Times New Roman"/>
          <w:sz w:val="24"/>
          <w:szCs w:val="24"/>
        </w:rPr>
        <w:t>)</w:t>
      </w:r>
    </w:p>
    <w:p w14:paraId="63F5BE38" w14:textId="3EBBFC79" w:rsidR="00CC369B" w:rsidRDefault="00CC369B" w:rsidP="00D827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Midterm </w:t>
      </w:r>
    </w:p>
    <w:p w14:paraId="1CA9F031" w14:textId="77777777" w:rsidR="00F17E70" w:rsidRPr="00F17E70" w:rsidRDefault="00F17E70" w:rsidP="00F17E70">
      <w:pPr>
        <w:spacing w:after="0" w:line="240" w:lineRule="auto"/>
        <w:ind w:left="360"/>
        <w:rPr>
          <w:rFonts w:ascii="Times New Roman" w:hAnsi="Times New Roman" w:cs="Times New Roman"/>
          <w:sz w:val="24"/>
          <w:szCs w:val="24"/>
        </w:rPr>
      </w:pPr>
    </w:p>
    <w:p w14:paraId="66819E87" w14:textId="4C6010A6" w:rsidR="00C130B2" w:rsidRPr="00C130B2" w:rsidRDefault="00090AF6" w:rsidP="00C130B2">
      <w:pPr>
        <w:pStyle w:val="Heading2"/>
        <w:rPr>
          <w:rFonts w:ascii="Times New Roman" w:hAnsi="Times New Roman" w:cs="Times New Roman"/>
          <w:sz w:val="32"/>
          <w:szCs w:val="32"/>
        </w:rPr>
      </w:pPr>
      <w:r>
        <w:rPr>
          <w:rFonts w:ascii="Times New Roman" w:hAnsi="Times New Roman" w:cs="Times New Roman"/>
          <w:sz w:val="32"/>
          <w:szCs w:val="32"/>
        </w:rPr>
        <w:t>Introduction to JavaScript</w:t>
      </w:r>
      <w:r w:rsidR="00737683">
        <w:rPr>
          <w:rFonts w:ascii="Times New Roman" w:hAnsi="Times New Roman" w:cs="Times New Roman"/>
          <w:sz w:val="32"/>
          <w:szCs w:val="32"/>
        </w:rPr>
        <w:t xml:space="preserve"> </w:t>
      </w:r>
      <w:r w:rsidR="008F2598">
        <w:rPr>
          <w:rFonts w:ascii="Times New Roman" w:hAnsi="Times New Roman" w:cs="Times New Roman"/>
          <w:sz w:val="32"/>
          <w:szCs w:val="32"/>
        </w:rPr>
        <w:t>(Lecture</w:t>
      </w:r>
      <w:r w:rsidR="002C0D05">
        <w:rPr>
          <w:rFonts w:ascii="Times New Roman" w:hAnsi="Times New Roman" w:cs="Times New Roman"/>
          <w:sz w:val="32"/>
          <w:szCs w:val="32"/>
        </w:rPr>
        <w:t>/Class Activity)</w:t>
      </w:r>
    </w:p>
    <w:p w14:paraId="08E3F8FB" w14:textId="77777777" w:rsidR="00090AF6" w:rsidRDefault="00090AF6" w:rsidP="00090AF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What is it? </w:t>
      </w:r>
    </w:p>
    <w:p w14:paraId="2CD358C7"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JavaScript is a programming language which can be used to add interactivity to any web page. JS serves as the third main technology to web development on the front-end side. It is its own language but there are many frameworks built on top of it which enhance its features and make coding easier. We can use it on the client side or server side (backbone.js, node.js, etc.), but for the purposes of this course, we will focus solely on the client-side applications of JS.</w:t>
      </w:r>
    </w:p>
    <w:p w14:paraId="4301887C" w14:textId="77777777" w:rsidR="00090AF6" w:rsidRDefault="00090AF6" w:rsidP="00090AF6">
      <w:pPr>
        <w:spacing w:after="0" w:line="240" w:lineRule="auto"/>
        <w:rPr>
          <w:rFonts w:ascii="Times New Roman" w:hAnsi="Times New Roman" w:cs="Times New Roman"/>
          <w:sz w:val="24"/>
          <w:szCs w:val="24"/>
        </w:rPr>
      </w:pPr>
    </w:p>
    <w:p w14:paraId="2CDDCDBF"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JS works based on the premise of </w:t>
      </w:r>
      <w:r w:rsidRPr="00123FDF">
        <w:rPr>
          <w:rFonts w:ascii="Times New Roman" w:hAnsi="Times New Roman" w:cs="Times New Roman"/>
          <w:b/>
          <w:bCs/>
          <w:sz w:val="24"/>
          <w:szCs w:val="24"/>
        </w:rPr>
        <w:t>objects</w:t>
      </w:r>
      <w:r>
        <w:rPr>
          <w:rFonts w:ascii="Times New Roman" w:hAnsi="Times New Roman" w:cs="Times New Roman"/>
          <w:sz w:val="24"/>
          <w:szCs w:val="24"/>
        </w:rPr>
        <w:t xml:space="preserve"> and </w:t>
      </w:r>
      <w:r w:rsidRPr="00123FDF">
        <w:rPr>
          <w:rFonts w:ascii="Times New Roman" w:hAnsi="Times New Roman" w:cs="Times New Roman"/>
          <w:b/>
          <w:bCs/>
          <w:sz w:val="24"/>
          <w:szCs w:val="24"/>
        </w:rPr>
        <w:t>functions</w:t>
      </w:r>
      <w:r>
        <w:rPr>
          <w:rFonts w:ascii="Times New Roman" w:hAnsi="Times New Roman" w:cs="Times New Roman"/>
          <w:sz w:val="24"/>
          <w:szCs w:val="24"/>
        </w:rPr>
        <w:t xml:space="preserve">. In the lines below, I demonstrate some pseudo examples of objects along with some functions they could have. </w:t>
      </w:r>
    </w:p>
    <w:p w14:paraId="542AE3EA" w14:textId="77777777" w:rsidR="00090AF6" w:rsidRDefault="00090AF6" w:rsidP="00090AF6">
      <w:pPr>
        <w:spacing w:after="0" w:line="240" w:lineRule="auto"/>
        <w:rPr>
          <w:rFonts w:ascii="Times New Roman" w:hAnsi="Times New Roman" w:cs="Times New Roman"/>
          <w:sz w:val="24"/>
          <w:szCs w:val="24"/>
        </w:rPr>
      </w:pPr>
    </w:p>
    <w:p w14:paraId="0C766572"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Cat Object (Meow, Lick, Eat, Scratch, Purr)</w:t>
      </w:r>
    </w:p>
    <w:p w14:paraId="351E8D4C"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Person Object (Talk, Run, Read, Write, High-Five)</w:t>
      </w:r>
    </w:p>
    <w:p w14:paraId="701F7001"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Car Object (Accelerate, Brake, Turn, Lock, Park)</w:t>
      </w:r>
    </w:p>
    <w:p w14:paraId="0118B693" w14:textId="77777777" w:rsidR="00090AF6" w:rsidRDefault="00090AF6" w:rsidP="00090AF6">
      <w:pPr>
        <w:spacing w:after="0" w:line="240" w:lineRule="auto"/>
        <w:rPr>
          <w:rFonts w:ascii="Times New Roman" w:hAnsi="Times New Roman" w:cs="Times New Roman"/>
          <w:sz w:val="24"/>
          <w:szCs w:val="24"/>
        </w:rPr>
      </w:pPr>
    </w:p>
    <w:p w14:paraId="2C20E192"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contents in the parentheses are functions that can be performed by the objects listed on the left. Each of those functions can take what are known as </w:t>
      </w:r>
      <w:r w:rsidRPr="00372B1F">
        <w:rPr>
          <w:rFonts w:ascii="Times New Roman" w:hAnsi="Times New Roman" w:cs="Times New Roman"/>
          <w:b/>
          <w:bCs/>
          <w:sz w:val="24"/>
          <w:szCs w:val="24"/>
        </w:rPr>
        <w:t>arguments</w:t>
      </w:r>
      <w:r>
        <w:rPr>
          <w:rFonts w:ascii="Times New Roman" w:hAnsi="Times New Roman" w:cs="Times New Roman"/>
          <w:sz w:val="24"/>
          <w:szCs w:val="24"/>
        </w:rPr>
        <w:t xml:space="preserve"> or </w:t>
      </w:r>
      <w:r w:rsidRPr="00372B1F">
        <w:rPr>
          <w:rFonts w:ascii="Times New Roman" w:hAnsi="Times New Roman" w:cs="Times New Roman"/>
          <w:b/>
          <w:bCs/>
          <w:sz w:val="24"/>
          <w:szCs w:val="24"/>
        </w:rPr>
        <w:t>parameters</w:t>
      </w:r>
      <w:r>
        <w:rPr>
          <w:rFonts w:ascii="Times New Roman" w:hAnsi="Times New Roman" w:cs="Times New Roman"/>
          <w:sz w:val="24"/>
          <w:szCs w:val="24"/>
        </w:rPr>
        <w:t xml:space="preserve">. If a cat was to Meow, some “arguments” could be the volume or the frequency of the meow. We could create pseudo code to represent this as show below. The first “argument” is the volume and the second one is the frequency. I’ve included other examples as well to demonstrate how real-life items </w:t>
      </w:r>
      <w:proofErr w:type="gramStart"/>
      <w:r>
        <w:rPr>
          <w:rFonts w:ascii="Times New Roman" w:hAnsi="Times New Roman" w:cs="Times New Roman"/>
          <w:sz w:val="24"/>
          <w:szCs w:val="24"/>
        </w:rPr>
        <w:t>can be seen as</w:t>
      </w:r>
      <w:proofErr w:type="gramEnd"/>
      <w:r>
        <w:rPr>
          <w:rFonts w:ascii="Times New Roman" w:hAnsi="Times New Roman" w:cs="Times New Roman"/>
          <w:sz w:val="24"/>
          <w:szCs w:val="24"/>
        </w:rPr>
        <w:t xml:space="preserve"> objects with functions and parameters. I use periods to separate the object from the function and then parentheses are used for the parameters. </w:t>
      </w:r>
    </w:p>
    <w:p w14:paraId="047A726A" w14:textId="77777777" w:rsidR="00090AF6" w:rsidRDefault="00090AF6" w:rsidP="00090AF6">
      <w:pPr>
        <w:spacing w:after="0" w:line="240" w:lineRule="auto"/>
        <w:rPr>
          <w:rFonts w:ascii="Times New Roman" w:hAnsi="Times New Roman" w:cs="Times New Roman"/>
          <w:sz w:val="24"/>
          <w:szCs w:val="24"/>
        </w:rPr>
      </w:pPr>
    </w:p>
    <w:p w14:paraId="6883F95A"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Cat.Meow(“high”, “medium”); // A cat performing the Meow function with the volume argument set to high and the frequency argument set to medium</w:t>
      </w:r>
    </w:p>
    <w:p w14:paraId="2A01D3AA" w14:textId="77777777" w:rsidR="00090AF6" w:rsidRDefault="00090AF6" w:rsidP="00090AF6">
      <w:pPr>
        <w:spacing w:after="0" w:line="240" w:lineRule="auto"/>
        <w:rPr>
          <w:rFonts w:ascii="Times New Roman" w:hAnsi="Times New Roman" w:cs="Times New Roman"/>
          <w:sz w:val="24"/>
          <w:szCs w:val="24"/>
        </w:rPr>
      </w:pPr>
    </w:p>
    <w:p w14:paraId="2321FA60"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Person.Talk(“low”, “</w:t>
      </w:r>
      <w:proofErr w:type="spellStart"/>
      <w:r>
        <w:rPr>
          <w:rFonts w:ascii="Times New Roman" w:hAnsi="Times New Roman" w:cs="Times New Roman"/>
          <w:sz w:val="24"/>
          <w:szCs w:val="24"/>
        </w:rPr>
        <w:t>spanish</w:t>
      </w:r>
      <w:proofErr w:type="spellEnd"/>
      <w:r>
        <w:rPr>
          <w:rFonts w:ascii="Times New Roman" w:hAnsi="Times New Roman" w:cs="Times New Roman"/>
          <w:sz w:val="24"/>
          <w:szCs w:val="24"/>
        </w:rPr>
        <w:t>”); // A person performing the Talk function with the volume argument set to low and the language argument set to Spanish</w:t>
      </w:r>
    </w:p>
    <w:p w14:paraId="698EF1A4" w14:textId="77777777" w:rsidR="00090AF6" w:rsidRDefault="00090AF6" w:rsidP="00090AF6">
      <w:pPr>
        <w:spacing w:after="0" w:line="240" w:lineRule="auto"/>
        <w:rPr>
          <w:rFonts w:ascii="Times New Roman" w:hAnsi="Times New Roman" w:cs="Times New Roman"/>
          <w:sz w:val="24"/>
          <w:szCs w:val="24"/>
        </w:rPr>
      </w:pPr>
    </w:p>
    <w:p w14:paraId="2BD90655"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Car.Turn(“left”); // A car performing the Turn function with the direction argument set to left.</w:t>
      </w:r>
    </w:p>
    <w:p w14:paraId="3FD4B7FB" w14:textId="77777777" w:rsidR="00090AF6" w:rsidRDefault="00090AF6" w:rsidP="00090AF6">
      <w:pPr>
        <w:spacing w:after="0" w:line="240" w:lineRule="auto"/>
        <w:rPr>
          <w:rFonts w:ascii="Times New Roman" w:hAnsi="Times New Roman" w:cs="Times New Roman"/>
          <w:sz w:val="24"/>
          <w:szCs w:val="24"/>
        </w:rPr>
      </w:pPr>
    </w:p>
    <w:p w14:paraId="5EA2EE80"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JavaScript has many functions that can be used with the page or objects on the page. These functions sometimes take in parameters and are usually trigged by some sort of </w:t>
      </w:r>
      <w:r w:rsidRPr="00CE3618">
        <w:rPr>
          <w:rFonts w:ascii="Times New Roman" w:hAnsi="Times New Roman" w:cs="Times New Roman"/>
          <w:b/>
          <w:bCs/>
          <w:sz w:val="24"/>
          <w:szCs w:val="24"/>
        </w:rPr>
        <w:t>event</w:t>
      </w:r>
      <w:r>
        <w:rPr>
          <w:rFonts w:ascii="Times New Roman" w:hAnsi="Times New Roman" w:cs="Times New Roman"/>
          <w:sz w:val="24"/>
          <w:szCs w:val="24"/>
        </w:rPr>
        <w:t xml:space="preserve"> on the page. In the examples above, I have shown you objects that perform functions. In the one below, I show what kind of events can be used to trigger functions on a web page. </w:t>
      </w:r>
    </w:p>
    <w:p w14:paraId="2BA487EE" w14:textId="77777777" w:rsidR="00090AF6" w:rsidRDefault="00090AF6" w:rsidP="00090AF6">
      <w:pPr>
        <w:spacing w:after="0" w:line="240" w:lineRule="auto"/>
        <w:rPr>
          <w:rFonts w:ascii="Times New Roman" w:hAnsi="Times New Roman" w:cs="Times New Roman"/>
          <w:sz w:val="24"/>
          <w:szCs w:val="24"/>
        </w:rPr>
      </w:pPr>
    </w:p>
    <w:p w14:paraId="61FF90B9"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Objects on a Page (Clicked, Hovered Over, Changed, Loaded, Key Pressed, etc.)</w:t>
      </w:r>
    </w:p>
    <w:p w14:paraId="245FEC30" w14:textId="77777777" w:rsidR="00090AF6" w:rsidRDefault="00090AF6" w:rsidP="00090AF6">
      <w:pPr>
        <w:spacing w:after="0" w:line="240" w:lineRule="auto"/>
        <w:rPr>
          <w:rFonts w:ascii="Times New Roman" w:hAnsi="Times New Roman" w:cs="Times New Roman"/>
          <w:sz w:val="24"/>
          <w:szCs w:val="24"/>
        </w:rPr>
      </w:pPr>
    </w:p>
    <w:p w14:paraId="0EF4C542" w14:textId="1032EB11"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When any of the actions in the parentheses are performed on or with an object on a page, we can trigger a function to create some action. We can provide arguments to the function</w:t>
      </w:r>
      <w:r w:rsidR="00B81C62">
        <w:rPr>
          <w:rFonts w:ascii="Times New Roman" w:hAnsi="Times New Roman" w:cs="Times New Roman"/>
          <w:sz w:val="24"/>
          <w:szCs w:val="24"/>
        </w:rPr>
        <w:t xml:space="preserve"> to </w:t>
      </w:r>
      <w:r>
        <w:rPr>
          <w:rFonts w:ascii="Times New Roman" w:hAnsi="Times New Roman" w:cs="Times New Roman"/>
          <w:sz w:val="24"/>
          <w:szCs w:val="24"/>
        </w:rPr>
        <w:t xml:space="preserve">change the outcome or result. Before I can provide examples of some JS usage based on events, I will show you how to link it to your HTML pages. </w:t>
      </w:r>
    </w:p>
    <w:p w14:paraId="5F4023F4" w14:textId="77777777" w:rsidR="00090AF6" w:rsidRDefault="00090AF6" w:rsidP="00090AF6">
      <w:pPr>
        <w:spacing w:after="0" w:line="240" w:lineRule="auto"/>
        <w:rPr>
          <w:rFonts w:ascii="Times New Roman" w:hAnsi="Times New Roman" w:cs="Times New Roman"/>
          <w:sz w:val="24"/>
          <w:szCs w:val="24"/>
        </w:rPr>
      </w:pPr>
    </w:p>
    <w:p w14:paraId="3AB04393" w14:textId="77777777" w:rsidR="00090AF6" w:rsidRDefault="00090AF6" w:rsidP="00090AF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How do we use it on our page?</w:t>
      </w:r>
    </w:p>
    <w:p w14:paraId="171D2284"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Adding JS to a page is simple to do. Like CSS, we can add it </w:t>
      </w:r>
      <w:r w:rsidRPr="00ED110C">
        <w:rPr>
          <w:rFonts w:ascii="Times New Roman" w:hAnsi="Times New Roman" w:cs="Times New Roman"/>
          <w:b/>
          <w:bCs/>
          <w:sz w:val="24"/>
          <w:szCs w:val="24"/>
        </w:rPr>
        <w:t>inline, internally, or externally</w:t>
      </w:r>
      <w:r>
        <w:rPr>
          <w:rFonts w:ascii="Times New Roman" w:hAnsi="Times New Roman" w:cs="Times New Roman"/>
          <w:sz w:val="24"/>
          <w:szCs w:val="24"/>
        </w:rPr>
        <w:t>. I’ve provided examples of each type in the PowerPoint notes, but I will explain them as well below. There’s also a link below which demonstrates linking JS using all three methods.</w:t>
      </w:r>
    </w:p>
    <w:p w14:paraId="53C1D9B3" w14:textId="77777777" w:rsidR="00090AF6" w:rsidRDefault="00090AF6" w:rsidP="00090AF6">
      <w:pPr>
        <w:spacing w:after="0" w:line="240" w:lineRule="auto"/>
        <w:rPr>
          <w:rFonts w:ascii="Times New Roman" w:hAnsi="Times New Roman" w:cs="Times New Roman"/>
          <w:sz w:val="24"/>
          <w:szCs w:val="24"/>
        </w:rPr>
      </w:pPr>
    </w:p>
    <w:p w14:paraId="4EC98743" w14:textId="77777777" w:rsidR="00090AF6" w:rsidRDefault="00BB2241" w:rsidP="00090AF6">
      <w:pPr>
        <w:spacing w:after="0" w:line="240" w:lineRule="auto"/>
        <w:rPr>
          <w:rFonts w:ascii="Times New Roman" w:hAnsi="Times New Roman" w:cs="Times New Roman"/>
          <w:sz w:val="24"/>
          <w:szCs w:val="24"/>
        </w:rPr>
      </w:pPr>
      <w:hyperlink r:id="rId6" w:history="1">
        <w:r w:rsidR="00090AF6" w:rsidRPr="00CD4C23">
          <w:rPr>
            <w:rStyle w:val="Hyperlink"/>
            <w:rFonts w:ascii="Times New Roman" w:hAnsi="Times New Roman" w:cs="Times New Roman"/>
            <w:sz w:val="24"/>
            <w:szCs w:val="24"/>
          </w:rPr>
          <w:t>https://www.albany.edu/~cv762525/cinf201/examples/js-linking-example.html</w:t>
        </w:r>
      </w:hyperlink>
      <w:r w:rsidR="00090AF6">
        <w:rPr>
          <w:rFonts w:ascii="Times New Roman" w:hAnsi="Times New Roman" w:cs="Times New Roman"/>
          <w:sz w:val="24"/>
          <w:szCs w:val="24"/>
        </w:rPr>
        <w:t xml:space="preserve"> </w:t>
      </w:r>
    </w:p>
    <w:p w14:paraId="2456EA03" w14:textId="77777777" w:rsidR="00090AF6" w:rsidRDefault="00090AF6" w:rsidP="00090AF6">
      <w:pPr>
        <w:spacing w:after="0" w:line="240" w:lineRule="auto"/>
        <w:rPr>
          <w:rFonts w:ascii="Times New Roman" w:hAnsi="Times New Roman" w:cs="Times New Roman"/>
          <w:sz w:val="24"/>
          <w:szCs w:val="24"/>
        </w:rPr>
      </w:pPr>
    </w:p>
    <w:p w14:paraId="355C324F" w14:textId="77777777" w:rsidR="00090AF6" w:rsidRDefault="00090AF6" w:rsidP="00090A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Inline</w:t>
      </w:r>
    </w:p>
    <w:p w14:paraId="2D02C389" w14:textId="77777777" w:rsidR="00090AF6" w:rsidRDefault="00090AF6" w:rsidP="00090AF6">
      <w:pPr>
        <w:spacing w:after="0" w:line="240" w:lineRule="auto"/>
        <w:rPr>
          <w:rFonts w:ascii="Times New Roman" w:hAnsi="Times New Roman" w:cs="Times New Roman"/>
          <w:bCs/>
          <w:sz w:val="24"/>
          <w:szCs w:val="24"/>
        </w:rPr>
      </w:pPr>
      <w:r>
        <w:rPr>
          <w:rFonts w:ascii="Times New Roman" w:hAnsi="Times New Roman" w:cs="Times New Roman"/>
          <w:sz w:val="24"/>
          <w:szCs w:val="24"/>
        </w:rPr>
        <w:t xml:space="preserve">When we use inline JS, we place actual JS code inside of an HTML elements attribute. We might use something like the onclick attribute and set it equal to a function we define in our JS code. </w:t>
      </w:r>
      <w:r>
        <w:rPr>
          <w:rFonts w:ascii="Times New Roman" w:hAnsi="Times New Roman" w:cs="Times New Roman"/>
          <w:b/>
          <w:sz w:val="24"/>
          <w:szCs w:val="24"/>
        </w:rPr>
        <w:t xml:space="preserve">I wouldn’t recommend this as it isn’t good practice. </w:t>
      </w:r>
      <w:r>
        <w:rPr>
          <w:rFonts w:ascii="Times New Roman" w:hAnsi="Times New Roman" w:cs="Times New Roman"/>
          <w:bCs/>
          <w:sz w:val="24"/>
          <w:szCs w:val="24"/>
        </w:rPr>
        <w:t xml:space="preserve">In this example, clicking the button produces a popup message that </w:t>
      </w:r>
      <w:proofErr w:type="gramStart"/>
      <w:r>
        <w:rPr>
          <w:rFonts w:ascii="Times New Roman" w:hAnsi="Times New Roman" w:cs="Times New Roman"/>
          <w:bCs/>
          <w:sz w:val="24"/>
          <w:szCs w:val="24"/>
        </w:rPr>
        <w:t>says</w:t>
      </w:r>
      <w:proofErr w:type="gramEnd"/>
      <w:r>
        <w:rPr>
          <w:rFonts w:ascii="Times New Roman" w:hAnsi="Times New Roman" w:cs="Times New Roman"/>
          <w:bCs/>
          <w:sz w:val="24"/>
          <w:szCs w:val="24"/>
        </w:rPr>
        <w:t xml:space="preserve"> “Hello World!” </w:t>
      </w:r>
    </w:p>
    <w:p w14:paraId="5E143982" w14:textId="77777777" w:rsidR="00090AF6" w:rsidRDefault="00090AF6" w:rsidP="00090AF6">
      <w:pPr>
        <w:spacing w:after="0" w:line="240" w:lineRule="auto"/>
        <w:rPr>
          <w:rFonts w:ascii="Times New Roman" w:hAnsi="Times New Roman" w:cs="Times New Roman"/>
          <w:bCs/>
          <w:sz w:val="24"/>
          <w:szCs w:val="24"/>
        </w:rPr>
      </w:pPr>
    </w:p>
    <w:p w14:paraId="48EF08CB" w14:textId="2DBAFE29" w:rsidR="00090AF6" w:rsidRPr="002B1F32" w:rsidRDefault="00090AF6" w:rsidP="00090AF6">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Remember how I said we can trigger events on objects in our HTML pages? The button is the object and the onclick event is our trigger to the alert function. The alert function accepts what is known as an </w:t>
      </w:r>
      <w:r>
        <w:rPr>
          <w:rFonts w:ascii="Times New Roman" w:hAnsi="Times New Roman" w:cs="Times New Roman"/>
          <w:b/>
          <w:sz w:val="24"/>
          <w:szCs w:val="24"/>
        </w:rPr>
        <w:t>argument</w:t>
      </w:r>
      <w:r>
        <w:rPr>
          <w:rFonts w:ascii="Times New Roman" w:hAnsi="Times New Roman" w:cs="Times New Roman"/>
          <w:bCs/>
          <w:sz w:val="24"/>
          <w:szCs w:val="24"/>
        </w:rPr>
        <w:t xml:space="preserve"> or </w:t>
      </w:r>
      <w:r>
        <w:rPr>
          <w:rFonts w:ascii="Times New Roman" w:hAnsi="Times New Roman" w:cs="Times New Roman"/>
          <w:b/>
          <w:sz w:val="24"/>
          <w:szCs w:val="24"/>
        </w:rPr>
        <w:t>parameter</w:t>
      </w:r>
      <w:r>
        <w:rPr>
          <w:rFonts w:ascii="Times New Roman" w:hAnsi="Times New Roman" w:cs="Times New Roman"/>
          <w:bCs/>
          <w:sz w:val="24"/>
          <w:szCs w:val="24"/>
        </w:rPr>
        <w:t>. In this case, the parameter is a string with a value of “Hello World!”. We will learn about string</w:t>
      </w:r>
      <w:r w:rsidR="006E4600">
        <w:rPr>
          <w:rFonts w:ascii="Times New Roman" w:hAnsi="Times New Roman" w:cs="Times New Roman"/>
          <w:bCs/>
          <w:sz w:val="24"/>
          <w:szCs w:val="24"/>
        </w:rPr>
        <w:t>s</w:t>
      </w:r>
      <w:r>
        <w:rPr>
          <w:rFonts w:ascii="Times New Roman" w:hAnsi="Times New Roman" w:cs="Times New Roman"/>
          <w:bCs/>
          <w:sz w:val="24"/>
          <w:szCs w:val="24"/>
        </w:rPr>
        <w:t xml:space="preserve"> later but just know that without some sort of value, the alert wouldn’t output anything.</w:t>
      </w:r>
    </w:p>
    <w:p w14:paraId="1531220D" w14:textId="77777777" w:rsidR="00090AF6" w:rsidRDefault="00090AF6" w:rsidP="00090AF6">
      <w:pPr>
        <w:spacing w:after="0" w:line="240" w:lineRule="auto"/>
        <w:rPr>
          <w:rFonts w:ascii="Times New Roman" w:hAnsi="Times New Roman" w:cs="Times New Roman"/>
          <w:b/>
          <w:sz w:val="24"/>
          <w:szCs w:val="24"/>
        </w:rPr>
      </w:pPr>
    </w:p>
    <w:p w14:paraId="18F3F915" w14:textId="77777777" w:rsidR="00090AF6" w:rsidRDefault="00090AF6" w:rsidP="00090AF6">
      <w:pPr>
        <w:spacing w:after="0" w:line="240" w:lineRule="auto"/>
        <w:rPr>
          <w:rFonts w:ascii="Times New Roman" w:hAnsi="Times New Roman" w:cs="Times New Roman"/>
          <w:bCs/>
          <w:sz w:val="24"/>
          <w:szCs w:val="24"/>
        </w:rPr>
      </w:pPr>
      <w:r w:rsidRPr="0020337B">
        <w:rPr>
          <w:rFonts w:ascii="Times New Roman" w:hAnsi="Times New Roman" w:cs="Times New Roman"/>
          <w:bCs/>
          <w:sz w:val="24"/>
          <w:szCs w:val="24"/>
        </w:rPr>
        <w:t>&lt;button onclick="</w:t>
      </w:r>
      <w:proofErr w:type="gramStart"/>
      <w:r w:rsidRPr="0020337B">
        <w:rPr>
          <w:rFonts w:ascii="Times New Roman" w:hAnsi="Times New Roman" w:cs="Times New Roman"/>
          <w:bCs/>
          <w:sz w:val="24"/>
          <w:szCs w:val="24"/>
        </w:rPr>
        <w:t>alert(</w:t>
      </w:r>
      <w:proofErr w:type="gramEnd"/>
      <w:r w:rsidRPr="0020337B">
        <w:rPr>
          <w:rFonts w:ascii="Times New Roman" w:hAnsi="Times New Roman" w:cs="Times New Roman"/>
          <w:bCs/>
          <w:sz w:val="24"/>
          <w:szCs w:val="24"/>
        </w:rPr>
        <w:t>'Hello World!');"&gt;Click Me!&lt;/button&gt;</w:t>
      </w:r>
    </w:p>
    <w:p w14:paraId="62A7627C" w14:textId="77777777" w:rsidR="00090AF6" w:rsidRDefault="00090AF6" w:rsidP="00090AF6">
      <w:pPr>
        <w:spacing w:after="0" w:line="240" w:lineRule="auto"/>
        <w:rPr>
          <w:rFonts w:ascii="Times New Roman" w:hAnsi="Times New Roman" w:cs="Times New Roman"/>
          <w:sz w:val="24"/>
          <w:szCs w:val="24"/>
        </w:rPr>
      </w:pPr>
    </w:p>
    <w:p w14:paraId="4A7A104E"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Internally</w:t>
      </w:r>
    </w:p>
    <w:p w14:paraId="47D05155"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Internally placed code is located inside of &lt;script&gt; tags which can be placed anywhere in the document. With internally placed code, our onclick function and all related code would be placed inside of the &lt;script&gt; tags. We can target the button many ways but one of the easiest ways to do so in JS is with the </w:t>
      </w:r>
      <w:proofErr w:type="gramStart"/>
      <w:r>
        <w:rPr>
          <w:rFonts w:ascii="Times New Roman" w:hAnsi="Times New Roman" w:cs="Times New Roman"/>
          <w:sz w:val="24"/>
          <w:szCs w:val="24"/>
        </w:rPr>
        <w:t>document.getElementById</w:t>
      </w:r>
      <w:proofErr w:type="gramEnd"/>
      <w:r>
        <w:rPr>
          <w:rFonts w:ascii="Times New Roman" w:hAnsi="Times New Roman" w:cs="Times New Roman"/>
          <w:sz w:val="24"/>
          <w:szCs w:val="24"/>
        </w:rPr>
        <w:t xml:space="preserve"> function. </w:t>
      </w:r>
    </w:p>
    <w:p w14:paraId="1DCD1148" w14:textId="77777777" w:rsidR="00090AF6" w:rsidRDefault="00090AF6" w:rsidP="00090AF6">
      <w:pPr>
        <w:spacing w:after="0" w:line="240" w:lineRule="auto"/>
        <w:rPr>
          <w:rFonts w:ascii="Times New Roman" w:hAnsi="Times New Roman" w:cs="Times New Roman"/>
          <w:sz w:val="24"/>
          <w:szCs w:val="24"/>
        </w:rPr>
      </w:pPr>
    </w:p>
    <w:p w14:paraId="5F1CC41B" w14:textId="733B6424"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w:t>
      </w:r>
      <w:proofErr w:type="gramStart"/>
      <w:r>
        <w:rPr>
          <w:rFonts w:ascii="Times New Roman" w:hAnsi="Times New Roman" w:cs="Times New Roman"/>
          <w:sz w:val="24"/>
          <w:szCs w:val="24"/>
        </w:rPr>
        <w:t>document.getElementById</w:t>
      </w:r>
      <w:proofErr w:type="gramEnd"/>
      <w:r>
        <w:rPr>
          <w:rFonts w:ascii="Times New Roman" w:hAnsi="Times New Roman" w:cs="Times New Roman"/>
          <w:sz w:val="24"/>
          <w:szCs w:val="24"/>
        </w:rPr>
        <w:t>, we are targeting the “document” object and using its “getElementById” function. getElementById searches the whole document for the provided id value. The id value is known as the parameter or argument that we supply to the function. Our retrieved element is then linked to a function which contains our alert function.</w:t>
      </w:r>
    </w:p>
    <w:p w14:paraId="6D9C2E8D" w14:textId="77777777" w:rsidR="00090AF6" w:rsidRDefault="00090AF6" w:rsidP="00090AF6">
      <w:pPr>
        <w:spacing w:after="0" w:line="240" w:lineRule="auto"/>
        <w:rPr>
          <w:rFonts w:ascii="Times New Roman" w:hAnsi="Times New Roman" w:cs="Times New Roman"/>
          <w:sz w:val="24"/>
          <w:szCs w:val="24"/>
        </w:rPr>
      </w:pPr>
    </w:p>
    <w:p w14:paraId="1BB2C2E6" w14:textId="1358BEFD"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does the exact same thing as the button onclick code from above, but it is linked differently. The id attribute value </w:t>
      </w:r>
      <w:r w:rsidR="00574568">
        <w:rPr>
          <w:rFonts w:ascii="Times New Roman" w:hAnsi="Times New Roman" w:cs="Times New Roman"/>
          <w:sz w:val="24"/>
          <w:szCs w:val="24"/>
        </w:rPr>
        <w:t>must</w:t>
      </w:r>
      <w:r>
        <w:rPr>
          <w:rFonts w:ascii="Times New Roman" w:hAnsi="Times New Roman" w:cs="Times New Roman"/>
          <w:sz w:val="24"/>
          <w:szCs w:val="24"/>
        </w:rPr>
        <w:t xml:space="preserve"> match the value provided to getElementById or it will not work. </w:t>
      </w:r>
    </w:p>
    <w:p w14:paraId="33EBA5C8" w14:textId="77777777" w:rsidR="00090AF6" w:rsidRDefault="00090AF6" w:rsidP="00090AF6">
      <w:pPr>
        <w:spacing w:after="0" w:line="240" w:lineRule="auto"/>
        <w:rPr>
          <w:rFonts w:ascii="Times New Roman" w:hAnsi="Times New Roman" w:cs="Times New Roman"/>
          <w:sz w:val="24"/>
          <w:szCs w:val="24"/>
        </w:rPr>
      </w:pPr>
    </w:p>
    <w:p w14:paraId="7243B448" w14:textId="77777777" w:rsidR="00090AF6" w:rsidRDefault="00090AF6" w:rsidP="00090AF6">
      <w:pPr>
        <w:spacing w:after="0" w:line="240" w:lineRule="auto"/>
        <w:rPr>
          <w:rFonts w:ascii="Times New Roman" w:hAnsi="Times New Roman" w:cs="Times New Roman"/>
          <w:sz w:val="24"/>
          <w:szCs w:val="24"/>
        </w:rPr>
      </w:pPr>
      <w:r w:rsidRPr="004B120E">
        <w:rPr>
          <w:rFonts w:ascii="Times New Roman" w:hAnsi="Times New Roman" w:cs="Times New Roman"/>
          <w:bCs/>
          <w:sz w:val="24"/>
          <w:szCs w:val="24"/>
        </w:rPr>
        <w:t>&lt;button id="</w:t>
      </w:r>
      <w:proofErr w:type="spellStart"/>
      <w:r w:rsidRPr="004B120E">
        <w:rPr>
          <w:rFonts w:ascii="Times New Roman" w:hAnsi="Times New Roman" w:cs="Times New Roman"/>
          <w:bCs/>
          <w:sz w:val="24"/>
          <w:szCs w:val="24"/>
        </w:rPr>
        <w:t>myButton</w:t>
      </w:r>
      <w:proofErr w:type="spellEnd"/>
      <w:r w:rsidRPr="004B120E">
        <w:rPr>
          <w:rFonts w:ascii="Times New Roman" w:hAnsi="Times New Roman" w:cs="Times New Roman"/>
          <w:bCs/>
          <w:sz w:val="24"/>
          <w:szCs w:val="24"/>
        </w:rPr>
        <w:t xml:space="preserve">"&gt;Click </w:t>
      </w:r>
      <w:proofErr w:type="gramStart"/>
      <w:r w:rsidRPr="004B120E">
        <w:rPr>
          <w:rFonts w:ascii="Times New Roman" w:hAnsi="Times New Roman" w:cs="Times New Roman"/>
          <w:bCs/>
          <w:sz w:val="24"/>
          <w:szCs w:val="24"/>
        </w:rPr>
        <w:t>Me!&lt;</w:t>
      </w:r>
      <w:proofErr w:type="gramEnd"/>
      <w:r w:rsidRPr="004B120E">
        <w:rPr>
          <w:rFonts w:ascii="Times New Roman" w:hAnsi="Times New Roman" w:cs="Times New Roman"/>
          <w:bCs/>
          <w:sz w:val="24"/>
          <w:szCs w:val="24"/>
        </w:rPr>
        <w:t>/button&gt;</w:t>
      </w:r>
    </w:p>
    <w:p w14:paraId="2A682B10" w14:textId="77777777" w:rsidR="00090AF6" w:rsidRPr="004B120E" w:rsidRDefault="00090AF6" w:rsidP="00090AF6">
      <w:pPr>
        <w:spacing w:after="0" w:line="240" w:lineRule="auto"/>
        <w:rPr>
          <w:rFonts w:ascii="Times New Roman" w:hAnsi="Times New Roman" w:cs="Times New Roman"/>
          <w:sz w:val="24"/>
          <w:szCs w:val="24"/>
        </w:rPr>
      </w:pPr>
      <w:r w:rsidRPr="004B120E">
        <w:rPr>
          <w:rFonts w:ascii="Times New Roman" w:hAnsi="Times New Roman" w:cs="Times New Roman"/>
          <w:sz w:val="24"/>
          <w:szCs w:val="24"/>
        </w:rPr>
        <w:t>&lt;script&gt;</w:t>
      </w:r>
    </w:p>
    <w:p w14:paraId="7948D6DB" w14:textId="77777777" w:rsidR="00090AF6" w:rsidRPr="004B120E" w:rsidRDefault="00090AF6" w:rsidP="00090AF6">
      <w:pPr>
        <w:spacing w:after="0" w:line="240" w:lineRule="auto"/>
        <w:rPr>
          <w:rFonts w:ascii="Times New Roman" w:hAnsi="Times New Roman" w:cs="Times New Roman"/>
          <w:sz w:val="24"/>
          <w:szCs w:val="24"/>
        </w:rPr>
      </w:pPr>
      <w:r w:rsidRPr="004B120E">
        <w:rPr>
          <w:rFonts w:ascii="Times New Roman" w:hAnsi="Times New Roman" w:cs="Times New Roman"/>
          <w:sz w:val="24"/>
          <w:szCs w:val="24"/>
        </w:rPr>
        <w:t xml:space="preserve">        </w:t>
      </w:r>
      <w:proofErr w:type="gramStart"/>
      <w:r w:rsidRPr="004B120E">
        <w:rPr>
          <w:rFonts w:ascii="Times New Roman" w:hAnsi="Times New Roman" w:cs="Times New Roman"/>
          <w:sz w:val="24"/>
          <w:szCs w:val="24"/>
        </w:rPr>
        <w:t>document.getElementById</w:t>
      </w:r>
      <w:proofErr w:type="gramEnd"/>
      <w:r w:rsidRPr="004B120E">
        <w:rPr>
          <w:rFonts w:ascii="Times New Roman" w:hAnsi="Times New Roman" w:cs="Times New Roman"/>
          <w:sz w:val="24"/>
          <w:szCs w:val="24"/>
        </w:rPr>
        <w:t>("</w:t>
      </w:r>
      <w:proofErr w:type="spellStart"/>
      <w:r w:rsidRPr="004B120E">
        <w:rPr>
          <w:rFonts w:ascii="Times New Roman" w:hAnsi="Times New Roman" w:cs="Times New Roman"/>
          <w:sz w:val="24"/>
          <w:szCs w:val="24"/>
        </w:rPr>
        <w:t>myButton</w:t>
      </w:r>
      <w:proofErr w:type="spellEnd"/>
      <w:r w:rsidRPr="004B120E">
        <w:rPr>
          <w:rFonts w:ascii="Times New Roman" w:hAnsi="Times New Roman" w:cs="Times New Roman"/>
          <w:sz w:val="24"/>
          <w:szCs w:val="24"/>
        </w:rPr>
        <w:t>").onclick = function(){</w:t>
      </w:r>
    </w:p>
    <w:p w14:paraId="7A678BC9" w14:textId="77777777" w:rsidR="00090AF6" w:rsidRPr="004B120E" w:rsidRDefault="00090AF6" w:rsidP="00090AF6">
      <w:pPr>
        <w:spacing w:after="0" w:line="240" w:lineRule="auto"/>
        <w:rPr>
          <w:rFonts w:ascii="Times New Roman" w:hAnsi="Times New Roman" w:cs="Times New Roman"/>
          <w:sz w:val="24"/>
          <w:szCs w:val="24"/>
        </w:rPr>
      </w:pPr>
      <w:r w:rsidRPr="004B120E">
        <w:rPr>
          <w:rFonts w:ascii="Times New Roman" w:hAnsi="Times New Roman" w:cs="Times New Roman"/>
          <w:sz w:val="24"/>
          <w:szCs w:val="24"/>
        </w:rPr>
        <w:t xml:space="preserve">            </w:t>
      </w:r>
      <w:proofErr w:type="gramStart"/>
      <w:r w:rsidRPr="004B120E">
        <w:rPr>
          <w:rFonts w:ascii="Times New Roman" w:hAnsi="Times New Roman" w:cs="Times New Roman"/>
          <w:sz w:val="24"/>
          <w:szCs w:val="24"/>
        </w:rPr>
        <w:t>alert(</w:t>
      </w:r>
      <w:proofErr w:type="gramEnd"/>
      <w:r w:rsidRPr="004B120E">
        <w:rPr>
          <w:rFonts w:ascii="Times New Roman" w:hAnsi="Times New Roman" w:cs="Times New Roman"/>
          <w:sz w:val="24"/>
          <w:szCs w:val="24"/>
        </w:rPr>
        <w:t>"Hello World!");</w:t>
      </w:r>
    </w:p>
    <w:p w14:paraId="716AA483" w14:textId="77777777" w:rsidR="00090AF6" w:rsidRPr="004B120E" w:rsidRDefault="00090AF6" w:rsidP="00090AF6">
      <w:pPr>
        <w:spacing w:after="0" w:line="240" w:lineRule="auto"/>
        <w:rPr>
          <w:rFonts w:ascii="Times New Roman" w:hAnsi="Times New Roman" w:cs="Times New Roman"/>
          <w:sz w:val="24"/>
          <w:szCs w:val="24"/>
        </w:rPr>
      </w:pPr>
      <w:r w:rsidRPr="004B120E">
        <w:rPr>
          <w:rFonts w:ascii="Times New Roman" w:hAnsi="Times New Roman" w:cs="Times New Roman"/>
          <w:sz w:val="24"/>
          <w:szCs w:val="24"/>
        </w:rPr>
        <w:t xml:space="preserve">        }</w:t>
      </w:r>
    </w:p>
    <w:p w14:paraId="23363798" w14:textId="77777777" w:rsidR="00090AF6" w:rsidRDefault="00090AF6" w:rsidP="00090AF6">
      <w:pPr>
        <w:spacing w:after="0" w:line="240" w:lineRule="auto"/>
        <w:rPr>
          <w:rFonts w:ascii="Times New Roman" w:hAnsi="Times New Roman" w:cs="Times New Roman"/>
          <w:sz w:val="24"/>
          <w:szCs w:val="24"/>
        </w:rPr>
      </w:pPr>
      <w:r w:rsidRPr="004B120E">
        <w:rPr>
          <w:rFonts w:ascii="Times New Roman" w:hAnsi="Times New Roman" w:cs="Times New Roman"/>
          <w:sz w:val="24"/>
          <w:szCs w:val="24"/>
        </w:rPr>
        <w:t>&lt;/script&gt;</w:t>
      </w:r>
    </w:p>
    <w:p w14:paraId="71FF7B63" w14:textId="77777777" w:rsidR="00090AF6" w:rsidRDefault="00090AF6" w:rsidP="00090AF6">
      <w:pPr>
        <w:spacing w:after="0" w:line="240" w:lineRule="auto"/>
        <w:rPr>
          <w:rFonts w:ascii="Times New Roman" w:hAnsi="Times New Roman" w:cs="Times New Roman"/>
          <w:sz w:val="24"/>
          <w:szCs w:val="24"/>
        </w:rPr>
      </w:pPr>
    </w:p>
    <w:p w14:paraId="712D7581" w14:textId="77777777" w:rsidR="00090AF6" w:rsidRDefault="00090AF6" w:rsidP="00090AF6">
      <w:pPr>
        <w:spacing w:after="0" w:line="240" w:lineRule="auto"/>
        <w:rPr>
          <w:rFonts w:ascii="Times New Roman" w:hAnsi="Times New Roman" w:cs="Times New Roman"/>
          <w:sz w:val="24"/>
          <w:szCs w:val="24"/>
        </w:rPr>
      </w:pPr>
    </w:p>
    <w:p w14:paraId="7801CF78" w14:textId="77777777" w:rsidR="00090AF6" w:rsidRDefault="00090AF6" w:rsidP="00090A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Externally</w:t>
      </w:r>
    </w:p>
    <w:p w14:paraId="7881274D" w14:textId="65091D02"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Externally placed code would be in an external JS file entirely. You would use a script tag with a source attribute to link your JS/HTML. </w:t>
      </w:r>
      <w:r w:rsidR="00A74161">
        <w:rPr>
          <w:rFonts w:ascii="Times New Roman" w:hAnsi="Times New Roman" w:cs="Times New Roman"/>
          <w:sz w:val="24"/>
          <w:szCs w:val="24"/>
        </w:rPr>
        <w:t>Like</w:t>
      </w:r>
      <w:r>
        <w:rPr>
          <w:rFonts w:ascii="Times New Roman" w:hAnsi="Times New Roman" w:cs="Times New Roman"/>
          <w:sz w:val="24"/>
          <w:szCs w:val="24"/>
        </w:rPr>
        <w:t xml:space="preserve"> what you do with CSS or any other linked source, you need to make sure the folder and file structure match up in your reference to it. With external JS, the HTML id attributes are used to hook the JS and HTML. </w:t>
      </w:r>
    </w:p>
    <w:p w14:paraId="0DCDA6CB" w14:textId="77777777" w:rsidR="00090AF6" w:rsidRDefault="00090AF6" w:rsidP="00090AF6">
      <w:pPr>
        <w:spacing w:after="0" w:line="240" w:lineRule="auto"/>
        <w:rPr>
          <w:rFonts w:ascii="Times New Roman" w:hAnsi="Times New Roman" w:cs="Times New Roman"/>
          <w:sz w:val="24"/>
          <w:szCs w:val="24"/>
        </w:rPr>
      </w:pPr>
    </w:p>
    <w:p w14:paraId="258469ED" w14:textId="77777777" w:rsidR="00090AF6" w:rsidRDefault="00090AF6" w:rsidP="00090AF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HTML File</w:t>
      </w:r>
    </w:p>
    <w:p w14:paraId="63E07B11" w14:textId="77777777" w:rsidR="00090AF6" w:rsidRPr="000E3137" w:rsidRDefault="00090AF6" w:rsidP="00090AF6">
      <w:pPr>
        <w:spacing w:after="0" w:line="240" w:lineRule="auto"/>
        <w:rPr>
          <w:rFonts w:ascii="Times New Roman" w:hAnsi="Times New Roman" w:cs="Times New Roman"/>
          <w:sz w:val="24"/>
          <w:szCs w:val="24"/>
        </w:rPr>
      </w:pPr>
      <w:r w:rsidRPr="004B120E">
        <w:rPr>
          <w:rFonts w:ascii="Times New Roman" w:hAnsi="Times New Roman" w:cs="Times New Roman"/>
          <w:bCs/>
          <w:sz w:val="24"/>
          <w:szCs w:val="24"/>
        </w:rPr>
        <w:t>&lt;button id="</w:t>
      </w:r>
      <w:proofErr w:type="spellStart"/>
      <w:r w:rsidRPr="004B120E">
        <w:rPr>
          <w:rFonts w:ascii="Times New Roman" w:hAnsi="Times New Roman" w:cs="Times New Roman"/>
          <w:bCs/>
          <w:sz w:val="24"/>
          <w:szCs w:val="24"/>
        </w:rPr>
        <w:t>myButton</w:t>
      </w:r>
      <w:proofErr w:type="spellEnd"/>
      <w:r w:rsidRPr="004B120E">
        <w:rPr>
          <w:rFonts w:ascii="Times New Roman" w:hAnsi="Times New Roman" w:cs="Times New Roman"/>
          <w:bCs/>
          <w:sz w:val="24"/>
          <w:szCs w:val="24"/>
        </w:rPr>
        <w:t xml:space="preserve">"&gt;Click </w:t>
      </w:r>
      <w:proofErr w:type="gramStart"/>
      <w:r w:rsidRPr="004B120E">
        <w:rPr>
          <w:rFonts w:ascii="Times New Roman" w:hAnsi="Times New Roman" w:cs="Times New Roman"/>
          <w:bCs/>
          <w:sz w:val="24"/>
          <w:szCs w:val="24"/>
        </w:rPr>
        <w:t>Me!&lt;</w:t>
      </w:r>
      <w:proofErr w:type="gramEnd"/>
      <w:r w:rsidRPr="004B120E">
        <w:rPr>
          <w:rFonts w:ascii="Times New Roman" w:hAnsi="Times New Roman" w:cs="Times New Roman"/>
          <w:bCs/>
          <w:sz w:val="24"/>
          <w:szCs w:val="24"/>
        </w:rPr>
        <w:t>/button&gt;</w:t>
      </w:r>
    </w:p>
    <w:p w14:paraId="35DE3071"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&lt;script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r w:rsidRPr="004B120E">
        <w:rPr>
          <w:rFonts w:ascii="Times New Roman" w:hAnsi="Times New Roman" w:cs="Times New Roman"/>
          <w:bCs/>
          <w:sz w:val="24"/>
          <w:szCs w:val="24"/>
        </w:rPr>
        <w:t>"</w:t>
      </w:r>
      <w:r>
        <w:rPr>
          <w:rFonts w:ascii="Times New Roman" w:hAnsi="Times New Roman" w:cs="Times New Roman"/>
          <w:sz w:val="24"/>
          <w:szCs w:val="24"/>
        </w:rPr>
        <w:t>script.js</w:t>
      </w:r>
      <w:r w:rsidRPr="004B120E">
        <w:rPr>
          <w:rFonts w:ascii="Times New Roman" w:hAnsi="Times New Roman" w:cs="Times New Roman"/>
          <w:bCs/>
          <w:sz w:val="24"/>
          <w:szCs w:val="24"/>
        </w:rPr>
        <w:t>"</w:t>
      </w:r>
      <w:r>
        <w:rPr>
          <w:rFonts w:ascii="Times New Roman" w:hAnsi="Times New Roman" w:cs="Times New Roman"/>
          <w:sz w:val="24"/>
          <w:szCs w:val="24"/>
        </w:rPr>
        <w:t>&gt;&lt;/script&gt;</w:t>
      </w:r>
    </w:p>
    <w:p w14:paraId="27F51CCB" w14:textId="77777777" w:rsidR="00090AF6" w:rsidRDefault="00090AF6" w:rsidP="00090AF6">
      <w:pPr>
        <w:spacing w:after="0" w:line="240" w:lineRule="auto"/>
        <w:rPr>
          <w:rFonts w:ascii="Times New Roman" w:hAnsi="Times New Roman" w:cs="Times New Roman"/>
          <w:sz w:val="24"/>
          <w:szCs w:val="24"/>
        </w:rPr>
      </w:pPr>
    </w:p>
    <w:p w14:paraId="015E6500"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b/>
          <w:bCs/>
          <w:sz w:val="24"/>
          <w:szCs w:val="24"/>
        </w:rPr>
        <w:t>Script.js file – Doesn’t contain HTML, just JavaScript</w:t>
      </w:r>
    </w:p>
    <w:p w14:paraId="1D556EE5" w14:textId="77777777" w:rsidR="00090AF6" w:rsidRPr="004B120E" w:rsidRDefault="00090AF6" w:rsidP="00090AF6">
      <w:pPr>
        <w:spacing w:after="0" w:line="240" w:lineRule="auto"/>
        <w:rPr>
          <w:rFonts w:ascii="Times New Roman" w:hAnsi="Times New Roman" w:cs="Times New Roman"/>
          <w:sz w:val="24"/>
          <w:szCs w:val="24"/>
        </w:rPr>
      </w:pPr>
      <w:proofErr w:type="gramStart"/>
      <w:r w:rsidRPr="004B120E">
        <w:rPr>
          <w:rFonts w:ascii="Times New Roman" w:hAnsi="Times New Roman" w:cs="Times New Roman"/>
          <w:sz w:val="24"/>
          <w:szCs w:val="24"/>
        </w:rPr>
        <w:t>document.getElementById</w:t>
      </w:r>
      <w:proofErr w:type="gramEnd"/>
      <w:r w:rsidRPr="004B120E">
        <w:rPr>
          <w:rFonts w:ascii="Times New Roman" w:hAnsi="Times New Roman" w:cs="Times New Roman"/>
          <w:sz w:val="24"/>
          <w:szCs w:val="24"/>
        </w:rPr>
        <w:t>("</w:t>
      </w:r>
      <w:proofErr w:type="spellStart"/>
      <w:r w:rsidRPr="004B120E">
        <w:rPr>
          <w:rFonts w:ascii="Times New Roman" w:hAnsi="Times New Roman" w:cs="Times New Roman"/>
          <w:sz w:val="24"/>
          <w:szCs w:val="24"/>
        </w:rPr>
        <w:t>myButton</w:t>
      </w:r>
      <w:proofErr w:type="spellEnd"/>
      <w:r w:rsidRPr="004B120E">
        <w:rPr>
          <w:rFonts w:ascii="Times New Roman" w:hAnsi="Times New Roman" w:cs="Times New Roman"/>
          <w:sz w:val="24"/>
          <w:szCs w:val="24"/>
        </w:rPr>
        <w:t>").onclick = function(){</w:t>
      </w:r>
    </w:p>
    <w:p w14:paraId="718BFC04" w14:textId="77777777" w:rsidR="00090AF6" w:rsidRPr="004B120E"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4B120E">
        <w:rPr>
          <w:rFonts w:ascii="Times New Roman" w:hAnsi="Times New Roman" w:cs="Times New Roman"/>
          <w:sz w:val="24"/>
          <w:szCs w:val="24"/>
        </w:rPr>
        <w:t>alert(</w:t>
      </w:r>
      <w:proofErr w:type="gramEnd"/>
      <w:r w:rsidRPr="004B120E">
        <w:rPr>
          <w:rFonts w:ascii="Times New Roman" w:hAnsi="Times New Roman" w:cs="Times New Roman"/>
          <w:sz w:val="24"/>
          <w:szCs w:val="24"/>
        </w:rPr>
        <w:t>"Hello World!");</w:t>
      </w:r>
    </w:p>
    <w:p w14:paraId="22500CF8" w14:textId="77777777" w:rsidR="00090AF6" w:rsidRPr="004B120E" w:rsidRDefault="00090AF6" w:rsidP="00090AF6">
      <w:pPr>
        <w:spacing w:after="0" w:line="240" w:lineRule="auto"/>
        <w:rPr>
          <w:rFonts w:ascii="Times New Roman" w:hAnsi="Times New Roman" w:cs="Times New Roman"/>
          <w:sz w:val="24"/>
          <w:szCs w:val="24"/>
        </w:rPr>
      </w:pPr>
      <w:r w:rsidRPr="004B120E">
        <w:rPr>
          <w:rFonts w:ascii="Times New Roman" w:hAnsi="Times New Roman" w:cs="Times New Roman"/>
          <w:sz w:val="24"/>
          <w:szCs w:val="24"/>
        </w:rPr>
        <w:t>}</w:t>
      </w:r>
    </w:p>
    <w:p w14:paraId="740E4A5A" w14:textId="77777777" w:rsidR="00090AF6" w:rsidRDefault="00090AF6" w:rsidP="00090AF6">
      <w:pPr>
        <w:spacing w:after="0" w:line="240" w:lineRule="auto"/>
        <w:rPr>
          <w:rFonts w:ascii="Times New Roman" w:hAnsi="Times New Roman" w:cs="Times New Roman"/>
          <w:sz w:val="24"/>
          <w:szCs w:val="24"/>
        </w:rPr>
      </w:pPr>
    </w:p>
    <w:p w14:paraId="63474ABD"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b/>
          <w:sz w:val="24"/>
          <w:szCs w:val="24"/>
        </w:rPr>
        <w:t>Best practice</w:t>
      </w:r>
      <w:r>
        <w:rPr>
          <w:rFonts w:ascii="Times New Roman" w:hAnsi="Times New Roman" w:cs="Times New Roman"/>
          <w:sz w:val="24"/>
          <w:szCs w:val="24"/>
        </w:rPr>
        <w:t xml:space="preserve"> dictates that we place our JS in a </w:t>
      </w:r>
      <w:r w:rsidRPr="00757763">
        <w:rPr>
          <w:rFonts w:ascii="Times New Roman" w:hAnsi="Times New Roman" w:cs="Times New Roman"/>
          <w:b/>
          <w:sz w:val="24"/>
          <w:szCs w:val="24"/>
        </w:rPr>
        <w:t>separate file</w:t>
      </w:r>
      <w:r>
        <w:rPr>
          <w:rFonts w:ascii="Times New Roman" w:hAnsi="Times New Roman" w:cs="Times New Roman"/>
          <w:sz w:val="24"/>
          <w:szCs w:val="24"/>
        </w:rPr>
        <w:t xml:space="preserve"> and place the &lt;script&gt;&lt;/script&gt; tags directly </w:t>
      </w:r>
      <w:r w:rsidRPr="005429F4">
        <w:rPr>
          <w:rFonts w:ascii="Times New Roman" w:hAnsi="Times New Roman" w:cs="Times New Roman"/>
          <w:b/>
          <w:sz w:val="24"/>
          <w:szCs w:val="24"/>
        </w:rPr>
        <w:t>before the closing body tag</w:t>
      </w:r>
      <w:r>
        <w:rPr>
          <w:rFonts w:ascii="Times New Roman" w:hAnsi="Times New Roman" w:cs="Times New Roman"/>
          <w:sz w:val="24"/>
          <w:szCs w:val="24"/>
        </w:rPr>
        <w:t>. The reason we do that is because our HTML needs to load first. If we use a button for a JS function and the JS loads before the button, our JS won’t link to it correctly and users may not be able to use your page as expected. Separating our code from our structure also helps keep our code tidy and easier to maintain in the long run.</w:t>
      </w:r>
    </w:p>
    <w:p w14:paraId="410B322A" w14:textId="77777777" w:rsidR="00090AF6" w:rsidRDefault="00090AF6" w:rsidP="00090AF6">
      <w:pPr>
        <w:spacing w:after="0" w:line="240" w:lineRule="auto"/>
        <w:rPr>
          <w:rFonts w:ascii="Times New Roman" w:hAnsi="Times New Roman" w:cs="Times New Roman"/>
          <w:sz w:val="24"/>
          <w:szCs w:val="24"/>
        </w:rPr>
      </w:pPr>
    </w:p>
    <w:p w14:paraId="6590589C" w14:textId="77777777" w:rsidR="00090AF6" w:rsidRDefault="00090AF6" w:rsidP="00090AF6">
      <w:pPr>
        <w:spacing w:after="0" w:line="240" w:lineRule="auto"/>
        <w:rPr>
          <w:rFonts w:ascii="Times New Roman" w:hAnsi="Times New Roman" w:cs="Times New Roman"/>
          <w:b/>
          <w:sz w:val="24"/>
          <w:szCs w:val="24"/>
        </w:rPr>
      </w:pPr>
      <w:r>
        <w:rPr>
          <w:rFonts w:ascii="Times New Roman" w:hAnsi="Times New Roman" w:cs="Times New Roman"/>
          <w:b/>
          <w:sz w:val="24"/>
          <w:szCs w:val="24"/>
        </w:rPr>
        <w:t>Basic Concepts</w:t>
      </w:r>
    </w:p>
    <w:p w14:paraId="6DA45354"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This week, we will cover some basic concepts such as comments, variables, data types, and functions so that you can build some very basic interactive components on your web pages. Most of the output from the topics mentioned below will be displayed in the console. If you choose to replicate this code, make sure you check that place out for your output.</w:t>
      </w:r>
    </w:p>
    <w:p w14:paraId="541DA49E" w14:textId="77777777" w:rsidR="00090AF6" w:rsidRDefault="00090AF6" w:rsidP="00090AF6">
      <w:pPr>
        <w:spacing w:after="0" w:line="240" w:lineRule="auto"/>
        <w:rPr>
          <w:rFonts w:ascii="Times New Roman" w:hAnsi="Times New Roman" w:cs="Times New Roman"/>
          <w:sz w:val="24"/>
          <w:szCs w:val="24"/>
        </w:rPr>
      </w:pPr>
    </w:p>
    <w:p w14:paraId="104118D8" w14:textId="77777777" w:rsidR="00090AF6" w:rsidRPr="00136DA4" w:rsidRDefault="00090AF6" w:rsidP="00090A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Comments</w:t>
      </w:r>
    </w:p>
    <w:p w14:paraId="2C62C8F9"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Like HTML and CSS, you can leave comments in your JS code to explain what is happening. To create a single-line comment, you can use two forward slashes (“//”) or an asterisk and forward slash for multi-line comments (“/*   */”).</w:t>
      </w:r>
    </w:p>
    <w:p w14:paraId="64C4BC44" w14:textId="77777777" w:rsidR="00090AF6" w:rsidRDefault="00090AF6" w:rsidP="00090AF6">
      <w:pPr>
        <w:spacing w:after="0" w:line="240" w:lineRule="auto"/>
        <w:rPr>
          <w:rFonts w:ascii="Times New Roman" w:hAnsi="Times New Roman" w:cs="Times New Roman"/>
          <w:sz w:val="24"/>
          <w:szCs w:val="24"/>
        </w:rPr>
      </w:pPr>
    </w:p>
    <w:p w14:paraId="6A77654D"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This is a one-line comment</w:t>
      </w:r>
    </w:p>
    <w:p w14:paraId="01762AB2"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This comment spans</w:t>
      </w:r>
    </w:p>
    <w:p w14:paraId="2D509B79"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Multiple lines */</w:t>
      </w:r>
    </w:p>
    <w:p w14:paraId="08693C44" w14:textId="77777777" w:rsidR="00090AF6" w:rsidRDefault="00090AF6" w:rsidP="00090AF6">
      <w:pPr>
        <w:spacing w:after="0" w:line="240" w:lineRule="auto"/>
        <w:rPr>
          <w:rFonts w:ascii="Times New Roman" w:hAnsi="Times New Roman" w:cs="Times New Roman"/>
          <w:sz w:val="24"/>
          <w:szCs w:val="24"/>
        </w:rPr>
      </w:pPr>
    </w:p>
    <w:p w14:paraId="4839AA5F" w14:textId="77777777" w:rsidR="00090AF6" w:rsidRPr="00136DA4" w:rsidRDefault="00090AF6" w:rsidP="00090A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Variables</w:t>
      </w:r>
    </w:p>
    <w:p w14:paraId="6749E067"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Variables are the foundation of JS and without them, we can’t accomplish more complicated things like form validation, modals, image carousels, etc. Think of variables as boxes that store </w:t>
      </w:r>
      <w:r>
        <w:rPr>
          <w:rFonts w:ascii="Times New Roman" w:hAnsi="Times New Roman" w:cs="Times New Roman"/>
          <w:sz w:val="24"/>
          <w:szCs w:val="24"/>
        </w:rPr>
        <w:lastRenderedPageBreak/>
        <w:t>data or pieces of information inside of them. Each box holds a value and then we can use the value later for whatever we want.</w:t>
      </w:r>
    </w:p>
    <w:p w14:paraId="1832C881" w14:textId="77777777" w:rsidR="00090AF6" w:rsidRDefault="00090AF6" w:rsidP="00090AF6">
      <w:pPr>
        <w:spacing w:after="0" w:line="240" w:lineRule="auto"/>
        <w:rPr>
          <w:rFonts w:ascii="Times New Roman" w:hAnsi="Times New Roman" w:cs="Times New Roman"/>
          <w:sz w:val="24"/>
          <w:szCs w:val="24"/>
        </w:rPr>
      </w:pPr>
    </w:p>
    <w:p w14:paraId="6F42C4B8"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They typically get assigned values and those values are used to add interactivity on our page or reference elements. You can use any name you want for a variable with some exceptions. It can’t begin with a number or be a reserved word in JavaScript (bool, break, etc.)</w:t>
      </w:r>
    </w:p>
    <w:p w14:paraId="6F81A819" w14:textId="77777777" w:rsidR="00090AF6" w:rsidRDefault="00090AF6" w:rsidP="00090AF6">
      <w:pPr>
        <w:spacing w:after="0" w:line="240" w:lineRule="auto"/>
        <w:rPr>
          <w:rFonts w:ascii="Times New Roman" w:hAnsi="Times New Roman" w:cs="Times New Roman"/>
          <w:sz w:val="24"/>
          <w:szCs w:val="24"/>
        </w:rPr>
      </w:pPr>
    </w:p>
    <w:p w14:paraId="5C1ABE97"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var x = 5;</w:t>
      </w:r>
    </w:p>
    <w:p w14:paraId="090E9C46" w14:textId="77777777" w:rsidR="00090AF6" w:rsidRDefault="00090AF6" w:rsidP="00090AF6">
      <w:pPr>
        <w:spacing w:after="0" w:line="240" w:lineRule="auto"/>
        <w:rPr>
          <w:rFonts w:ascii="Times New Roman" w:hAnsi="Times New Roman" w:cs="Times New Roman"/>
          <w:sz w:val="24"/>
          <w:szCs w:val="24"/>
        </w:rPr>
      </w:pPr>
    </w:p>
    <w:p w14:paraId="108DCEBF"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above line is called a JavaScript statement and each statement should end in a semi-colon. We start by declaring a variable called x. When we declare a variable, we always use lowercase “var”. </w:t>
      </w:r>
    </w:p>
    <w:p w14:paraId="2B413A66" w14:textId="77777777" w:rsidR="00090AF6" w:rsidRDefault="00090AF6" w:rsidP="00090AF6">
      <w:pPr>
        <w:spacing w:after="0" w:line="240" w:lineRule="auto"/>
        <w:rPr>
          <w:rFonts w:ascii="Times New Roman" w:hAnsi="Times New Roman" w:cs="Times New Roman"/>
          <w:sz w:val="24"/>
          <w:szCs w:val="24"/>
        </w:rPr>
      </w:pPr>
    </w:p>
    <w:p w14:paraId="006A19B3"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The equal sign doesn’t mean that x equals 5. Instead, that is an assignment operator. Operators are used to perform some function or calculation. A single equal sign is used to assign values.  The line above means we are assigning a value of 5 to a variable called x. We could also just say “var x;” which would declare the variable but not give it a value. Please note that variable names are case sensitive so “var x” and “var X” would refer to two different variables.</w:t>
      </w:r>
    </w:p>
    <w:p w14:paraId="016895D0" w14:textId="77777777" w:rsidR="00090AF6" w:rsidRDefault="00090AF6" w:rsidP="00090AF6">
      <w:pPr>
        <w:spacing w:after="0" w:line="240" w:lineRule="auto"/>
        <w:rPr>
          <w:rFonts w:ascii="Times New Roman" w:hAnsi="Times New Roman" w:cs="Times New Roman"/>
          <w:sz w:val="24"/>
          <w:szCs w:val="24"/>
        </w:rPr>
      </w:pPr>
    </w:p>
    <w:p w14:paraId="2447FF5E" w14:textId="77777777" w:rsidR="00090AF6" w:rsidRPr="00136DA4" w:rsidRDefault="00090AF6" w:rsidP="00090A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Data Types</w:t>
      </w:r>
    </w:p>
    <w:p w14:paraId="791C7DF7"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In that example, the value of 5 has a “type” which all values have. There are six “primitive types” in JS and they are as follows: Boolean, null, undefined, number, string, and symbol. The most common ones are Boolean, number, and string. Everything else besides that is an object and objects have methods to work with them (arrays, functions, etc.).</w:t>
      </w:r>
    </w:p>
    <w:p w14:paraId="551962DB" w14:textId="77777777" w:rsidR="00090AF6" w:rsidRDefault="00090AF6" w:rsidP="00090AF6">
      <w:pPr>
        <w:spacing w:after="0" w:line="240" w:lineRule="auto"/>
        <w:rPr>
          <w:rFonts w:ascii="Times New Roman" w:hAnsi="Times New Roman" w:cs="Times New Roman"/>
          <w:sz w:val="24"/>
          <w:szCs w:val="24"/>
        </w:rPr>
      </w:pPr>
    </w:p>
    <w:p w14:paraId="49F24001"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170DA1">
        <w:rPr>
          <w:rFonts w:ascii="Times New Roman" w:hAnsi="Times New Roman" w:cs="Times New Roman"/>
          <w:b/>
          <w:sz w:val="24"/>
          <w:szCs w:val="24"/>
        </w:rPr>
        <w:t>Boolean</w:t>
      </w:r>
      <w:r>
        <w:rPr>
          <w:rFonts w:ascii="Times New Roman" w:hAnsi="Times New Roman" w:cs="Times New Roman"/>
          <w:sz w:val="24"/>
          <w:szCs w:val="24"/>
        </w:rPr>
        <w:t xml:space="preserve"> value evaluates to either true or false. In this example, we have created two separate variables and assigned a value of true to one of them and a value of false to the other one. </w:t>
      </w:r>
    </w:p>
    <w:p w14:paraId="6D8E3509" w14:textId="77777777" w:rsidR="00090AF6" w:rsidRDefault="00090AF6" w:rsidP="00090AF6">
      <w:pPr>
        <w:spacing w:after="0" w:line="240" w:lineRule="auto"/>
        <w:rPr>
          <w:rFonts w:ascii="Times New Roman" w:hAnsi="Times New Roman" w:cs="Times New Roman"/>
          <w:sz w:val="24"/>
          <w:szCs w:val="24"/>
        </w:rPr>
      </w:pPr>
    </w:p>
    <w:p w14:paraId="03958FD6"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catsAreCool</w:t>
      </w:r>
      <w:proofErr w:type="spellEnd"/>
      <w:r>
        <w:rPr>
          <w:rFonts w:ascii="Times New Roman" w:hAnsi="Times New Roman" w:cs="Times New Roman"/>
          <w:sz w:val="24"/>
          <w:szCs w:val="24"/>
        </w:rPr>
        <w:t xml:space="preserve"> = true;</w:t>
      </w:r>
    </w:p>
    <w:p w14:paraId="1BBBB812"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mosquitosAreCool</w:t>
      </w:r>
      <w:proofErr w:type="spellEnd"/>
      <w:r>
        <w:rPr>
          <w:rFonts w:ascii="Times New Roman" w:hAnsi="Times New Roman" w:cs="Times New Roman"/>
          <w:sz w:val="24"/>
          <w:szCs w:val="24"/>
        </w:rPr>
        <w:t xml:space="preserve"> = false;</w:t>
      </w:r>
    </w:p>
    <w:p w14:paraId="0B914E47" w14:textId="77777777" w:rsidR="00090AF6" w:rsidRDefault="00090AF6" w:rsidP="00090AF6">
      <w:pPr>
        <w:spacing w:after="0" w:line="240" w:lineRule="auto"/>
        <w:rPr>
          <w:rFonts w:ascii="Times New Roman" w:hAnsi="Times New Roman" w:cs="Times New Roman"/>
          <w:sz w:val="24"/>
          <w:szCs w:val="24"/>
        </w:rPr>
      </w:pPr>
    </w:p>
    <w:p w14:paraId="6074B50F" w14:textId="77777777" w:rsidR="00090AF6" w:rsidRPr="00396D70"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w:t>
      </w:r>
      <w:r>
        <w:rPr>
          <w:rFonts w:ascii="Times New Roman" w:hAnsi="Times New Roman" w:cs="Times New Roman"/>
          <w:b/>
          <w:sz w:val="24"/>
          <w:szCs w:val="24"/>
        </w:rPr>
        <w:t>N</w:t>
      </w:r>
      <w:r w:rsidRPr="00170DA1">
        <w:rPr>
          <w:rFonts w:ascii="Times New Roman" w:hAnsi="Times New Roman" w:cs="Times New Roman"/>
          <w:b/>
          <w:sz w:val="24"/>
          <w:szCs w:val="24"/>
        </w:rPr>
        <w:t>umber</w:t>
      </w:r>
      <w:r>
        <w:rPr>
          <w:rFonts w:ascii="Times New Roman" w:hAnsi="Times New Roman" w:cs="Times New Roman"/>
          <w:sz w:val="24"/>
          <w:szCs w:val="24"/>
        </w:rPr>
        <w:t xml:space="preserve"> type is straight-forward and just </w:t>
      </w:r>
      <w:proofErr w:type="gramStart"/>
      <w:r>
        <w:rPr>
          <w:rFonts w:ascii="Times New Roman" w:hAnsi="Times New Roman" w:cs="Times New Roman"/>
          <w:sz w:val="24"/>
          <w:szCs w:val="24"/>
        </w:rPr>
        <w:t>reflects</w:t>
      </w:r>
      <w:proofErr w:type="gramEnd"/>
      <w:r>
        <w:rPr>
          <w:rFonts w:ascii="Times New Roman" w:hAnsi="Times New Roman" w:cs="Times New Roman"/>
          <w:sz w:val="24"/>
          <w:szCs w:val="24"/>
        </w:rPr>
        <w:t xml:space="preserve"> an numerical value. You can use </w:t>
      </w:r>
      <w:r>
        <w:rPr>
          <w:rFonts w:ascii="Times New Roman" w:hAnsi="Times New Roman" w:cs="Times New Roman"/>
          <w:b/>
          <w:bCs/>
          <w:sz w:val="24"/>
          <w:szCs w:val="24"/>
        </w:rPr>
        <w:t>mathematical operators</w:t>
      </w:r>
      <w:r>
        <w:rPr>
          <w:rFonts w:ascii="Times New Roman" w:hAnsi="Times New Roman" w:cs="Times New Roman"/>
          <w:sz w:val="24"/>
          <w:szCs w:val="24"/>
        </w:rPr>
        <w:t xml:space="preserve"> with numbers to add, subtract, multiply, or perform other mathematical functions.</w:t>
      </w:r>
    </w:p>
    <w:p w14:paraId="7852F449" w14:textId="77777777" w:rsidR="00090AF6" w:rsidRDefault="00090AF6" w:rsidP="00090AF6">
      <w:pPr>
        <w:spacing w:after="0" w:line="240" w:lineRule="auto"/>
        <w:rPr>
          <w:rFonts w:ascii="Times New Roman" w:hAnsi="Times New Roman" w:cs="Times New Roman"/>
          <w:sz w:val="24"/>
          <w:szCs w:val="24"/>
        </w:rPr>
      </w:pPr>
    </w:p>
    <w:p w14:paraId="21728DAE"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answerToEverything</w:t>
      </w:r>
      <w:proofErr w:type="spellEnd"/>
      <w:r>
        <w:rPr>
          <w:rFonts w:ascii="Times New Roman" w:hAnsi="Times New Roman" w:cs="Times New Roman"/>
          <w:sz w:val="24"/>
          <w:szCs w:val="24"/>
        </w:rPr>
        <w:t xml:space="preserve"> = 42;</w:t>
      </w:r>
    </w:p>
    <w:p w14:paraId="42B21B1C" w14:textId="77777777" w:rsidR="00090AF6" w:rsidRDefault="00090AF6" w:rsidP="00090AF6">
      <w:pPr>
        <w:spacing w:after="0" w:line="240" w:lineRule="auto"/>
        <w:rPr>
          <w:rFonts w:ascii="Times New Roman" w:hAnsi="Times New Roman" w:cs="Times New Roman"/>
          <w:sz w:val="24"/>
          <w:szCs w:val="24"/>
        </w:rPr>
      </w:pPr>
    </w:p>
    <w:p w14:paraId="45C6E547"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String</w:t>
      </w:r>
      <w:r>
        <w:rPr>
          <w:rFonts w:ascii="Times New Roman" w:hAnsi="Times New Roman" w:cs="Times New Roman"/>
          <w:sz w:val="24"/>
          <w:szCs w:val="24"/>
        </w:rPr>
        <w:t xml:space="preserve"> is a bit of text and is always wrapped inside of quotation marks. String objects have properties or functions such as length, search, split, and </w:t>
      </w:r>
      <w:proofErr w:type="spellStart"/>
      <w:r>
        <w:rPr>
          <w:rFonts w:ascii="Times New Roman" w:hAnsi="Times New Roman" w:cs="Times New Roman"/>
          <w:sz w:val="24"/>
          <w:szCs w:val="24"/>
        </w:rPr>
        <w:t>indexOf</w:t>
      </w:r>
      <w:proofErr w:type="spellEnd"/>
      <w:r>
        <w:rPr>
          <w:rFonts w:ascii="Times New Roman" w:hAnsi="Times New Roman" w:cs="Times New Roman"/>
          <w:sz w:val="24"/>
          <w:szCs w:val="24"/>
        </w:rPr>
        <w:t xml:space="preserve">. </w:t>
      </w:r>
    </w:p>
    <w:p w14:paraId="7A56A20A" w14:textId="77777777" w:rsidR="00090AF6" w:rsidRDefault="00090AF6" w:rsidP="00090AF6">
      <w:pPr>
        <w:spacing w:after="0" w:line="240" w:lineRule="auto"/>
        <w:rPr>
          <w:rFonts w:ascii="Times New Roman" w:hAnsi="Times New Roman" w:cs="Times New Roman"/>
          <w:sz w:val="24"/>
          <w:szCs w:val="24"/>
        </w:rPr>
      </w:pPr>
    </w:p>
    <w:p w14:paraId="6893643F"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first line of my example below, I declare a variable called </w:t>
      </w:r>
      <w:proofErr w:type="spellStart"/>
      <w:r>
        <w:rPr>
          <w:rFonts w:ascii="Times New Roman" w:hAnsi="Times New Roman" w:cs="Times New Roman"/>
          <w:sz w:val="24"/>
          <w:szCs w:val="24"/>
        </w:rPr>
        <w:t>myName</w:t>
      </w:r>
      <w:proofErr w:type="spellEnd"/>
      <w:r>
        <w:rPr>
          <w:rFonts w:ascii="Times New Roman" w:hAnsi="Times New Roman" w:cs="Times New Roman"/>
          <w:sz w:val="24"/>
          <w:szCs w:val="24"/>
        </w:rPr>
        <w:t xml:space="preserve"> and assign it a value of “Christopher.” In the next line, I create another variable and assign it the value of </w:t>
      </w:r>
      <w:proofErr w:type="spellStart"/>
      <w:r>
        <w:rPr>
          <w:rFonts w:ascii="Times New Roman" w:hAnsi="Times New Roman" w:cs="Times New Roman"/>
          <w:sz w:val="24"/>
          <w:szCs w:val="24"/>
        </w:rPr>
        <w:t>myName.length</w:t>
      </w:r>
      <w:proofErr w:type="spellEnd"/>
      <w:r>
        <w:rPr>
          <w:rFonts w:ascii="Times New Roman" w:hAnsi="Times New Roman" w:cs="Times New Roman"/>
          <w:sz w:val="24"/>
          <w:szCs w:val="24"/>
        </w:rPr>
        <w:t>. The length is property that can be used on any string to find its length. We use the period to separate an object and its property or function.</w:t>
      </w:r>
    </w:p>
    <w:p w14:paraId="7979C696" w14:textId="77777777" w:rsidR="00090AF6" w:rsidRDefault="00090AF6" w:rsidP="00090AF6">
      <w:pPr>
        <w:spacing w:after="0" w:line="240" w:lineRule="auto"/>
        <w:rPr>
          <w:rFonts w:ascii="Times New Roman" w:hAnsi="Times New Roman" w:cs="Times New Roman"/>
          <w:sz w:val="24"/>
          <w:szCs w:val="24"/>
        </w:rPr>
      </w:pPr>
    </w:p>
    <w:p w14:paraId="4FC45271"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myName</w:t>
      </w:r>
      <w:proofErr w:type="spellEnd"/>
      <w:r>
        <w:rPr>
          <w:rFonts w:ascii="Times New Roman" w:hAnsi="Times New Roman" w:cs="Times New Roman"/>
          <w:sz w:val="24"/>
          <w:szCs w:val="24"/>
        </w:rPr>
        <w:t xml:space="preserve"> = “Christopher”;</w:t>
      </w:r>
    </w:p>
    <w:p w14:paraId="399B8CE5"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myNameLength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myName.length</w:t>
      </w:r>
      <w:proofErr w:type="spellEnd"/>
      <w:r>
        <w:rPr>
          <w:rFonts w:ascii="Times New Roman" w:hAnsi="Times New Roman" w:cs="Times New Roman"/>
          <w:sz w:val="24"/>
          <w:szCs w:val="24"/>
        </w:rPr>
        <w:t>; // This value would be 11 (number type)</w:t>
      </w:r>
    </w:p>
    <w:p w14:paraId="1F7910D9" w14:textId="77777777" w:rsidR="00090AF6" w:rsidRDefault="00090AF6" w:rsidP="00090AF6">
      <w:pPr>
        <w:spacing w:after="0" w:line="240" w:lineRule="auto"/>
        <w:rPr>
          <w:rFonts w:ascii="Times New Roman" w:hAnsi="Times New Roman" w:cs="Times New Roman"/>
          <w:sz w:val="24"/>
          <w:szCs w:val="24"/>
        </w:rPr>
      </w:pPr>
    </w:p>
    <w:p w14:paraId="02881EA4"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Unlike some other programming languages, JavaScript doesn’t allow you to declare a variable’s type. Instead, the browser engine determines what it is and goes from there which can lead to weird behaviors. If you were to try and add a string to a number type, it would treat both as a string and combine them. This is called “type-coercion” and you must be careful with your variable types when using them if you don’t want unexpected behaviors to occur.</w:t>
      </w:r>
    </w:p>
    <w:p w14:paraId="3B0C29D5" w14:textId="77777777" w:rsidR="00090AF6" w:rsidRDefault="00090AF6" w:rsidP="00090AF6">
      <w:pPr>
        <w:spacing w:after="0" w:line="240" w:lineRule="auto"/>
        <w:rPr>
          <w:rFonts w:ascii="Times New Roman" w:hAnsi="Times New Roman" w:cs="Times New Roman"/>
          <w:sz w:val="24"/>
          <w:szCs w:val="24"/>
        </w:rPr>
      </w:pPr>
    </w:p>
    <w:p w14:paraId="5CADA952"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With these different types, we have operators which we can use to manipulate them. Some of the most common ones are the mathematical operators (*, /, +, -, %) and the concatenation operator (‘+’ which is used to combine strings). In the example below, I use the concatenation operator to combine strings, but I also add a space because our strings don’t include them automatically.</w:t>
      </w:r>
    </w:p>
    <w:p w14:paraId="0D459093" w14:textId="77777777" w:rsidR="00090AF6" w:rsidRDefault="00090AF6" w:rsidP="00090AF6">
      <w:pPr>
        <w:spacing w:after="0" w:line="240" w:lineRule="auto"/>
        <w:rPr>
          <w:rFonts w:ascii="Times New Roman" w:hAnsi="Times New Roman" w:cs="Times New Roman"/>
          <w:sz w:val="24"/>
          <w:szCs w:val="24"/>
        </w:rPr>
      </w:pPr>
    </w:p>
    <w:p w14:paraId="40C80C74"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 “Chris”;</w:t>
      </w:r>
    </w:p>
    <w:p w14:paraId="559288B1"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 “Velez”;</w:t>
      </w:r>
    </w:p>
    <w:p w14:paraId="7192E43C" w14:textId="77777777" w:rsidR="00090AF6" w:rsidRDefault="00090AF6" w:rsidP="00090AF6">
      <w:pPr>
        <w:spacing w:after="0" w:line="240" w:lineRule="auto"/>
        <w:rPr>
          <w:rFonts w:ascii="Times New Roman" w:hAnsi="Times New Roman" w:cs="Times New Roman"/>
          <w:sz w:val="24"/>
          <w:szCs w:val="24"/>
        </w:rPr>
      </w:pPr>
    </w:p>
    <w:p w14:paraId="2B4ACE41"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fullName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 This would be “Chris Velez” </w:t>
      </w:r>
    </w:p>
    <w:p w14:paraId="6FD76236" w14:textId="77777777" w:rsidR="00090AF6" w:rsidRDefault="00090AF6" w:rsidP="00090AF6">
      <w:pPr>
        <w:spacing w:after="0" w:line="240" w:lineRule="auto"/>
        <w:rPr>
          <w:rFonts w:ascii="Times New Roman" w:hAnsi="Times New Roman" w:cs="Times New Roman"/>
          <w:sz w:val="24"/>
          <w:szCs w:val="24"/>
        </w:rPr>
      </w:pPr>
    </w:p>
    <w:p w14:paraId="34DFA036"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Outputting our Information</w:t>
      </w:r>
    </w:p>
    <w:p w14:paraId="0212155B"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output information to the page in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ways. For this week, we will focus on using alerts and </w:t>
      </w: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 xml:space="preserve">). Like the document object, the console is another object which is useful for doing testing on an HTML page. </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 xml:space="preserve">) is one of the methods of the console object and it can accept many things as a parameter. </w:t>
      </w:r>
    </w:p>
    <w:p w14:paraId="0ACA0074" w14:textId="77777777" w:rsidR="00090AF6" w:rsidRDefault="00090AF6" w:rsidP="00090AF6">
      <w:pPr>
        <w:spacing w:after="0" w:line="240" w:lineRule="auto"/>
        <w:rPr>
          <w:rFonts w:ascii="Times New Roman" w:hAnsi="Times New Roman" w:cs="Times New Roman"/>
          <w:sz w:val="24"/>
          <w:szCs w:val="24"/>
        </w:rPr>
      </w:pPr>
    </w:p>
    <w:p w14:paraId="0280250F"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w:t>
      </w:r>
    </w:p>
    <w:p w14:paraId="091A5C6D" w14:textId="77777777" w:rsidR="00090AF6" w:rsidRDefault="00090AF6" w:rsidP="00090AF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“My name is Chris Velez.”);  // Outputs whatever is in the string</w:t>
      </w:r>
    </w:p>
    <w:p w14:paraId="53587DB8" w14:textId="77777777" w:rsidR="00090AF6" w:rsidRDefault="00090AF6" w:rsidP="00090AF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 xml:space="preserve">“My name is ” + </w:t>
      </w:r>
      <w:proofErr w:type="spellStart"/>
      <w:r>
        <w:rPr>
          <w:rFonts w:ascii="Times New Roman" w:hAnsi="Times New Roman" w:cs="Times New Roman"/>
          <w:sz w:val="24"/>
          <w:szCs w:val="24"/>
        </w:rPr>
        <w:t>fullName</w:t>
      </w:r>
      <w:proofErr w:type="spellEnd"/>
      <w:r>
        <w:rPr>
          <w:rFonts w:ascii="Times New Roman" w:hAnsi="Times New Roman" w:cs="Times New Roman"/>
          <w:sz w:val="24"/>
          <w:szCs w:val="24"/>
        </w:rPr>
        <w:t xml:space="preserve">); // Outputs the same as the line above because we created a variable called </w:t>
      </w:r>
      <w:proofErr w:type="spellStart"/>
      <w:r>
        <w:rPr>
          <w:rFonts w:ascii="Times New Roman" w:hAnsi="Times New Roman" w:cs="Times New Roman"/>
          <w:sz w:val="24"/>
          <w:szCs w:val="24"/>
        </w:rPr>
        <w:t>fullName</w:t>
      </w:r>
      <w:proofErr w:type="spellEnd"/>
      <w:r>
        <w:rPr>
          <w:rFonts w:ascii="Times New Roman" w:hAnsi="Times New Roman" w:cs="Times New Roman"/>
          <w:sz w:val="24"/>
          <w:szCs w:val="24"/>
        </w:rPr>
        <w:t xml:space="preserve"> earlier.</w:t>
      </w:r>
    </w:p>
    <w:p w14:paraId="04DBE7A7" w14:textId="77777777" w:rsidR="00090AF6" w:rsidRDefault="00090AF6" w:rsidP="00090AF6">
      <w:pPr>
        <w:spacing w:after="0" w:line="240" w:lineRule="auto"/>
        <w:rPr>
          <w:rFonts w:ascii="Times New Roman" w:hAnsi="Times New Roman" w:cs="Times New Roman"/>
          <w:sz w:val="24"/>
          <w:szCs w:val="24"/>
        </w:rPr>
      </w:pPr>
    </w:p>
    <w:p w14:paraId="03529543" w14:textId="4F150AEC"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xml:space="preserve"> =</w:t>
      </w:r>
      <w:r w:rsidR="003159E4">
        <w:rPr>
          <w:rFonts w:ascii="Times New Roman" w:hAnsi="Times New Roman" w:cs="Times New Roman"/>
          <w:sz w:val="24"/>
          <w:szCs w:val="24"/>
        </w:rPr>
        <w:t xml:space="preserve"> 30</w:t>
      </w:r>
      <w:r>
        <w:rPr>
          <w:rFonts w:ascii="Times New Roman" w:hAnsi="Times New Roman" w:cs="Times New Roman"/>
          <w:sz w:val="24"/>
          <w:szCs w:val="24"/>
        </w:rPr>
        <w:t>;</w:t>
      </w:r>
    </w:p>
    <w:p w14:paraId="1234E989" w14:textId="1D460685"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console.log(</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xml:space="preserve">); // outputs </w:t>
      </w:r>
      <w:r w:rsidR="003159E4">
        <w:rPr>
          <w:rFonts w:ascii="Times New Roman" w:hAnsi="Times New Roman" w:cs="Times New Roman"/>
          <w:sz w:val="24"/>
          <w:szCs w:val="24"/>
        </w:rPr>
        <w:t>30</w:t>
      </w:r>
    </w:p>
    <w:p w14:paraId="12EFD71C" w14:textId="77777777" w:rsidR="00090AF6" w:rsidRDefault="00090AF6" w:rsidP="00090AF6">
      <w:pPr>
        <w:spacing w:after="0" w:line="240" w:lineRule="auto"/>
        <w:rPr>
          <w:rFonts w:ascii="Times New Roman" w:hAnsi="Times New Roman" w:cs="Times New Roman"/>
          <w:sz w:val="24"/>
          <w:szCs w:val="24"/>
        </w:rPr>
      </w:pPr>
    </w:p>
    <w:p w14:paraId="161C0958" w14:textId="77777777" w:rsidR="00090AF6" w:rsidRPr="00644F3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alert(</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xml:space="preserve">); // Would create a popup with the value of the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xml:space="preserve"> variable. Alert is the function and the thing inside of the parenthesis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is the argument/parameter we provide.</w:t>
      </w:r>
    </w:p>
    <w:p w14:paraId="4C9F22F9" w14:textId="77777777" w:rsidR="00090AF6" w:rsidRDefault="00090AF6" w:rsidP="00090AF6">
      <w:pPr>
        <w:spacing w:after="0" w:line="240" w:lineRule="auto"/>
        <w:rPr>
          <w:rFonts w:ascii="Times New Roman" w:hAnsi="Times New Roman" w:cs="Times New Roman"/>
          <w:sz w:val="24"/>
          <w:szCs w:val="24"/>
        </w:rPr>
      </w:pPr>
    </w:p>
    <w:p w14:paraId="100D9888" w14:textId="77777777" w:rsidR="00090AF6" w:rsidRPr="00685C71" w:rsidRDefault="00090AF6" w:rsidP="00090A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If/Else Statements</w:t>
      </w:r>
    </w:p>
    <w:p w14:paraId="74A1465C"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Having variables is great but sometimes we need to check their values to have certain things occur on our page. Let’s say we have a modal that appears which asks for a user’s age. If they are under 21, they can’t gain access to the website. If they are 21 or older, then they can enter (common for alcohol distribution websites). We can use </w:t>
      </w:r>
      <w:r>
        <w:rPr>
          <w:rFonts w:ascii="Times New Roman" w:hAnsi="Times New Roman" w:cs="Times New Roman"/>
          <w:b/>
          <w:sz w:val="24"/>
          <w:szCs w:val="24"/>
        </w:rPr>
        <w:t>if/else</w:t>
      </w:r>
      <w:r>
        <w:rPr>
          <w:rFonts w:ascii="Times New Roman" w:hAnsi="Times New Roman" w:cs="Times New Roman"/>
          <w:sz w:val="24"/>
          <w:szCs w:val="24"/>
        </w:rPr>
        <w:t xml:space="preserve"> statements to do this.</w:t>
      </w:r>
    </w:p>
    <w:p w14:paraId="6A153706" w14:textId="77777777" w:rsidR="00090AF6" w:rsidRDefault="00090AF6" w:rsidP="00090AF6">
      <w:pPr>
        <w:spacing w:after="0" w:line="240" w:lineRule="auto"/>
        <w:rPr>
          <w:rFonts w:ascii="Times New Roman" w:hAnsi="Times New Roman" w:cs="Times New Roman"/>
          <w:sz w:val="24"/>
          <w:szCs w:val="24"/>
        </w:rPr>
      </w:pPr>
    </w:p>
    <w:p w14:paraId="4AECC7E8" w14:textId="20975CDD"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xml:space="preserve"> = </w:t>
      </w:r>
      <w:r w:rsidR="003159E4">
        <w:rPr>
          <w:rFonts w:ascii="Times New Roman" w:hAnsi="Times New Roman" w:cs="Times New Roman"/>
          <w:sz w:val="24"/>
          <w:szCs w:val="24"/>
        </w:rPr>
        <w:t>30</w:t>
      </w:r>
      <w:r>
        <w:rPr>
          <w:rFonts w:ascii="Times New Roman" w:hAnsi="Times New Roman" w:cs="Times New Roman"/>
          <w:sz w:val="24"/>
          <w:szCs w:val="24"/>
        </w:rPr>
        <w:t>;</w:t>
      </w:r>
    </w:p>
    <w:p w14:paraId="78BDEA3E"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xml:space="preserve"> &lt; 21) {</w:t>
      </w:r>
    </w:p>
    <w:p w14:paraId="28D039FF"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“Sorry, you are not old enough!”);</w:t>
      </w:r>
    </w:p>
    <w:p w14:paraId="574DADA6"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else {</w:t>
      </w:r>
    </w:p>
    <w:p w14:paraId="5A0B941E"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“You may enter!”);</w:t>
      </w:r>
    </w:p>
    <w:p w14:paraId="093E2270" w14:textId="77777777" w:rsidR="00090AF6" w:rsidRPr="00CF0D18"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2FBBC681" w14:textId="77777777" w:rsidR="00090AF6" w:rsidRDefault="00090AF6" w:rsidP="00090AF6">
      <w:pPr>
        <w:spacing w:after="0" w:line="240" w:lineRule="auto"/>
        <w:rPr>
          <w:rFonts w:ascii="Times New Roman" w:hAnsi="Times New Roman" w:cs="Times New Roman"/>
          <w:sz w:val="24"/>
          <w:szCs w:val="24"/>
        </w:rPr>
      </w:pPr>
    </w:p>
    <w:p w14:paraId="51BB15F5"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portion checks to see if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xml:space="preserve"> &lt; 21 is true. If it’s true, then the code inside of the curly brackets is executed. If it is false, it goes to the next else statement (or else if assuming there are </w:t>
      </w:r>
      <w:r>
        <w:rPr>
          <w:rFonts w:ascii="Times New Roman" w:hAnsi="Times New Roman" w:cs="Times New Roman"/>
          <w:sz w:val="24"/>
          <w:szCs w:val="24"/>
        </w:rPr>
        <w:lastRenderedPageBreak/>
        <w:t xml:space="preserve">multiple options). If the next statement is true, that will be executed. If none of them are true, none of the code gets used. The first part is in parenthesis and whatever is placed inside of there must evaluate to true or false. Each code block that we want to execute should be separate by curly brackets. </w:t>
      </w:r>
    </w:p>
    <w:p w14:paraId="114642B4" w14:textId="77777777" w:rsidR="00090AF6" w:rsidRDefault="00090AF6" w:rsidP="00090AF6">
      <w:pPr>
        <w:spacing w:after="0" w:line="240" w:lineRule="auto"/>
        <w:rPr>
          <w:rFonts w:ascii="Times New Roman" w:hAnsi="Times New Roman" w:cs="Times New Roman"/>
          <w:sz w:val="24"/>
          <w:szCs w:val="24"/>
        </w:rPr>
      </w:pPr>
    </w:p>
    <w:p w14:paraId="4F79C00B" w14:textId="77777777" w:rsidR="00090AF6" w:rsidRPr="001B7BAE"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Loops in JavaScript</w:t>
      </w:r>
    </w:p>
    <w:p w14:paraId="0CC938DF"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important feature of JavaScript is the ability to perform loops. If we wanted to list the numbers 1-100 in the console, we could say </w:t>
      </w: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1); console.log(2); and so on. However, that isn’t very efficient and will result in code bloat. We can accomplish the same result with loops. The two main types of loops are For and While loops. They both contain the same features but are syntactically different.</w:t>
      </w:r>
    </w:p>
    <w:p w14:paraId="1E977272" w14:textId="77777777" w:rsidR="00090AF6" w:rsidRDefault="00090AF6" w:rsidP="00090AF6">
      <w:pPr>
        <w:spacing w:after="0" w:line="240" w:lineRule="auto"/>
        <w:rPr>
          <w:rFonts w:ascii="Times New Roman" w:hAnsi="Times New Roman" w:cs="Times New Roman"/>
          <w:b/>
          <w:sz w:val="24"/>
          <w:szCs w:val="24"/>
          <w:u w:val="single"/>
        </w:rPr>
      </w:pPr>
    </w:p>
    <w:p w14:paraId="330E3211"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loop requires three parts: Where we are starting, where we are finishing/the condition to check against, and how much we are incrementing/decrementing our number by. In the for loop below, the first part of the loop is where we start (0), the second part is where we go up to (less than or equal to 10), and the third part is what we increment our number by (++ is a shortcut for saying +1). </w:t>
      </w:r>
    </w:p>
    <w:p w14:paraId="42A387EC" w14:textId="77777777" w:rsidR="00090AF6" w:rsidRDefault="00090AF6" w:rsidP="00090AF6">
      <w:pPr>
        <w:spacing w:after="0" w:line="240" w:lineRule="auto"/>
        <w:rPr>
          <w:rFonts w:ascii="Times New Roman" w:hAnsi="Times New Roman" w:cs="Times New Roman"/>
          <w:sz w:val="24"/>
          <w:szCs w:val="24"/>
        </w:rPr>
      </w:pPr>
    </w:p>
    <w:p w14:paraId="16A24918" w14:textId="77777777" w:rsidR="00090AF6" w:rsidRDefault="00090AF6" w:rsidP="00090AF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var x = 0; x &lt;=10; x++) {</w:t>
      </w:r>
    </w:p>
    <w:p w14:paraId="6ADAE7D2"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t>console.log(x);</w:t>
      </w:r>
    </w:p>
    <w:p w14:paraId="6AFC55C7" w14:textId="77777777" w:rsidR="00090AF6" w:rsidRPr="00BB5CEA"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D73A21C" w14:textId="77777777" w:rsidR="00090AF6" w:rsidRDefault="00090AF6" w:rsidP="00090AF6">
      <w:pPr>
        <w:spacing w:after="0" w:line="240" w:lineRule="auto"/>
        <w:rPr>
          <w:rFonts w:ascii="Times New Roman" w:hAnsi="Times New Roman" w:cs="Times New Roman"/>
          <w:sz w:val="24"/>
          <w:szCs w:val="24"/>
        </w:rPr>
      </w:pPr>
    </w:p>
    <w:p w14:paraId="081EFEE4"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start with 0 and check the second part of the loop to see if it’s true. Since 0 is less than or equal to </w:t>
      </w:r>
      <w:proofErr w:type="gramStart"/>
      <w:r>
        <w:rPr>
          <w:rFonts w:ascii="Times New Roman" w:hAnsi="Times New Roman" w:cs="Times New Roman"/>
          <w:sz w:val="24"/>
          <w:szCs w:val="24"/>
        </w:rPr>
        <w:t>10  (</w:t>
      </w:r>
      <w:proofErr w:type="gramEnd"/>
      <w:r>
        <w:rPr>
          <w:rFonts w:ascii="Times New Roman" w:hAnsi="Times New Roman" w:cs="Times New Roman"/>
          <w:sz w:val="24"/>
          <w:szCs w:val="24"/>
        </w:rPr>
        <w:t xml:space="preserve">evaluates to true), we will go inside the for loop and execute our code. After we execute our console.log line, we increase x by 1. The loop continues and since 1 is less than or equal to 10, it will run again. This continues until we reach the number 11. Since 11 is neither equal to, or less than 10, the loop will exit. </w:t>
      </w:r>
    </w:p>
    <w:p w14:paraId="282527E7" w14:textId="77777777" w:rsidR="00090AF6" w:rsidRDefault="00090AF6" w:rsidP="00090AF6">
      <w:pPr>
        <w:spacing w:after="0" w:line="240" w:lineRule="auto"/>
        <w:rPr>
          <w:rFonts w:ascii="Times New Roman" w:hAnsi="Times New Roman" w:cs="Times New Roman"/>
          <w:sz w:val="24"/>
          <w:szCs w:val="24"/>
        </w:rPr>
      </w:pPr>
    </w:p>
    <w:p w14:paraId="34788FCD"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var x = 0;</w:t>
      </w:r>
    </w:p>
    <w:p w14:paraId="10317EDF" w14:textId="77777777" w:rsidR="00090AF6" w:rsidRDefault="00090AF6" w:rsidP="00090AF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x &lt;= 10) {</w:t>
      </w:r>
    </w:p>
    <w:p w14:paraId="55DCEADB"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t>console.log(x);</w:t>
      </w:r>
    </w:p>
    <w:p w14:paraId="172AB618"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t>x++;</w:t>
      </w:r>
    </w:p>
    <w:p w14:paraId="5C9864B9"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D5CFB46" w14:textId="77777777" w:rsidR="00090AF6" w:rsidRDefault="00090AF6" w:rsidP="00090AF6">
      <w:pPr>
        <w:spacing w:after="0" w:line="240" w:lineRule="auto"/>
        <w:rPr>
          <w:rFonts w:ascii="Times New Roman" w:hAnsi="Times New Roman" w:cs="Times New Roman"/>
          <w:sz w:val="24"/>
          <w:szCs w:val="24"/>
        </w:rPr>
      </w:pPr>
    </w:p>
    <w:p w14:paraId="5320A61D"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main difference between this loop (while) and the for loop is that the initial number and incrementing part are in different parts of the loop. You initialize the number before the loop and increment it inside of the loop. While loops are useful when you aren’t sure when your loop needs to end. For loops are more for when you know exactly when the loop should end. Always remember to give your loop a way to close itself. If we removed x++ from any of the loop examples above, x would always be less than or equal to 10. This would cause the loop to run forever and crash the browser. </w:t>
      </w:r>
    </w:p>
    <w:p w14:paraId="26917FC7" w14:textId="77777777" w:rsidR="00090AF6" w:rsidRDefault="00090AF6" w:rsidP="00090AF6">
      <w:pPr>
        <w:spacing w:after="0" w:line="240" w:lineRule="auto"/>
        <w:rPr>
          <w:rFonts w:ascii="Times New Roman" w:hAnsi="Times New Roman" w:cs="Times New Roman"/>
          <w:sz w:val="24"/>
          <w:szCs w:val="24"/>
        </w:rPr>
      </w:pPr>
    </w:p>
    <w:p w14:paraId="36DFB595" w14:textId="77777777" w:rsidR="00090AF6" w:rsidRPr="000B4044" w:rsidRDefault="00090AF6" w:rsidP="00090A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Functions</w:t>
      </w:r>
    </w:p>
    <w:p w14:paraId="3F45E920"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last thing I want to talk about is functions. Functions are blocks of code that are wrapped up in a container. The code inside of that container (curly brackets) isn’t executed unless the function is called. </w:t>
      </w:r>
    </w:p>
    <w:p w14:paraId="780D3BDA" w14:textId="77777777" w:rsidR="00090AF6" w:rsidRDefault="00090AF6" w:rsidP="00090AF6">
      <w:pPr>
        <w:spacing w:after="0" w:line="240" w:lineRule="auto"/>
        <w:rPr>
          <w:rFonts w:ascii="Times New Roman" w:hAnsi="Times New Roman" w:cs="Times New Roman"/>
          <w:sz w:val="24"/>
          <w:szCs w:val="24"/>
        </w:rPr>
      </w:pPr>
    </w:p>
    <w:p w14:paraId="2EBE021F"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 the example below, I’ve created a function called “</w:t>
      </w:r>
      <w:proofErr w:type="spellStart"/>
      <w:r>
        <w:rPr>
          <w:rFonts w:ascii="Times New Roman" w:hAnsi="Times New Roman" w:cs="Times New Roman"/>
          <w:sz w:val="24"/>
          <w:szCs w:val="24"/>
        </w:rPr>
        <w:t>squareMyNum</w:t>
      </w:r>
      <w:proofErr w:type="spellEnd"/>
      <w:r>
        <w:rPr>
          <w:rFonts w:ascii="Times New Roman" w:hAnsi="Times New Roman" w:cs="Times New Roman"/>
          <w:sz w:val="24"/>
          <w:szCs w:val="24"/>
        </w:rPr>
        <w:t xml:space="preserve">” which will take in one number as a parameter/argument and then it will return the square of that number (number times itself). After creating the function, I call it by using the name of the function and providing a value for the argument. The result is logged to the console since that was inside of our function. The </w:t>
      </w: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 method is useful because it allows us to test our values without putting anything on our page.</w:t>
      </w:r>
    </w:p>
    <w:p w14:paraId="4A6436B4" w14:textId="77777777" w:rsidR="00090AF6" w:rsidRDefault="00090AF6" w:rsidP="00090AF6">
      <w:pPr>
        <w:spacing w:after="0" w:line="240" w:lineRule="auto"/>
        <w:rPr>
          <w:rFonts w:ascii="Times New Roman" w:hAnsi="Times New Roman" w:cs="Times New Roman"/>
          <w:sz w:val="24"/>
          <w:szCs w:val="24"/>
        </w:rPr>
      </w:pPr>
    </w:p>
    <w:p w14:paraId="01937042"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squareMyNum</w:t>
      </w:r>
      <w:proofErr w:type="spellEnd"/>
      <w:r>
        <w:rPr>
          <w:rFonts w:ascii="Times New Roman" w:hAnsi="Times New Roman" w:cs="Times New Roman"/>
          <w:sz w:val="24"/>
          <w:szCs w:val="24"/>
        </w:rPr>
        <w:t xml:space="preserve"> = function(num) { </w:t>
      </w:r>
    </w:p>
    <w:p w14:paraId="104657CA"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t>var result = num * num;</w:t>
      </w:r>
    </w:p>
    <w:p w14:paraId="75A2A29E"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t>console.log(result);</w:t>
      </w:r>
    </w:p>
    <w:p w14:paraId="7B45829D"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34B0C955" w14:textId="77777777" w:rsidR="00090AF6" w:rsidRDefault="00090AF6" w:rsidP="00090AF6">
      <w:pPr>
        <w:spacing w:after="0" w:line="240" w:lineRule="auto"/>
        <w:rPr>
          <w:rFonts w:ascii="Times New Roman" w:hAnsi="Times New Roman" w:cs="Times New Roman"/>
          <w:sz w:val="24"/>
          <w:szCs w:val="24"/>
        </w:rPr>
      </w:pPr>
    </w:p>
    <w:p w14:paraId="7D2884F0" w14:textId="77777777" w:rsidR="00090AF6" w:rsidRDefault="00090AF6" w:rsidP="00090AF6">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squareMyNum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  // This would output 25 but only viewable in the console.</w:t>
      </w:r>
    </w:p>
    <w:p w14:paraId="1680DAD5" w14:textId="77777777" w:rsidR="00090AF6" w:rsidRDefault="00090AF6" w:rsidP="00090AF6">
      <w:pPr>
        <w:spacing w:after="0" w:line="240" w:lineRule="auto"/>
        <w:rPr>
          <w:rFonts w:ascii="Times New Roman" w:hAnsi="Times New Roman" w:cs="Times New Roman"/>
          <w:sz w:val="24"/>
          <w:szCs w:val="24"/>
        </w:rPr>
      </w:pPr>
    </w:p>
    <w:p w14:paraId="6857E9BB"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Functions don’t need arguments to work but, in some cases, you’ll find that arguments can help you with creating output or manipulating input. The content between the parentheses is where you can place your arguments/parameters. The area between the curly bracket is where you place the code you want to be executed when the function is called. You can pair functions with if/else if/else statements and other JS objects to create robust applications. </w:t>
      </w:r>
    </w:p>
    <w:p w14:paraId="0FAE884C" w14:textId="77777777" w:rsidR="00090AF6" w:rsidRDefault="00090AF6" w:rsidP="00090AF6">
      <w:pPr>
        <w:spacing w:after="0" w:line="240" w:lineRule="auto"/>
        <w:rPr>
          <w:rFonts w:ascii="Times New Roman" w:hAnsi="Times New Roman" w:cs="Times New Roman"/>
          <w:sz w:val="24"/>
          <w:szCs w:val="24"/>
        </w:rPr>
      </w:pPr>
    </w:p>
    <w:p w14:paraId="35AF8B86"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example of a function is shown below. We create a variable called </w:t>
      </w:r>
      <w:proofErr w:type="spellStart"/>
      <w:r>
        <w:rPr>
          <w:rFonts w:ascii="Times New Roman" w:hAnsi="Times New Roman" w:cs="Times New Roman"/>
          <w:sz w:val="24"/>
          <w:szCs w:val="24"/>
        </w:rPr>
        <w:t>likesCats</w:t>
      </w:r>
      <w:proofErr w:type="spellEnd"/>
      <w:r>
        <w:rPr>
          <w:rFonts w:ascii="Times New Roman" w:hAnsi="Times New Roman" w:cs="Times New Roman"/>
          <w:sz w:val="24"/>
          <w:szCs w:val="24"/>
        </w:rPr>
        <w:t xml:space="preserve"> and assign it a value of true. We then create a function called </w:t>
      </w:r>
      <w:proofErr w:type="spellStart"/>
      <w:r>
        <w:rPr>
          <w:rFonts w:ascii="Times New Roman" w:hAnsi="Times New Roman" w:cs="Times New Roman"/>
          <w:sz w:val="24"/>
          <w:szCs w:val="24"/>
        </w:rPr>
        <w:t>catLikerChecker</w:t>
      </w:r>
      <w:proofErr w:type="spellEnd"/>
      <w:r>
        <w:rPr>
          <w:rFonts w:ascii="Times New Roman" w:hAnsi="Times New Roman" w:cs="Times New Roman"/>
          <w:sz w:val="24"/>
          <w:szCs w:val="24"/>
        </w:rPr>
        <w:t xml:space="preserve"> which takes in one parameter called “feelings.” Inside of this function, we use an if/else statement to use if the parameter provided is true. If it is, we alert the user to </w:t>
      </w:r>
      <w:proofErr w:type="gramStart"/>
      <w:r>
        <w:rPr>
          <w:rFonts w:ascii="Times New Roman" w:hAnsi="Times New Roman" w:cs="Times New Roman"/>
          <w:sz w:val="24"/>
          <w:szCs w:val="24"/>
        </w:rPr>
        <w:t>say</w:t>
      </w:r>
      <w:proofErr w:type="gramEnd"/>
      <w:r>
        <w:rPr>
          <w:rFonts w:ascii="Times New Roman" w:hAnsi="Times New Roman" w:cs="Times New Roman"/>
          <w:sz w:val="24"/>
          <w:szCs w:val="24"/>
        </w:rPr>
        <w:t xml:space="preserve"> “You like cats!!” and if it’s false, we output “You don’t like cats!!”</w:t>
      </w:r>
    </w:p>
    <w:p w14:paraId="2A886B33" w14:textId="77777777" w:rsidR="00090AF6" w:rsidRDefault="00090AF6" w:rsidP="00090AF6">
      <w:pPr>
        <w:spacing w:after="0" w:line="240" w:lineRule="auto"/>
        <w:rPr>
          <w:rFonts w:ascii="Times New Roman" w:hAnsi="Times New Roman" w:cs="Times New Roman"/>
          <w:sz w:val="24"/>
          <w:szCs w:val="24"/>
        </w:rPr>
      </w:pPr>
    </w:p>
    <w:p w14:paraId="4E853CFF"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After creating the function, we call/reference the function by its name. We provide the value of “</w:t>
      </w:r>
      <w:proofErr w:type="spellStart"/>
      <w:r>
        <w:rPr>
          <w:rFonts w:ascii="Times New Roman" w:hAnsi="Times New Roman" w:cs="Times New Roman"/>
          <w:sz w:val="24"/>
          <w:szCs w:val="24"/>
        </w:rPr>
        <w:t>likesCats</w:t>
      </w:r>
      <w:proofErr w:type="spellEnd"/>
      <w:r>
        <w:rPr>
          <w:rFonts w:ascii="Times New Roman" w:hAnsi="Times New Roman" w:cs="Times New Roman"/>
          <w:sz w:val="24"/>
          <w:szCs w:val="24"/>
        </w:rPr>
        <w:t>” as an argument and since it’s true, “You like cats!!” would be the output.</w:t>
      </w:r>
    </w:p>
    <w:p w14:paraId="6881E8B0" w14:textId="77777777" w:rsidR="00090AF6" w:rsidRDefault="00090AF6" w:rsidP="00090AF6">
      <w:pPr>
        <w:spacing w:after="0" w:line="240" w:lineRule="auto"/>
        <w:rPr>
          <w:rFonts w:ascii="Times New Roman" w:hAnsi="Times New Roman" w:cs="Times New Roman"/>
          <w:sz w:val="24"/>
          <w:szCs w:val="24"/>
        </w:rPr>
      </w:pPr>
    </w:p>
    <w:p w14:paraId="5AC890E9"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likesCats</w:t>
      </w:r>
      <w:proofErr w:type="spellEnd"/>
      <w:r>
        <w:rPr>
          <w:rFonts w:ascii="Times New Roman" w:hAnsi="Times New Roman" w:cs="Times New Roman"/>
          <w:sz w:val="24"/>
          <w:szCs w:val="24"/>
        </w:rPr>
        <w:t xml:space="preserve"> = true;</w:t>
      </w:r>
    </w:p>
    <w:p w14:paraId="5B6C26D7" w14:textId="4B2CCD93"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catLikerChecker</w:t>
      </w:r>
      <w:proofErr w:type="spellEnd"/>
      <w:r>
        <w:rPr>
          <w:rFonts w:ascii="Times New Roman" w:hAnsi="Times New Roman" w:cs="Times New Roman"/>
          <w:sz w:val="24"/>
          <w:szCs w:val="24"/>
        </w:rPr>
        <w:t xml:space="preserve"> = function(</w:t>
      </w:r>
      <w:proofErr w:type="spellStart"/>
      <w:r w:rsidR="005934BE">
        <w:rPr>
          <w:rFonts w:ascii="Times New Roman" w:hAnsi="Times New Roman" w:cs="Times New Roman"/>
          <w:sz w:val="24"/>
          <w:szCs w:val="24"/>
        </w:rPr>
        <w:t>catF</w:t>
      </w:r>
      <w:r>
        <w:rPr>
          <w:rFonts w:ascii="Times New Roman" w:hAnsi="Times New Roman" w:cs="Times New Roman"/>
          <w:sz w:val="24"/>
          <w:szCs w:val="24"/>
        </w:rPr>
        <w:t>eelings</w:t>
      </w:r>
      <w:proofErr w:type="spellEnd"/>
      <w:r>
        <w:rPr>
          <w:rFonts w:ascii="Times New Roman" w:hAnsi="Times New Roman" w:cs="Times New Roman"/>
          <w:sz w:val="24"/>
          <w:szCs w:val="24"/>
        </w:rPr>
        <w:t>) {</w:t>
      </w:r>
    </w:p>
    <w:p w14:paraId="5F1AEB08"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t>if (feelings = true) {</w:t>
      </w:r>
    </w:p>
    <w:p w14:paraId="26B78573"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“You like cats!!”);</w:t>
      </w:r>
    </w:p>
    <w:p w14:paraId="698743B3"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t>} else {</w:t>
      </w:r>
    </w:p>
    <w:p w14:paraId="053D0957"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“You don’t like cats!!”);</w:t>
      </w:r>
    </w:p>
    <w:p w14:paraId="119C03E2"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14:paraId="294DAE33" w14:textId="77777777" w:rsidR="00090AF6" w:rsidRDefault="00090AF6" w:rsidP="00090AF6">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24209DBD" w14:textId="77777777" w:rsidR="00090AF6" w:rsidRDefault="00090AF6" w:rsidP="00090AF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catLikerChecker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likesCats</w:t>
      </w:r>
      <w:proofErr w:type="spellEnd"/>
      <w:r>
        <w:rPr>
          <w:rFonts w:ascii="Times New Roman" w:hAnsi="Times New Roman" w:cs="Times New Roman"/>
          <w:sz w:val="24"/>
          <w:szCs w:val="24"/>
        </w:rPr>
        <w:t>);</w:t>
      </w:r>
    </w:p>
    <w:p w14:paraId="268CCE8F" w14:textId="694B85F9" w:rsidR="00AE31ED" w:rsidRDefault="00AE31ED" w:rsidP="00AE31ED">
      <w:pPr>
        <w:spacing w:after="0" w:line="240" w:lineRule="auto"/>
        <w:rPr>
          <w:rFonts w:ascii="Times New Roman" w:hAnsi="Times New Roman" w:cs="Times New Roman"/>
          <w:bCs/>
          <w:sz w:val="24"/>
          <w:szCs w:val="24"/>
          <w:u w:val="single"/>
        </w:rPr>
      </w:pPr>
    </w:p>
    <w:p w14:paraId="115F8E08" w14:textId="77777777" w:rsidR="00F926BC" w:rsidRDefault="00F926BC" w:rsidP="00AE31ED">
      <w:pPr>
        <w:spacing w:after="0" w:line="240" w:lineRule="auto"/>
        <w:rPr>
          <w:rFonts w:ascii="Times New Roman" w:hAnsi="Times New Roman" w:cs="Times New Roman"/>
          <w:bCs/>
          <w:sz w:val="24"/>
          <w:szCs w:val="24"/>
          <w:u w:val="single"/>
        </w:rPr>
      </w:pPr>
    </w:p>
    <w:p w14:paraId="0A3D14EA" w14:textId="19D883F4" w:rsidR="00F926BC" w:rsidRDefault="00F926BC" w:rsidP="00F926BC">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Online Resources</w:t>
      </w:r>
    </w:p>
    <w:p w14:paraId="6275DDFE" w14:textId="77777777" w:rsidR="00F926BC" w:rsidRPr="00DC7BEF" w:rsidRDefault="00F926BC" w:rsidP="00F926BC">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You </w:t>
      </w:r>
      <w:r>
        <w:rPr>
          <w:rFonts w:ascii="Times New Roman" w:hAnsi="Times New Roman" w:cs="Times New Roman"/>
          <w:b/>
          <w:sz w:val="24"/>
          <w:szCs w:val="24"/>
        </w:rPr>
        <w:t>do not</w:t>
      </w:r>
      <w:r>
        <w:rPr>
          <w:rFonts w:ascii="Times New Roman" w:hAnsi="Times New Roman" w:cs="Times New Roman"/>
          <w:bCs/>
          <w:sz w:val="24"/>
          <w:szCs w:val="24"/>
        </w:rPr>
        <w:t xml:space="preserve"> have to read through every single link below. They are to be used as needed if you want additional coded examples. JavaScript has many features, and we will only scratch the very surface of them in this course. However, digging deeper is good if you want to implement advanced features on your pages. </w:t>
      </w:r>
    </w:p>
    <w:p w14:paraId="64581BD0" w14:textId="77777777" w:rsidR="00F926BC" w:rsidRDefault="00BB2241" w:rsidP="00F926BC">
      <w:pPr>
        <w:pStyle w:val="ListParagraph"/>
        <w:numPr>
          <w:ilvl w:val="0"/>
          <w:numId w:val="24"/>
        </w:numPr>
        <w:spacing w:line="240" w:lineRule="auto"/>
        <w:rPr>
          <w:rFonts w:ascii="Times New Roman" w:hAnsi="Times New Roman" w:cs="Times New Roman"/>
          <w:sz w:val="24"/>
          <w:szCs w:val="24"/>
        </w:rPr>
      </w:pPr>
      <w:hyperlink r:id="rId7" w:history="1">
        <w:r w:rsidR="00F926BC" w:rsidRPr="001040D5">
          <w:rPr>
            <w:rStyle w:val="Hyperlink"/>
            <w:rFonts w:ascii="Times New Roman" w:hAnsi="Times New Roman" w:cs="Times New Roman"/>
            <w:sz w:val="24"/>
            <w:szCs w:val="24"/>
          </w:rPr>
          <w:t>https://htmldog.com/guides/javascript/beginner/makingstuffhappen/</w:t>
        </w:r>
      </w:hyperlink>
      <w:r w:rsidR="00F926BC">
        <w:rPr>
          <w:rFonts w:ascii="Times New Roman" w:hAnsi="Times New Roman" w:cs="Times New Roman"/>
          <w:sz w:val="24"/>
          <w:szCs w:val="24"/>
        </w:rPr>
        <w:t xml:space="preserve"> (connecting JS)</w:t>
      </w:r>
    </w:p>
    <w:p w14:paraId="232FED5B" w14:textId="77777777" w:rsidR="00F926BC" w:rsidRDefault="00BB2241" w:rsidP="00F926BC">
      <w:pPr>
        <w:pStyle w:val="ListParagraph"/>
        <w:numPr>
          <w:ilvl w:val="0"/>
          <w:numId w:val="24"/>
        </w:numPr>
        <w:spacing w:line="240" w:lineRule="auto"/>
        <w:rPr>
          <w:rFonts w:ascii="Times New Roman" w:hAnsi="Times New Roman" w:cs="Times New Roman"/>
          <w:sz w:val="24"/>
          <w:szCs w:val="24"/>
        </w:rPr>
      </w:pPr>
      <w:hyperlink r:id="rId8" w:history="1">
        <w:r w:rsidR="00F926BC" w:rsidRPr="005A663A">
          <w:rPr>
            <w:rStyle w:val="Hyperlink"/>
            <w:rFonts w:ascii="Times New Roman" w:hAnsi="Times New Roman" w:cs="Times New Roman"/>
            <w:sz w:val="24"/>
            <w:szCs w:val="24"/>
          </w:rPr>
          <w:t>https://javascript.info/types</w:t>
        </w:r>
      </w:hyperlink>
      <w:r w:rsidR="00F926BC">
        <w:rPr>
          <w:rFonts w:ascii="Times New Roman" w:hAnsi="Times New Roman" w:cs="Times New Roman"/>
          <w:sz w:val="24"/>
          <w:szCs w:val="24"/>
        </w:rPr>
        <w:t xml:space="preserve"> (data types)</w:t>
      </w:r>
    </w:p>
    <w:p w14:paraId="00B17A07" w14:textId="77777777" w:rsidR="00F926BC" w:rsidRDefault="00BB2241" w:rsidP="00F926BC">
      <w:pPr>
        <w:pStyle w:val="ListParagraph"/>
        <w:numPr>
          <w:ilvl w:val="0"/>
          <w:numId w:val="24"/>
        </w:numPr>
        <w:spacing w:line="240" w:lineRule="auto"/>
        <w:rPr>
          <w:rFonts w:ascii="Times New Roman" w:hAnsi="Times New Roman" w:cs="Times New Roman"/>
          <w:sz w:val="24"/>
          <w:szCs w:val="24"/>
        </w:rPr>
      </w:pPr>
      <w:hyperlink r:id="rId9" w:history="1">
        <w:r w:rsidR="00F926BC" w:rsidRPr="00CD4C23">
          <w:rPr>
            <w:rStyle w:val="Hyperlink"/>
            <w:rFonts w:ascii="Times New Roman" w:hAnsi="Times New Roman" w:cs="Times New Roman"/>
            <w:sz w:val="24"/>
            <w:szCs w:val="24"/>
          </w:rPr>
          <w:t>https://www.w3schools.com/js/js_string_methods.asp</w:t>
        </w:r>
      </w:hyperlink>
      <w:r w:rsidR="00F926BC">
        <w:rPr>
          <w:rFonts w:ascii="Times New Roman" w:hAnsi="Times New Roman" w:cs="Times New Roman"/>
          <w:sz w:val="24"/>
          <w:szCs w:val="24"/>
        </w:rPr>
        <w:t xml:space="preserve"> (string methods/functions)</w:t>
      </w:r>
    </w:p>
    <w:p w14:paraId="33A31A56" w14:textId="77777777" w:rsidR="00F926BC" w:rsidRDefault="00BB2241" w:rsidP="00F926BC">
      <w:pPr>
        <w:pStyle w:val="ListParagraph"/>
        <w:numPr>
          <w:ilvl w:val="0"/>
          <w:numId w:val="24"/>
        </w:numPr>
        <w:spacing w:line="240" w:lineRule="auto"/>
        <w:rPr>
          <w:rFonts w:ascii="Times New Roman" w:hAnsi="Times New Roman" w:cs="Times New Roman"/>
          <w:sz w:val="24"/>
          <w:szCs w:val="24"/>
        </w:rPr>
      </w:pPr>
      <w:hyperlink r:id="rId10" w:history="1">
        <w:r w:rsidR="00F926BC" w:rsidRPr="00CD4C23">
          <w:rPr>
            <w:rStyle w:val="Hyperlink"/>
            <w:rFonts w:ascii="Times New Roman" w:hAnsi="Times New Roman" w:cs="Times New Roman"/>
            <w:sz w:val="24"/>
            <w:szCs w:val="24"/>
          </w:rPr>
          <w:t>https://developer.mozilla.org/en-US/docs/Web/JavaScript/Guide/Expressions_and_Operators</w:t>
        </w:r>
      </w:hyperlink>
      <w:r w:rsidR="00F926BC">
        <w:rPr>
          <w:rFonts w:ascii="Times New Roman" w:hAnsi="Times New Roman" w:cs="Times New Roman"/>
          <w:sz w:val="24"/>
          <w:szCs w:val="24"/>
        </w:rPr>
        <w:t xml:space="preserve"> (operators)</w:t>
      </w:r>
    </w:p>
    <w:p w14:paraId="13362D23" w14:textId="77777777" w:rsidR="00F926BC" w:rsidRDefault="00BB2241" w:rsidP="00F926BC">
      <w:pPr>
        <w:pStyle w:val="ListParagraph"/>
        <w:numPr>
          <w:ilvl w:val="0"/>
          <w:numId w:val="24"/>
        </w:numPr>
        <w:spacing w:line="240" w:lineRule="auto"/>
        <w:rPr>
          <w:rFonts w:ascii="Times New Roman" w:hAnsi="Times New Roman" w:cs="Times New Roman"/>
          <w:sz w:val="24"/>
          <w:szCs w:val="24"/>
        </w:rPr>
      </w:pPr>
      <w:hyperlink r:id="rId11" w:history="1">
        <w:r w:rsidR="00F926BC" w:rsidRPr="0006062F">
          <w:rPr>
            <w:rStyle w:val="Hyperlink"/>
            <w:rFonts w:ascii="Times New Roman" w:hAnsi="Times New Roman" w:cs="Times New Roman"/>
            <w:sz w:val="24"/>
            <w:szCs w:val="24"/>
          </w:rPr>
          <w:t>https://developer.mozilla.org/en-US/docs/Web/JavaScript/Reference/Statements/if...else</w:t>
        </w:r>
      </w:hyperlink>
      <w:r w:rsidR="00F926BC">
        <w:rPr>
          <w:rFonts w:ascii="Times New Roman" w:hAnsi="Times New Roman" w:cs="Times New Roman"/>
          <w:sz w:val="24"/>
          <w:szCs w:val="24"/>
        </w:rPr>
        <w:t xml:space="preserve"> (if/else statements)</w:t>
      </w:r>
    </w:p>
    <w:p w14:paraId="206E592B" w14:textId="77777777" w:rsidR="00F926BC" w:rsidRDefault="00BB2241" w:rsidP="00F926BC">
      <w:pPr>
        <w:pStyle w:val="ListParagraph"/>
        <w:numPr>
          <w:ilvl w:val="0"/>
          <w:numId w:val="24"/>
        </w:numPr>
        <w:spacing w:line="240" w:lineRule="auto"/>
        <w:rPr>
          <w:rFonts w:ascii="Times New Roman" w:hAnsi="Times New Roman" w:cs="Times New Roman"/>
          <w:sz w:val="24"/>
          <w:szCs w:val="24"/>
        </w:rPr>
      </w:pPr>
      <w:hyperlink r:id="rId12" w:history="1">
        <w:r w:rsidR="00F926BC" w:rsidRPr="00CB467A">
          <w:rPr>
            <w:rStyle w:val="Hyperlink"/>
            <w:rFonts w:ascii="Times New Roman" w:hAnsi="Times New Roman" w:cs="Times New Roman"/>
            <w:sz w:val="24"/>
            <w:szCs w:val="24"/>
          </w:rPr>
          <w:t>https://developer.mozilla.org/en-US/docs/Web/JavaScript/Guide/Loops_and_iteration</w:t>
        </w:r>
      </w:hyperlink>
      <w:r w:rsidR="00F926BC">
        <w:rPr>
          <w:rFonts w:ascii="Times New Roman" w:hAnsi="Times New Roman" w:cs="Times New Roman"/>
          <w:sz w:val="24"/>
          <w:szCs w:val="24"/>
        </w:rPr>
        <w:t xml:space="preserve"> (all kinds of loops)</w:t>
      </w:r>
    </w:p>
    <w:p w14:paraId="445F805A" w14:textId="77777777" w:rsidR="00F926BC" w:rsidRDefault="00BB2241" w:rsidP="00F926BC">
      <w:pPr>
        <w:pStyle w:val="ListParagraph"/>
        <w:numPr>
          <w:ilvl w:val="0"/>
          <w:numId w:val="24"/>
        </w:numPr>
        <w:spacing w:line="240" w:lineRule="auto"/>
        <w:rPr>
          <w:rFonts w:ascii="Times New Roman" w:hAnsi="Times New Roman" w:cs="Times New Roman"/>
          <w:sz w:val="24"/>
          <w:szCs w:val="24"/>
        </w:rPr>
      </w:pPr>
      <w:hyperlink r:id="rId13" w:history="1">
        <w:r w:rsidR="00F926BC" w:rsidRPr="001837AA">
          <w:rPr>
            <w:rStyle w:val="Hyperlink"/>
            <w:rFonts w:ascii="Times New Roman" w:hAnsi="Times New Roman" w:cs="Times New Roman"/>
            <w:sz w:val="24"/>
            <w:szCs w:val="24"/>
          </w:rPr>
          <w:t>https://htmldog.com/guides/javascript/beginner/functions/</w:t>
        </w:r>
      </w:hyperlink>
      <w:r w:rsidR="00F926BC">
        <w:rPr>
          <w:rFonts w:ascii="Times New Roman" w:hAnsi="Times New Roman" w:cs="Times New Roman"/>
          <w:sz w:val="24"/>
          <w:szCs w:val="24"/>
        </w:rPr>
        <w:t xml:space="preserve"> (functions)</w:t>
      </w:r>
    </w:p>
    <w:p w14:paraId="1ECBE7F5" w14:textId="77777777" w:rsidR="00F926BC" w:rsidRDefault="00BB2241" w:rsidP="00F926BC">
      <w:pPr>
        <w:pStyle w:val="ListParagraph"/>
        <w:numPr>
          <w:ilvl w:val="0"/>
          <w:numId w:val="24"/>
        </w:numPr>
        <w:spacing w:line="240" w:lineRule="auto"/>
        <w:rPr>
          <w:rFonts w:ascii="Times New Roman" w:hAnsi="Times New Roman" w:cs="Times New Roman"/>
          <w:sz w:val="24"/>
          <w:szCs w:val="24"/>
        </w:rPr>
      </w:pPr>
      <w:hyperlink r:id="rId14" w:history="1">
        <w:r w:rsidR="00F926BC" w:rsidRPr="00460B5C">
          <w:rPr>
            <w:rStyle w:val="Hyperlink"/>
            <w:rFonts w:ascii="Times New Roman" w:hAnsi="Times New Roman" w:cs="Times New Roman"/>
            <w:sz w:val="24"/>
            <w:szCs w:val="24"/>
          </w:rPr>
          <w:t>https://eloquentjavascript.net/</w:t>
        </w:r>
      </w:hyperlink>
      <w:r w:rsidR="00F926BC">
        <w:rPr>
          <w:rFonts w:ascii="Times New Roman" w:hAnsi="Times New Roman" w:cs="Times New Roman"/>
          <w:sz w:val="24"/>
          <w:szCs w:val="24"/>
        </w:rPr>
        <w:t xml:space="preserve"> (Free eBook on JavaScript </w:t>
      </w:r>
      <w:proofErr w:type="gramStart"/>
      <w:r w:rsidR="00F926BC">
        <w:rPr>
          <w:rFonts w:ascii="Times New Roman" w:hAnsi="Times New Roman" w:cs="Times New Roman"/>
          <w:sz w:val="24"/>
          <w:szCs w:val="24"/>
        </w:rPr>
        <w:t>-  super</w:t>
      </w:r>
      <w:proofErr w:type="gramEnd"/>
      <w:r w:rsidR="00F926BC">
        <w:rPr>
          <w:rFonts w:ascii="Times New Roman" w:hAnsi="Times New Roman" w:cs="Times New Roman"/>
          <w:sz w:val="24"/>
          <w:szCs w:val="24"/>
        </w:rPr>
        <w:t xml:space="preserve"> comprehensive – I would check out parts 1-3 for this week)</w:t>
      </w:r>
    </w:p>
    <w:p w14:paraId="0F8E6957" w14:textId="77777777" w:rsidR="00F926BC" w:rsidRDefault="00BB2241" w:rsidP="00F926BC">
      <w:pPr>
        <w:pStyle w:val="ListParagraph"/>
        <w:numPr>
          <w:ilvl w:val="0"/>
          <w:numId w:val="24"/>
        </w:numPr>
        <w:spacing w:line="240" w:lineRule="auto"/>
        <w:rPr>
          <w:rFonts w:ascii="Times New Roman" w:hAnsi="Times New Roman" w:cs="Times New Roman"/>
          <w:sz w:val="24"/>
          <w:szCs w:val="24"/>
        </w:rPr>
      </w:pPr>
      <w:hyperlink r:id="rId15" w:history="1">
        <w:r w:rsidR="00F926BC" w:rsidRPr="002B2978">
          <w:rPr>
            <w:rStyle w:val="Hyperlink"/>
            <w:rFonts w:ascii="Times New Roman" w:hAnsi="Times New Roman" w:cs="Times New Roman"/>
            <w:sz w:val="24"/>
            <w:szCs w:val="24"/>
          </w:rPr>
          <w:t>https://www.w3schools.com/js/default.asp</w:t>
        </w:r>
      </w:hyperlink>
      <w:r w:rsidR="00F926BC">
        <w:rPr>
          <w:rFonts w:ascii="Times New Roman" w:hAnsi="Times New Roman" w:cs="Times New Roman"/>
          <w:sz w:val="24"/>
          <w:szCs w:val="24"/>
        </w:rPr>
        <w:t xml:space="preserve"> (Tutorials on everything – use with caution)</w:t>
      </w:r>
    </w:p>
    <w:p w14:paraId="656BDF15" w14:textId="77777777" w:rsidR="00F926BC" w:rsidRPr="009E5C50" w:rsidRDefault="00BB2241" w:rsidP="00F926BC">
      <w:pPr>
        <w:pStyle w:val="ListParagraph"/>
        <w:numPr>
          <w:ilvl w:val="0"/>
          <w:numId w:val="24"/>
        </w:numPr>
        <w:spacing w:line="240" w:lineRule="auto"/>
        <w:rPr>
          <w:rFonts w:ascii="Times New Roman" w:hAnsi="Times New Roman" w:cs="Times New Roman"/>
          <w:sz w:val="24"/>
          <w:szCs w:val="24"/>
        </w:rPr>
      </w:pPr>
      <w:hyperlink r:id="rId16" w:history="1">
        <w:r w:rsidR="00F926BC" w:rsidRPr="00FD58BF">
          <w:rPr>
            <w:rStyle w:val="Hyperlink"/>
            <w:rFonts w:ascii="Times New Roman" w:hAnsi="Times New Roman" w:cs="Times New Roman"/>
            <w:sz w:val="24"/>
            <w:szCs w:val="24"/>
          </w:rPr>
          <w:t>https://www.javascript.com/</w:t>
        </w:r>
      </w:hyperlink>
      <w:r w:rsidR="00F926BC">
        <w:rPr>
          <w:rFonts w:ascii="Times New Roman" w:hAnsi="Times New Roman" w:cs="Times New Roman"/>
          <w:sz w:val="24"/>
          <w:szCs w:val="24"/>
        </w:rPr>
        <w:t xml:space="preserve"> (More tutorials with examples)</w:t>
      </w:r>
    </w:p>
    <w:p w14:paraId="65A51358" w14:textId="765A1679" w:rsidR="00090AF6" w:rsidRDefault="00090AF6" w:rsidP="00AE31ED">
      <w:pPr>
        <w:spacing w:after="0" w:line="240" w:lineRule="auto"/>
        <w:rPr>
          <w:rFonts w:ascii="Times New Roman" w:hAnsi="Times New Roman" w:cs="Times New Roman"/>
          <w:bCs/>
          <w:sz w:val="24"/>
          <w:szCs w:val="24"/>
          <w:u w:val="single"/>
        </w:rPr>
      </w:pPr>
    </w:p>
    <w:p w14:paraId="791D04BC" w14:textId="77777777" w:rsidR="00F926BC" w:rsidRPr="00735F5C" w:rsidRDefault="00F926BC" w:rsidP="00AE31ED">
      <w:pPr>
        <w:spacing w:after="0" w:line="240" w:lineRule="auto"/>
        <w:rPr>
          <w:rFonts w:ascii="Times New Roman" w:hAnsi="Times New Roman" w:cs="Times New Roman"/>
          <w:bCs/>
          <w:sz w:val="24"/>
          <w:szCs w:val="24"/>
          <w:u w:val="single"/>
        </w:rPr>
      </w:pPr>
    </w:p>
    <w:p w14:paraId="086EF036" w14:textId="44F674D8" w:rsidR="00CF5400" w:rsidRPr="00CF5400" w:rsidRDefault="00090AF6" w:rsidP="00CF5400">
      <w:pPr>
        <w:spacing w:after="0" w:line="240" w:lineRule="auto"/>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JS Challenges</w:t>
      </w:r>
      <w:r w:rsidR="00830472">
        <w:rPr>
          <w:rFonts w:ascii="Times New Roman" w:eastAsiaTheme="majorEastAsia" w:hAnsi="Times New Roman" w:cs="Times New Roman"/>
          <w:color w:val="2F5496" w:themeColor="accent1" w:themeShade="BF"/>
          <w:sz w:val="32"/>
          <w:szCs w:val="32"/>
        </w:rPr>
        <w:t xml:space="preserve"> </w:t>
      </w:r>
      <w:r w:rsidR="00CF5400">
        <w:rPr>
          <w:rFonts w:ascii="Times New Roman" w:eastAsiaTheme="majorEastAsia" w:hAnsi="Times New Roman" w:cs="Times New Roman"/>
          <w:color w:val="2F5496" w:themeColor="accent1" w:themeShade="BF"/>
          <w:sz w:val="32"/>
          <w:szCs w:val="32"/>
        </w:rPr>
        <w:t>(</w:t>
      </w:r>
      <w:r w:rsidR="000257A7">
        <w:rPr>
          <w:rFonts w:ascii="Times New Roman" w:eastAsiaTheme="majorEastAsia" w:hAnsi="Times New Roman" w:cs="Times New Roman"/>
          <w:color w:val="2F5496" w:themeColor="accent1" w:themeShade="BF"/>
          <w:sz w:val="32"/>
          <w:szCs w:val="32"/>
        </w:rPr>
        <w:t>CW/</w:t>
      </w:r>
      <w:r w:rsidR="0055588D">
        <w:rPr>
          <w:rFonts w:ascii="Times New Roman" w:eastAsiaTheme="majorEastAsia" w:hAnsi="Times New Roman" w:cs="Times New Roman"/>
          <w:color w:val="2F5496" w:themeColor="accent1" w:themeShade="BF"/>
          <w:sz w:val="32"/>
          <w:szCs w:val="32"/>
        </w:rPr>
        <w:t>H</w:t>
      </w:r>
      <w:r w:rsidR="00CF5400">
        <w:rPr>
          <w:rFonts w:ascii="Times New Roman" w:eastAsiaTheme="majorEastAsia" w:hAnsi="Times New Roman" w:cs="Times New Roman"/>
          <w:color w:val="2F5496" w:themeColor="accent1" w:themeShade="BF"/>
          <w:sz w:val="32"/>
          <w:szCs w:val="32"/>
        </w:rPr>
        <w:t>W)</w:t>
      </w:r>
    </w:p>
    <w:p w14:paraId="1EB30C4F" w14:textId="7A88F76C" w:rsidR="001F4695" w:rsidRDefault="00990C7D" w:rsidP="003F299D">
      <w:pPr>
        <w:spacing w:after="0"/>
        <w:rPr>
          <w:rFonts w:ascii="Times New Roman" w:hAnsi="Times New Roman" w:cs="Times New Roman"/>
          <w:bCs/>
          <w:sz w:val="24"/>
          <w:szCs w:val="24"/>
        </w:rPr>
      </w:pPr>
      <w:r>
        <w:rPr>
          <w:rFonts w:ascii="Times New Roman" w:hAnsi="Times New Roman" w:cs="Times New Roman"/>
          <w:bCs/>
          <w:sz w:val="24"/>
          <w:szCs w:val="24"/>
        </w:rPr>
        <w:t>Downloa</w:t>
      </w:r>
      <w:r w:rsidRPr="00F9151F">
        <w:rPr>
          <w:rFonts w:ascii="Times New Roman" w:hAnsi="Times New Roman" w:cs="Times New Roman"/>
          <w:bCs/>
          <w:sz w:val="24"/>
          <w:szCs w:val="24"/>
        </w:rPr>
        <w:t>d the “</w:t>
      </w:r>
      <w:r>
        <w:rPr>
          <w:rFonts w:ascii="Times New Roman" w:hAnsi="Times New Roman" w:cs="Times New Roman"/>
          <w:bCs/>
          <w:sz w:val="24"/>
          <w:szCs w:val="24"/>
        </w:rPr>
        <w:t>JS-Challenges.zip</w:t>
      </w:r>
      <w:r w:rsidRPr="00F9151F">
        <w:rPr>
          <w:rFonts w:ascii="Times New Roman" w:hAnsi="Times New Roman" w:cs="Times New Roman"/>
          <w:bCs/>
          <w:sz w:val="24"/>
          <w:szCs w:val="24"/>
        </w:rPr>
        <w:t xml:space="preserve">” folder from Blackboard under today’s Lecture Notes or the Assignment folder. </w:t>
      </w:r>
      <w:r>
        <w:rPr>
          <w:rFonts w:ascii="Times New Roman" w:hAnsi="Times New Roman" w:cs="Times New Roman"/>
          <w:bCs/>
          <w:sz w:val="24"/>
          <w:szCs w:val="24"/>
        </w:rPr>
        <w:t>Extract everything from i</w:t>
      </w:r>
      <w:r w:rsidRPr="00F9151F">
        <w:rPr>
          <w:rFonts w:ascii="Times New Roman" w:hAnsi="Times New Roman" w:cs="Times New Roman"/>
          <w:bCs/>
          <w:sz w:val="24"/>
          <w:szCs w:val="24"/>
        </w:rPr>
        <w:t>nside of this zip folder</w:t>
      </w:r>
      <w:r>
        <w:rPr>
          <w:rFonts w:ascii="Times New Roman" w:hAnsi="Times New Roman" w:cs="Times New Roman"/>
          <w:bCs/>
          <w:sz w:val="24"/>
          <w:szCs w:val="24"/>
        </w:rPr>
        <w:t xml:space="preserve"> to some place where you will be able to find them easily.</w:t>
      </w:r>
      <w:r w:rsidR="00FF6556">
        <w:rPr>
          <w:rFonts w:ascii="Times New Roman" w:hAnsi="Times New Roman" w:cs="Times New Roman"/>
          <w:bCs/>
          <w:sz w:val="24"/>
          <w:szCs w:val="24"/>
        </w:rPr>
        <w:t xml:space="preserve"> This week, there will be an HTML file, a “</w:t>
      </w:r>
      <w:proofErr w:type="spellStart"/>
      <w:r w:rsidR="00FF6556">
        <w:rPr>
          <w:rFonts w:ascii="Times New Roman" w:hAnsi="Times New Roman" w:cs="Times New Roman"/>
          <w:bCs/>
          <w:sz w:val="24"/>
          <w:szCs w:val="24"/>
        </w:rPr>
        <w:t>js</w:t>
      </w:r>
      <w:proofErr w:type="spellEnd"/>
      <w:r w:rsidR="00FF6556">
        <w:rPr>
          <w:rFonts w:ascii="Times New Roman" w:hAnsi="Times New Roman" w:cs="Times New Roman"/>
          <w:bCs/>
          <w:sz w:val="24"/>
          <w:szCs w:val="24"/>
        </w:rPr>
        <w:t xml:space="preserve">” folder, and a JS file inside of this folder. </w:t>
      </w:r>
      <w:r w:rsidR="00393717">
        <w:rPr>
          <w:rFonts w:ascii="Times New Roman" w:hAnsi="Times New Roman" w:cs="Times New Roman"/>
          <w:bCs/>
          <w:sz w:val="24"/>
          <w:szCs w:val="24"/>
        </w:rPr>
        <w:t>Make sure you don’t change the folder’s structure so that the HTML/JS are linked correctly.</w:t>
      </w:r>
    </w:p>
    <w:p w14:paraId="7388D8C0" w14:textId="63F03AF4" w:rsidR="00393717" w:rsidRDefault="00393717" w:rsidP="003F299D">
      <w:pPr>
        <w:spacing w:after="0"/>
        <w:rPr>
          <w:rFonts w:ascii="Times New Roman" w:hAnsi="Times New Roman" w:cs="Times New Roman"/>
          <w:bCs/>
          <w:sz w:val="24"/>
          <w:szCs w:val="24"/>
        </w:rPr>
      </w:pPr>
    </w:p>
    <w:p w14:paraId="18C60B4E" w14:textId="77777777" w:rsidR="000D16C5" w:rsidRDefault="000D16C5" w:rsidP="000D16C5">
      <w:pPr>
        <w:spacing w:after="0"/>
        <w:rPr>
          <w:rFonts w:ascii="Times New Roman" w:hAnsi="Times New Roman" w:cs="Times New Roman"/>
          <w:bCs/>
          <w:sz w:val="24"/>
          <w:szCs w:val="24"/>
        </w:rPr>
      </w:pPr>
      <w:r>
        <w:rPr>
          <w:rFonts w:ascii="Times New Roman" w:hAnsi="Times New Roman" w:cs="Times New Roman"/>
          <w:bCs/>
          <w:sz w:val="24"/>
          <w:szCs w:val="24"/>
        </w:rPr>
        <w:t>Your task is to add relevant JS to complete the challenges listed underneath the assignment description. Some of the challenges will display results in the browser (alert/prompt) while others will produce results in the console (Inspect Element and then go to Console tab). Make sure you check both places to ensure you have completed the assignment. The challenges should be completed exactly as I have them described below. Helpful code can be found in this week’s JavaScript example page.</w:t>
      </w:r>
    </w:p>
    <w:p w14:paraId="00AC6D28" w14:textId="77777777" w:rsidR="000D16C5" w:rsidRDefault="000D16C5" w:rsidP="000D16C5">
      <w:pPr>
        <w:spacing w:after="0"/>
        <w:rPr>
          <w:rFonts w:ascii="Times New Roman" w:hAnsi="Times New Roman" w:cs="Times New Roman"/>
          <w:bCs/>
          <w:sz w:val="24"/>
          <w:szCs w:val="24"/>
        </w:rPr>
      </w:pPr>
    </w:p>
    <w:p w14:paraId="71E44562" w14:textId="77777777" w:rsidR="000D16C5" w:rsidRDefault="000D16C5" w:rsidP="000D16C5">
      <w:pPr>
        <w:spacing w:after="0"/>
        <w:rPr>
          <w:rFonts w:ascii="Times New Roman" w:hAnsi="Times New Roman" w:cs="Times New Roman"/>
          <w:bCs/>
          <w:sz w:val="24"/>
          <w:szCs w:val="24"/>
        </w:rPr>
      </w:pPr>
      <w:r>
        <w:rPr>
          <w:rFonts w:ascii="Times New Roman" w:hAnsi="Times New Roman" w:cs="Times New Roman"/>
          <w:bCs/>
          <w:sz w:val="24"/>
          <w:szCs w:val="24"/>
        </w:rPr>
        <w:t xml:space="preserve">Please note that the JS and HTML are already linked for you. All you need to do is add JavaScript to the JS file. When you place them on FileZilla, you’ll need to make sure the </w:t>
      </w:r>
      <w:proofErr w:type="spellStart"/>
      <w:r>
        <w:rPr>
          <w:rFonts w:ascii="Times New Roman" w:hAnsi="Times New Roman" w:cs="Times New Roman"/>
          <w:bCs/>
          <w:sz w:val="24"/>
          <w:szCs w:val="24"/>
        </w:rPr>
        <w:t>src</w:t>
      </w:r>
      <w:proofErr w:type="spellEnd"/>
      <w:r>
        <w:rPr>
          <w:rFonts w:ascii="Times New Roman" w:hAnsi="Times New Roman" w:cs="Times New Roman"/>
          <w:bCs/>
          <w:sz w:val="24"/>
          <w:szCs w:val="24"/>
        </w:rPr>
        <w:t xml:space="preserve"> attribute matches up with your folder structure. If you choose to place the HTML/JS files in the same folder, change your </w:t>
      </w:r>
      <w:proofErr w:type="spellStart"/>
      <w:r>
        <w:rPr>
          <w:rFonts w:ascii="Times New Roman" w:hAnsi="Times New Roman" w:cs="Times New Roman"/>
          <w:bCs/>
          <w:sz w:val="24"/>
          <w:szCs w:val="24"/>
        </w:rPr>
        <w:t>src</w:t>
      </w:r>
      <w:proofErr w:type="spellEnd"/>
      <w:r>
        <w:rPr>
          <w:rFonts w:ascii="Times New Roman" w:hAnsi="Times New Roman" w:cs="Times New Roman"/>
          <w:bCs/>
          <w:sz w:val="24"/>
          <w:szCs w:val="24"/>
        </w:rPr>
        <w:t xml:space="preserve"> attribute value so that it only references the JS file. </w:t>
      </w:r>
    </w:p>
    <w:p w14:paraId="12129090" w14:textId="78E02307" w:rsidR="00393717" w:rsidRDefault="00393717" w:rsidP="003F299D">
      <w:pPr>
        <w:spacing w:after="0"/>
        <w:rPr>
          <w:rFonts w:ascii="Times New Roman" w:hAnsi="Times New Roman" w:cs="Times New Roman"/>
          <w:bCs/>
          <w:sz w:val="24"/>
          <w:szCs w:val="24"/>
        </w:rPr>
      </w:pPr>
    </w:p>
    <w:p w14:paraId="0570B608" w14:textId="77777777" w:rsidR="000D16C5" w:rsidRDefault="000D16C5" w:rsidP="000D16C5">
      <w:pPr>
        <w:spacing w:after="0"/>
        <w:rPr>
          <w:rFonts w:ascii="Times New Roman" w:hAnsi="Times New Roman" w:cs="Times New Roman"/>
          <w:bCs/>
          <w:sz w:val="24"/>
          <w:szCs w:val="24"/>
          <w:u w:val="single"/>
        </w:rPr>
      </w:pPr>
      <w:r>
        <w:rPr>
          <w:rFonts w:ascii="Times New Roman" w:hAnsi="Times New Roman" w:cs="Times New Roman"/>
          <w:bCs/>
          <w:sz w:val="24"/>
          <w:szCs w:val="24"/>
          <w:u w:val="single"/>
        </w:rPr>
        <w:t>Challenges</w:t>
      </w:r>
    </w:p>
    <w:p w14:paraId="50040967" w14:textId="77777777" w:rsidR="000D16C5" w:rsidRDefault="000D16C5" w:rsidP="000D16C5">
      <w:pPr>
        <w:pStyle w:val="ListParagraph"/>
        <w:numPr>
          <w:ilvl w:val="0"/>
          <w:numId w:val="25"/>
        </w:numPr>
        <w:spacing w:after="0"/>
        <w:rPr>
          <w:rFonts w:ascii="Times New Roman" w:hAnsi="Times New Roman" w:cs="Times New Roman"/>
          <w:bCs/>
          <w:sz w:val="24"/>
          <w:szCs w:val="24"/>
        </w:rPr>
      </w:pPr>
      <w:r>
        <w:rPr>
          <w:rFonts w:ascii="Times New Roman" w:hAnsi="Times New Roman" w:cs="Times New Roman"/>
          <w:bCs/>
          <w:sz w:val="24"/>
          <w:szCs w:val="24"/>
        </w:rPr>
        <w:t>Replicate the following code in your JS file and add operators between the numbers to make them evaluate to true. You should only be typing “</w:t>
      </w:r>
      <w:proofErr w:type="gramStart"/>
      <w:r>
        <w:rPr>
          <w:rFonts w:ascii="Times New Roman" w:hAnsi="Times New Roman" w:cs="Times New Roman"/>
          <w:bCs/>
          <w:sz w:val="24"/>
          <w:szCs w:val="24"/>
        </w:rPr>
        <w:t>console.log(</w:t>
      </w:r>
      <w:proofErr w:type="gramEnd"/>
      <w:r>
        <w:rPr>
          <w:rFonts w:ascii="Times New Roman" w:hAnsi="Times New Roman" w:cs="Times New Roman"/>
          <w:bCs/>
          <w:sz w:val="24"/>
          <w:szCs w:val="24"/>
        </w:rPr>
        <w:t>)” inside of your JS file. The numbers should go inside of the parentheses as I’ve depicted below. You’ll need to use mathematical or comparison operators to get them to evaluate to true.</w:t>
      </w:r>
    </w:p>
    <w:p w14:paraId="45E98C9C" w14:textId="77777777" w:rsidR="000D16C5" w:rsidRDefault="000D16C5" w:rsidP="000D16C5">
      <w:pPr>
        <w:pStyle w:val="ListParagraph"/>
        <w:numPr>
          <w:ilvl w:val="1"/>
          <w:numId w:val="25"/>
        </w:numPr>
        <w:spacing w:after="0"/>
        <w:rPr>
          <w:rFonts w:ascii="Times New Roman" w:hAnsi="Times New Roman" w:cs="Times New Roman"/>
          <w:bCs/>
          <w:sz w:val="24"/>
          <w:szCs w:val="24"/>
        </w:rPr>
      </w:pPr>
      <w:proofErr w:type="gramStart"/>
      <w:r>
        <w:rPr>
          <w:rFonts w:ascii="Times New Roman" w:hAnsi="Times New Roman" w:cs="Times New Roman"/>
          <w:bCs/>
          <w:sz w:val="24"/>
          <w:szCs w:val="24"/>
        </w:rPr>
        <w:t>console.log(</w:t>
      </w:r>
      <w:proofErr w:type="gramEnd"/>
      <w:r>
        <w:rPr>
          <w:rFonts w:ascii="Times New Roman" w:hAnsi="Times New Roman" w:cs="Times New Roman"/>
          <w:bCs/>
          <w:sz w:val="24"/>
          <w:szCs w:val="24"/>
        </w:rPr>
        <w:t>4 5);</w:t>
      </w:r>
    </w:p>
    <w:p w14:paraId="2BC40E7F" w14:textId="77777777" w:rsidR="000D16C5" w:rsidRPr="00645621" w:rsidRDefault="000D16C5" w:rsidP="000D16C5">
      <w:pPr>
        <w:pStyle w:val="ListParagraph"/>
        <w:numPr>
          <w:ilvl w:val="1"/>
          <w:numId w:val="25"/>
        </w:numPr>
        <w:spacing w:after="0"/>
        <w:rPr>
          <w:rFonts w:ascii="Times New Roman" w:hAnsi="Times New Roman" w:cs="Times New Roman"/>
          <w:bCs/>
          <w:sz w:val="24"/>
          <w:szCs w:val="24"/>
        </w:rPr>
      </w:pPr>
      <w:proofErr w:type="gramStart"/>
      <w:r>
        <w:rPr>
          <w:rFonts w:ascii="Times New Roman" w:hAnsi="Times New Roman" w:cs="Times New Roman"/>
          <w:bCs/>
          <w:sz w:val="24"/>
          <w:szCs w:val="24"/>
        </w:rPr>
        <w:t>console.log(</w:t>
      </w:r>
      <w:proofErr w:type="gramEnd"/>
      <w:r>
        <w:rPr>
          <w:rFonts w:ascii="Times New Roman" w:hAnsi="Times New Roman" w:cs="Times New Roman"/>
          <w:bCs/>
          <w:sz w:val="24"/>
          <w:szCs w:val="24"/>
        </w:rPr>
        <w:t>6 3);</w:t>
      </w:r>
    </w:p>
    <w:p w14:paraId="1B6CDF1A" w14:textId="77777777" w:rsidR="000D16C5" w:rsidRDefault="000D16C5" w:rsidP="000D16C5">
      <w:pPr>
        <w:pStyle w:val="ListParagraph"/>
        <w:numPr>
          <w:ilvl w:val="1"/>
          <w:numId w:val="25"/>
        </w:numPr>
        <w:spacing w:after="0"/>
        <w:rPr>
          <w:rFonts w:ascii="Times New Roman" w:hAnsi="Times New Roman" w:cs="Times New Roman"/>
          <w:bCs/>
          <w:sz w:val="24"/>
          <w:szCs w:val="24"/>
        </w:rPr>
      </w:pPr>
      <w:proofErr w:type="gramStart"/>
      <w:r>
        <w:rPr>
          <w:rFonts w:ascii="Times New Roman" w:hAnsi="Times New Roman" w:cs="Times New Roman"/>
          <w:bCs/>
          <w:sz w:val="24"/>
          <w:szCs w:val="24"/>
        </w:rPr>
        <w:t>console.log(</w:t>
      </w:r>
      <w:proofErr w:type="gramEnd"/>
      <w:r>
        <w:rPr>
          <w:rFonts w:ascii="Times New Roman" w:hAnsi="Times New Roman" w:cs="Times New Roman"/>
          <w:bCs/>
          <w:sz w:val="24"/>
          <w:szCs w:val="24"/>
        </w:rPr>
        <w:t>0 0);</w:t>
      </w:r>
    </w:p>
    <w:p w14:paraId="3AB7AE6E" w14:textId="77777777" w:rsidR="000D16C5" w:rsidRDefault="000D16C5" w:rsidP="000D16C5">
      <w:pPr>
        <w:pStyle w:val="ListParagraph"/>
        <w:numPr>
          <w:ilvl w:val="0"/>
          <w:numId w:val="25"/>
        </w:numPr>
        <w:spacing w:after="0"/>
        <w:rPr>
          <w:rFonts w:ascii="Times New Roman" w:hAnsi="Times New Roman" w:cs="Times New Roman"/>
          <w:bCs/>
          <w:sz w:val="24"/>
          <w:szCs w:val="24"/>
        </w:rPr>
      </w:pPr>
      <w:r>
        <w:rPr>
          <w:rFonts w:ascii="Times New Roman" w:hAnsi="Times New Roman" w:cs="Times New Roman"/>
          <w:bCs/>
          <w:sz w:val="24"/>
          <w:szCs w:val="24"/>
        </w:rPr>
        <w:t xml:space="preserve">Create a for loop that logs the numbers 1-100 to the console. If the number is a multiple of 5, it should say “Multiple of 5” instead of the number. To do this one, you’ll need to </w:t>
      </w:r>
      <w:r>
        <w:rPr>
          <w:rFonts w:ascii="Times New Roman" w:hAnsi="Times New Roman" w:cs="Times New Roman"/>
          <w:bCs/>
          <w:sz w:val="24"/>
          <w:szCs w:val="24"/>
        </w:rPr>
        <w:lastRenderedPageBreak/>
        <w:t xml:space="preserve">use a for loop, an if/else statement, </w:t>
      </w:r>
      <w:proofErr w:type="gramStart"/>
      <w:r>
        <w:rPr>
          <w:rFonts w:ascii="Times New Roman" w:hAnsi="Times New Roman" w:cs="Times New Roman"/>
          <w:bCs/>
          <w:sz w:val="24"/>
          <w:szCs w:val="24"/>
        </w:rPr>
        <w:t>console.log(</w:t>
      </w:r>
      <w:proofErr w:type="gramEnd"/>
      <w:r>
        <w:rPr>
          <w:rFonts w:ascii="Times New Roman" w:hAnsi="Times New Roman" w:cs="Times New Roman"/>
          <w:bCs/>
          <w:sz w:val="24"/>
          <w:szCs w:val="24"/>
        </w:rPr>
        <w:t xml:space="preserve">), and the remainder operator (%). To check if a number if divisible by another one, you can use the following: </w:t>
      </w:r>
    </w:p>
    <w:p w14:paraId="33AB7E77" w14:textId="77777777" w:rsidR="000D16C5" w:rsidRPr="00633B4A" w:rsidRDefault="000D16C5" w:rsidP="000D16C5">
      <w:pPr>
        <w:spacing w:after="0"/>
        <w:rPr>
          <w:rFonts w:ascii="Times New Roman" w:hAnsi="Times New Roman" w:cs="Times New Roman"/>
          <w:bCs/>
          <w:sz w:val="24"/>
          <w:szCs w:val="24"/>
        </w:rPr>
      </w:pPr>
      <w:r>
        <w:rPr>
          <w:rFonts w:ascii="Times New Roman" w:hAnsi="Times New Roman" w:cs="Times New Roman"/>
          <w:bCs/>
          <w:sz w:val="24"/>
          <w:szCs w:val="24"/>
        </w:rPr>
        <w:t>if (x % 2 == 0) {if the number is divisible by 2, execute this code}</w:t>
      </w:r>
    </w:p>
    <w:p w14:paraId="551F602A" w14:textId="77777777" w:rsidR="000D16C5" w:rsidRDefault="000D16C5" w:rsidP="000D16C5">
      <w:pPr>
        <w:spacing w:after="0"/>
        <w:rPr>
          <w:rFonts w:ascii="Times New Roman" w:hAnsi="Times New Roman" w:cs="Times New Roman"/>
          <w:bCs/>
          <w:sz w:val="24"/>
          <w:szCs w:val="24"/>
        </w:rPr>
      </w:pPr>
      <w:r>
        <w:rPr>
          <w:rFonts w:ascii="Times New Roman" w:hAnsi="Times New Roman" w:cs="Times New Roman"/>
          <w:bCs/>
          <w:sz w:val="24"/>
          <w:szCs w:val="24"/>
        </w:rPr>
        <w:t xml:space="preserve">The output would look like this: </w:t>
      </w:r>
    </w:p>
    <w:p w14:paraId="2FB9094B" w14:textId="77777777" w:rsidR="000D16C5" w:rsidRDefault="000D16C5" w:rsidP="000D16C5">
      <w:pPr>
        <w:spacing w:after="0"/>
        <w:rPr>
          <w:rFonts w:ascii="Times New Roman" w:hAnsi="Times New Roman" w:cs="Times New Roman"/>
          <w:bCs/>
          <w:sz w:val="24"/>
          <w:szCs w:val="24"/>
        </w:rPr>
      </w:pPr>
      <w:r>
        <w:rPr>
          <w:rFonts w:ascii="Times New Roman" w:hAnsi="Times New Roman" w:cs="Times New Roman"/>
          <w:bCs/>
          <w:sz w:val="24"/>
          <w:szCs w:val="24"/>
        </w:rPr>
        <w:t>1</w:t>
      </w:r>
    </w:p>
    <w:p w14:paraId="68A65A82" w14:textId="77777777" w:rsidR="000D16C5" w:rsidRDefault="000D16C5" w:rsidP="000D16C5">
      <w:pPr>
        <w:spacing w:after="0"/>
        <w:rPr>
          <w:rFonts w:ascii="Times New Roman" w:hAnsi="Times New Roman" w:cs="Times New Roman"/>
          <w:bCs/>
          <w:sz w:val="24"/>
          <w:szCs w:val="24"/>
        </w:rPr>
      </w:pPr>
      <w:r>
        <w:rPr>
          <w:rFonts w:ascii="Times New Roman" w:hAnsi="Times New Roman" w:cs="Times New Roman"/>
          <w:bCs/>
          <w:sz w:val="24"/>
          <w:szCs w:val="24"/>
        </w:rPr>
        <w:t>2</w:t>
      </w:r>
    </w:p>
    <w:p w14:paraId="50EB2C61" w14:textId="77777777" w:rsidR="000D16C5" w:rsidRDefault="000D16C5" w:rsidP="000D16C5">
      <w:pPr>
        <w:spacing w:after="0"/>
        <w:rPr>
          <w:rFonts w:ascii="Times New Roman" w:hAnsi="Times New Roman" w:cs="Times New Roman"/>
          <w:bCs/>
          <w:sz w:val="24"/>
          <w:szCs w:val="24"/>
        </w:rPr>
      </w:pPr>
      <w:r>
        <w:rPr>
          <w:rFonts w:ascii="Times New Roman" w:hAnsi="Times New Roman" w:cs="Times New Roman"/>
          <w:bCs/>
          <w:sz w:val="24"/>
          <w:szCs w:val="24"/>
        </w:rPr>
        <w:t>3</w:t>
      </w:r>
    </w:p>
    <w:p w14:paraId="69126871" w14:textId="77777777" w:rsidR="000D16C5" w:rsidRDefault="000D16C5" w:rsidP="000D16C5">
      <w:pPr>
        <w:spacing w:after="0"/>
        <w:rPr>
          <w:rFonts w:ascii="Times New Roman" w:hAnsi="Times New Roman" w:cs="Times New Roman"/>
          <w:bCs/>
          <w:sz w:val="24"/>
          <w:szCs w:val="24"/>
        </w:rPr>
      </w:pPr>
      <w:r>
        <w:rPr>
          <w:rFonts w:ascii="Times New Roman" w:hAnsi="Times New Roman" w:cs="Times New Roman"/>
          <w:bCs/>
          <w:sz w:val="24"/>
          <w:szCs w:val="24"/>
        </w:rPr>
        <w:t>4</w:t>
      </w:r>
    </w:p>
    <w:p w14:paraId="023DA3C7" w14:textId="77777777" w:rsidR="000D16C5" w:rsidRDefault="000D16C5" w:rsidP="000D16C5">
      <w:pPr>
        <w:spacing w:after="0"/>
        <w:rPr>
          <w:rFonts w:ascii="Times New Roman" w:hAnsi="Times New Roman" w:cs="Times New Roman"/>
          <w:bCs/>
          <w:sz w:val="24"/>
          <w:szCs w:val="24"/>
        </w:rPr>
      </w:pPr>
      <w:r>
        <w:rPr>
          <w:rFonts w:ascii="Times New Roman" w:hAnsi="Times New Roman" w:cs="Times New Roman"/>
          <w:bCs/>
          <w:sz w:val="24"/>
          <w:szCs w:val="24"/>
        </w:rPr>
        <w:t>Multiple of 5</w:t>
      </w:r>
    </w:p>
    <w:p w14:paraId="11C0ABEA" w14:textId="77777777" w:rsidR="000D16C5" w:rsidRPr="00AE1B10" w:rsidRDefault="000D16C5" w:rsidP="000D16C5">
      <w:pPr>
        <w:spacing w:after="0"/>
        <w:rPr>
          <w:rFonts w:ascii="Times New Roman" w:hAnsi="Times New Roman" w:cs="Times New Roman"/>
          <w:bCs/>
          <w:sz w:val="24"/>
          <w:szCs w:val="24"/>
        </w:rPr>
      </w:pPr>
      <w:r>
        <w:rPr>
          <w:rFonts w:ascii="Times New Roman" w:hAnsi="Times New Roman" w:cs="Times New Roman"/>
          <w:bCs/>
          <w:sz w:val="24"/>
          <w:szCs w:val="24"/>
        </w:rPr>
        <w:t>6…and so on</w:t>
      </w:r>
    </w:p>
    <w:p w14:paraId="278FE057" w14:textId="77777777" w:rsidR="000D16C5" w:rsidRDefault="000D16C5" w:rsidP="000D16C5">
      <w:pPr>
        <w:pStyle w:val="ListParagraph"/>
        <w:numPr>
          <w:ilvl w:val="0"/>
          <w:numId w:val="25"/>
        </w:numPr>
        <w:spacing w:after="0"/>
        <w:rPr>
          <w:rFonts w:ascii="Times New Roman" w:hAnsi="Times New Roman" w:cs="Times New Roman"/>
          <w:bCs/>
          <w:sz w:val="24"/>
          <w:szCs w:val="24"/>
        </w:rPr>
      </w:pPr>
      <w:r>
        <w:rPr>
          <w:rFonts w:ascii="Times New Roman" w:hAnsi="Times New Roman" w:cs="Times New Roman"/>
          <w:bCs/>
          <w:sz w:val="24"/>
          <w:szCs w:val="24"/>
        </w:rPr>
        <w:t xml:space="preserve">Convert the for loop in the previous challenge to a while loop and make it do the same thing. The output should look the same as the </w:t>
      </w:r>
      <w:proofErr w:type="gramStart"/>
      <w:r>
        <w:rPr>
          <w:rFonts w:ascii="Times New Roman" w:hAnsi="Times New Roman" w:cs="Times New Roman"/>
          <w:bCs/>
          <w:sz w:val="24"/>
          <w:szCs w:val="24"/>
        </w:rPr>
        <w:t>for loop</w:t>
      </w:r>
      <w:proofErr w:type="gramEnd"/>
      <w:r>
        <w:rPr>
          <w:rFonts w:ascii="Times New Roman" w:hAnsi="Times New Roman" w:cs="Times New Roman"/>
          <w:bCs/>
          <w:sz w:val="24"/>
          <w:szCs w:val="24"/>
        </w:rPr>
        <w:t xml:space="preserve"> output.</w:t>
      </w:r>
    </w:p>
    <w:p w14:paraId="559E3A27" w14:textId="77777777" w:rsidR="000D16C5" w:rsidRDefault="000D16C5" w:rsidP="000D16C5">
      <w:pPr>
        <w:pStyle w:val="ListParagraph"/>
        <w:numPr>
          <w:ilvl w:val="0"/>
          <w:numId w:val="25"/>
        </w:numPr>
        <w:spacing w:after="0"/>
        <w:rPr>
          <w:rFonts w:ascii="Times New Roman" w:hAnsi="Times New Roman" w:cs="Times New Roman"/>
          <w:bCs/>
          <w:sz w:val="24"/>
          <w:szCs w:val="24"/>
        </w:rPr>
      </w:pPr>
      <w:r>
        <w:rPr>
          <w:rFonts w:ascii="Times New Roman" w:hAnsi="Times New Roman" w:cs="Times New Roman"/>
          <w:bCs/>
          <w:sz w:val="24"/>
          <w:szCs w:val="24"/>
        </w:rPr>
        <w:t xml:space="preserve">Create a variable called </w:t>
      </w:r>
      <w:proofErr w:type="spellStart"/>
      <w:r>
        <w:rPr>
          <w:rFonts w:ascii="Times New Roman" w:hAnsi="Times New Roman" w:cs="Times New Roman"/>
          <w:bCs/>
          <w:sz w:val="24"/>
          <w:szCs w:val="24"/>
        </w:rPr>
        <w:t>myAge</w:t>
      </w:r>
      <w:proofErr w:type="spellEnd"/>
      <w:r>
        <w:rPr>
          <w:rFonts w:ascii="Times New Roman" w:hAnsi="Times New Roman" w:cs="Times New Roman"/>
          <w:bCs/>
          <w:sz w:val="24"/>
          <w:szCs w:val="24"/>
        </w:rPr>
        <w:t xml:space="preserve"> and another called </w:t>
      </w:r>
      <w:proofErr w:type="spellStart"/>
      <w:r>
        <w:rPr>
          <w:rFonts w:ascii="Times New Roman" w:hAnsi="Times New Roman" w:cs="Times New Roman"/>
          <w:bCs/>
          <w:sz w:val="24"/>
          <w:szCs w:val="24"/>
        </w:rPr>
        <w:t>myName</w:t>
      </w:r>
      <w:proofErr w:type="spellEnd"/>
      <w:r>
        <w:rPr>
          <w:rFonts w:ascii="Times New Roman" w:hAnsi="Times New Roman" w:cs="Times New Roman"/>
          <w:bCs/>
          <w:sz w:val="24"/>
          <w:szCs w:val="24"/>
        </w:rPr>
        <w:t xml:space="preserve">. Set their values to your age and your name respectively. Create an alert with your name and age using string concatenation. “My name is ___ and I am ___ years old” is what should be display in a popup on the page. Your name and age will replace the underlines. </w:t>
      </w:r>
    </w:p>
    <w:p w14:paraId="3229CE20" w14:textId="77777777" w:rsidR="000D16C5" w:rsidRDefault="000D16C5" w:rsidP="000D16C5">
      <w:pPr>
        <w:pStyle w:val="ListParagraph"/>
        <w:numPr>
          <w:ilvl w:val="0"/>
          <w:numId w:val="25"/>
        </w:numPr>
        <w:spacing w:after="0"/>
        <w:rPr>
          <w:rFonts w:ascii="Times New Roman" w:hAnsi="Times New Roman" w:cs="Times New Roman"/>
          <w:bCs/>
          <w:sz w:val="24"/>
          <w:szCs w:val="24"/>
        </w:rPr>
      </w:pPr>
      <w:r>
        <w:rPr>
          <w:rFonts w:ascii="Times New Roman" w:hAnsi="Times New Roman" w:cs="Times New Roman"/>
          <w:bCs/>
          <w:sz w:val="24"/>
          <w:szCs w:val="24"/>
        </w:rPr>
        <w:t xml:space="preserve">Use a prompt which asks for the age of the user. If the user is above 21, an alert should appear which </w:t>
      </w:r>
      <w:proofErr w:type="gramStart"/>
      <w:r>
        <w:rPr>
          <w:rFonts w:ascii="Times New Roman" w:hAnsi="Times New Roman" w:cs="Times New Roman"/>
          <w:bCs/>
          <w:sz w:val="24"/>
          <w:szCs w:val="24"/>
        </w:rPr>
        <w:t>says</w:t>
      </w:r>
      <w:proofErr w:type="gramEnd"/>
      <w:r>
        <w:rPr>
          <w:rFonts w:ascii="Times New Roman" w:hAnsi="Times New Roman" w:cs="Times New Roman"/>
          <w:bCs/>
          <w:sz w:val="24"/>
          <w:szCs w:val="24"/>
        </w:rPr>
        <w:t xml:space="preserve"> “You are old enough to drink.” If the user is under 21 (else), an alert should appear saying “No alcohol for you!” You will need to use a prompt, if/else statement, and an alert. </w:t>
      </w:r>
      <w:hyperlink r:id="rId17" w:history="1">
        <w:r w:rsidRPr="00CD4C23">
          <w:rPr>
            <w:rStyle w:val="Hyperlink"/>
            <w:rFonts w:ascii="Times New Roman" w:hAnsi="Times New Roman" w:cs="Times New Roman"/>
            <w:bCs/>
            <w:sz w:val="24"/>
            <w:szCs w:val="24"/>
          </w:rPr>
          <w:t>https://www.w3schools.com/jsref/met_win_prompt.asp</w:t>
        </w:r>
      </w:hyperlink>
      <w:r>
        <w:rPr>
          <w:rFonts w:ascii="Times New Roman" w:hAnsi="Times New Roman" w:cs="Times New Roman"/>
          <w:bCs/>
          <w:sz w:val="24"/>
          <w:szCs w:val="24"/>
        </w:rPr>
        <w:t xml:space="preserve"> is a link that should help you with the prompt part.</w:t>
      </w:r>
    </w:p>
    <w:p w14:paraId="08D560F1" w14:textId="77777777" w:rsidR="000D16C5" w:rsidRDefault="000D16C5" w:rsidP="000D16C5">
      <w:pPr>
        <w:pStyle w:val="ListParagraph"/>
        <w:numPr>
          <w:ilvl w:val="0"/>
          <w:numId w:val="25"/>
        </w:numPr>
        <w:spacing w:after="0"/>
        <w:rPr>
          <w:rFonts w:ascii="Times New Roman" w:hAnsi="Times New Roman" w:cs="Times New Roman"/>
          <w:bCs/>
          <w:sz w:val="24"/>
          <w:szCs w:val="24"/>
        </w:rPr>
      </w:pPr>
      <w:r>
        <w:rPr>
          <w:rFonts w:ascii="Times New Roman" w:hAnsi="Times New Roman" w:cs="Times New Roman"/>
          <w:bCs/>
          <w:sz w:val="24"/>
          <w:szCs w:val="24"/>
        </w:rPr>
        <w:t xml:space="preserve">Create a function called </w:t>
      </w:r>
      <w:proofErr w:type="spellStart"/>
      <w:r>
        <w:rPr>
          <w:rFonts w:ascii="Times New Roman" w:hAnsi="Times New Roman" w:cs="Times New Roman"/>
          <w:bCs/>
          <w:sz w:val="24"/>
          <w:szCs w:val="24"/>
        </w:rPr>
        <w:t>numberAdder</w:t>
      </w:r>
      <w:proofErr w:type="spellEnd"/>
      <w:r>
        <w:rPr>
          <w:rFonts w:ascii="Times New Roman" w:hAnsi="Times New Roman" w:cs="Times New Roman"/>
          <w:bCs/>
          <w:sz w:val="24"/>
          <w:szCs w:val="24"/>
        </w:rPr>
        <w:t xml:space="preserve"> that will add the numbers 1-100 together and log the result to the console. The answer will be 5050 if this challenge is done correctly. I would solve this by creating a variable and assigning it a value of 0. I’d then create a for or while loop which went up until 100. Each time the loop executes, you want to add the number in the loop to the variable outside of the loop. </w:t>
      </w:r>
    </w:p>
    <w:p w14:paraId="7CF4C3AE" w14:textId="77777777" w:rsidR="000D16C5" w:rsidRDefault="000D16C5" w:rsidP="000D16C5">
      <w:pPr>
        <w:spacing w:after="0"/>
        <w:rPr>
          <w:rFonts w:ascii="Times New Roman" w:hAnsi="Times New Roman" w:cs="Times New Roman"/>
          <w:bCs/>
          <w:sz w:val="24"/>
          <w:szCs w:val="24"/>
        </w:rPr>
      </w:pPr>
    </w:p>
    <w:p w14:paraId="5503EB03" w14:textId="77777777" w:rsidR="000D16C5" w:rsidRDefault="000D16C5" w:rsidP="000D16C5">
      <w:pPr>
        <w:spacing w:after="0"/>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numberAdder</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xml:space="preserve">); // This would output “5050” or “Adding the numbers 1-100 together results in 5050.” </w:t>
      </w:r>
    </w:p>
    <w:p w14:paraId="125BB539" w14:textId="77777777" w:rsidR="000D16C5" w:rsidRPr="00B46677" w:rsidRDefault="000D16C5" w:rsidP="000D16C5">
      <w:pPr>
        <w:spacing w:after="0"/>
        <w:rPr>
          <w:rFonts w:ascii="Times New Roman" w:hAnsi="Times New Roman" w:cs="Times New Roman"/>
          <w:bCs/>
          <w:sz w:val="24"/>
          <w:szCs w:val="24"/>
        </w:rPr>
      </w:pPr>
    </w:p>
    <w:p w14:paraId="63440B18" w14:textId="77777777" w:rsidR="000D16C5" w:rsidRDefault="000D16C5" w:rsidP="000D16C5">
      <w:pPr>
        <w:pStyle w:val="ListParagraph"/>
        <w:numPr>
          <w:ilvl w:val="0"/>
          <w:numId w:val="25"/>
        </w:numPr>
        <w:spacing w:after="0"/>
        <w:rPr>
          <w:rFonts w:ascii="Times New Roman" w:hAnsi="Times New Roman" w:cs="Times New Roman"/>
          <w:bCs/>
          <w:sz w:val="24"/>
          <w:szCs w:val="24"/>
        </w:rPr>
      </w:pPr>
      <w:r>
        <w:rPr>
          <w:rFonts w:ascii="Times New Roman" w:hAnsi="Times New Roman" w:cs="Times New Roman"/>
          <w:bCs/>
          <w:sz w:val="24"/>
          <w:szCs w:val="24"/>
        </w:rPr>
        <w:t xml:space="preserve">Create a function called </w:t>
      </w:r>
      <w:proofErr w:type="spellStart"/>
      <w:r>
        <w:rPr>
          <w:rFonts w:ascii="Times New Roman" w:hAnsi="Times New Roman" w:cs="Times New Roman"/>
          <w:bCs/>
          <w:sz w:val="24"/>
          <w:szCs w:val="24"/>
        </w:rPr>
        <w:t>boxVolume</w:t>
      </w:r>
      <w:proofErr w:type="spellEnd"/>
      <w:r>
        <w:rPr>
          <w:rFonts w:ascii="Times New Roman" w:hAnsi="Times New Roman" w:cs="Times New Roman"/>
          <w:bCs/>
          <w:sz w:val="24"/>
          <w:szCs w:val="24"/>
        </w:rPr>
        <w:t xml:space="preserve"> that will calculate the volume of a 3-dimensional box. The formula for volume is length x width x height. Your function will need to take in three arguments and then perform some math. The function should log the volume of the box to the console.</w:t>
      </w:r>
    </w:p>
    <w:p w14:paraId="446A8B2F" w14:textId="77777777" w:rsidR="000D16C5" w:rsidRDefault="000D16C5" w:rsidP="000D16C5">
      <w:pPr>
        <w:spacing w:after="0"/>
        <w:rPr>
          <w:rFonts w:ascii="Times New Roman" w:hAnsi="Times New Roman" w:cs="Times New Roman"/>
          <w:bCs/>
          <w:sz w:val="24"/>
          <w:szCs w:val="24"/>
        </w:rPr>
      </w:pPr>
    </w:p>
    <w:p w14:paraId="466A6064" w14:textId="77777777" w:rsidR="000D16C5" w:rsidRDefault="000D16C5" w:rsidP="000D16C5">
      <w:pPr>
        <w:spacing w:after="0"/>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boxVolume</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3, 4, 5); // This would output (“Volume of your box is 60.”);</w:t>
      </w:r>
    </w:p>
    <w:p w14:paraId="7A00BFC1" w14:textId="77777777" w:rsidR="000D16C5" w:rsidRDefault="000D16C5" w:rsidP="000D16C5">
      <w:pPr>
        <w:spacing w:after="0"/>
        <w:rPr>
          <w:rFonts w:ascii="Times New Roman" w:hAnsi="Times New Roman" w:cs="Times New Roman"/>
          <w:bCs/>
          <w:sz w:val="24"/>
          <w:szCs w:val="24"/>
        </w:rPr>
      </w:pPr>
    </w:p>
    <w:p w14:paraId="49ACCE3C" w14:textId="77777777" w:rsidR="000D16C5" w:rsidRDefault="000D16C5" w:rsidP="003F299D">
      <w:pPr>
        <w:spacing w:after="0"/>
        <w:rPr>
          <w:rFonts w:ascii="Times New Roman" w:hAnsi="Times New Roman" w:cs="Times New Roman"/>
          <w:bCs/>
          <w:sz w:val="24"/>
          <w:szCs w:val="24"/>
        </w:rPr>
      </w:pPr>
    </w:p>
    <w:p w14:paraId="5C4BBC66" w14:textId="77777777" w:rsidR="003B1315" w:rsidRDefault="003B1315" w:rsidP="003F299D">
      <w:pPr>
        <w:spacing w:after="0"/>
        <w:rPr>
          <w:rFonts w:ascii="Times New Roman" w:hAnsi="Times New Roman" w:cs="Times New Roman"/>
          <w:bCs/>
          <w:sz w:val="24"/>
          <w:szCs w:val="24"/>
        </w:rPr>
      </w:pPr>
    </w:p>
    <w:p w14:paraId="569F35DF" w14:textId="74D82231" w:rsidR="001F4695" w:rsidRDefault="001F4695" w:rsidP="003F299D">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But Professor, I Don’t Know Where to Start</w:t>
      </w:r>
    </w:p>
    <w:p w14:paraId="22A4AF75" w14:textId="1461309B" w:rsidR="001F4695" w:rsidRDefault="001F4695" w:rsidP="003F299D">
      <w:pPr>
        <w:spacing w:after="0"/>
        <w:rPr>
          <w:rFonts w:ascii="Times New Roman" w:hAnsi="Times New Roman" w:cs="Times New Roman"/>
          <w:bCs/>
          <w:sz w:val="24"/>
          <w:szCs w:val="24"/>
        </w:rPr>
      </w:pPr>
      <w:r>
        <w:rPr>
          <w:rFonts w:ascii="Times New Roman" w:hAnsi="Times New Roman" w:cs="Times New Roman"/>
          <w:bCs/>
          <w:sz w:val="24"/>
          <w:szCs w:val="24"/>
        </w:rPr>
        <w:t>If you’re not sure where to start at all, this section was made for you! I’ve listed out basic steps that you can take below for your convenience. Follow them carefully and you should be able to get the assignment started.</w:t>
      </w:r>
    </w:p>
    <w:p w14:paraId="6F927097" w14:textId="0B2B45CB" w:rsidR="001F4695" w:rsidRDefault="001F4695" w:rsidP="001F4695">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t>Download the “Week-</w:t>
      </w:r>
      <w:r w:rsidR="000D16C5">
        <w:rPr>
          <w:rFonts w:ascii="Times New Roman" w:hAnsi="Times New Roman" w:cs="Times New Roman"/>
          <w:bCs/>
          <w:sz w:val="24"/>
          <w:szCs w:val="24"/>
        </w:rPr>
        <w:t>9</w:t>
      </w:r>
      <w:r>
        <w:rPr>
          <w:rFonts w:ascii="Times New Roman" w:hAnsi="Times New Roman" w:cs="Times New Roman"/>
          <w:bCs/>
          <w:sz w:val="24"/>
          <w:szCs w:val="24"/>
        </w:rPr>
        <w:t>-Lecture-Notes.zip” folder from Blackboard</w:t>
      </w:r>
    </w:p>
    <w:p w14:paraId="208017CB" w14:textId="2A2B8D51" w:rsidR="001F4695" w:rsidRDefault="001F4695" w:rsidP="001F4695">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lastRenderedPageBreak/>
        <w:t>Take the “</w:t>
      </w:r>
      <w:r w:rsidR="00627466">
        <w:rPr>
          <w:rFonts w:ascii="Times New Roman" w:hAnsi="Times New Roman" w:cs="Times New Roman"/>
          <w:bCs/>
          <w:sz w:val="24"/>
          <w:szCs w:val="24"/>
        </w:rPr>
        <w:t>js-challenges</w:t>
      </w:r>
      <w:r>
        <w:rPr>
          <w:rFonts w:ascii="Times New Roman" w:hAnsi="Times New Roman" w:cs="Times New Roman"/>
          <w:bCs/>
          <w:sz w:val="24"/>
          <w:szCs w:val="24"/>
        </w:rPr>
        <w:t xml:space="preserve">.html” </w:t>
      </w:r>
      <w:r w:rsidR="004D4DB5">
        <w:rPr>
          <w:rFonts w:ascii="Times New Roman" w:hAnsi="Times New Roman" w:cs="Times New Roman"/>
          <w:bCs/>
          <w:sz w:val="24"/>
          <w:szCs w:val="24"/>
        </w:rPr>
        <w:t xml:space="preserve">file </w:t>
      </w:r>
      <w:r>
        <w:rPr>
          <w:rFonts w:ascii="Times New Roman" w:hAnsi="Times New Roman" w:cs="Times New Roman"/>
          <w:bCs/>
          <w:sz w:val="24"/>
          <w:szCs w:val="24"/>
        </w:rPr>
        <w:t>and “</w:t>
      </w:r>
      <w:proofErr w:type="spellStart"/>
      <w:r w:rsidR="004D4DB5">
        <w:rPr>
          <w:rFonts w:ascii="Times New Roman" w:hAnsi="Times New Roman" w:cs="Times New Roman"/>
          <w:bCs/>
          <w:sz w:val="24"/>
          <w:szCs w:val="24"/>
        </w:rPr>
        <w:t>js</w:t>
      </w:r>
      <w:proofErr w:type="spellEnd"/>
      <w:r>
        <w:rPr>
          <w:rFonts w:ascii="Times New Roman" w:hAnsi="Times New Roman" w:cs="Times New Roman"/>
          <w:bCs/>
          <w:sz w:val="24"/>
          <w:szCs w:val="24"/>
        </w:rPr>
        <w:t xml:space="preserve">” </w:t>
      </w:r>
      <w:r w:rsidR="004D4DB5">
        <w:rPr>
          <w:rFonts w:ascii="Times New Roman" w:hAnsi="Times New Roman" w:cs="Times New Roman"/>
          <w:bCs/>
          <w:sz w:val="24"/>
          <w:szCs w:val="24"/>
        </w:rPr>
        <w:t>folder</w:t>
      </w:r>
      <w:r>
        <w:rPr>
          <w:rFonts w:ascii="Times New Roman" w:hAnsi="Times New Roman" w:cs="Times New Roman"/>
          <w:bCs/>
          <w:sz w:val="24"/>
          <w:szCs w:val="24"/>
        </w:rPr>
        <w:t xml:space="preserve"> and place them </w:t>
      </w:r>
      <w:r w:rsidR="0062745D">
        <w:rPr>
          <w:rFonts w:ascii="Times New Roman" w:hAnsi="Times New Roman" w:cs="Times New Roman"/>
          <w:bCs/>
          <w:sz w:val="24"/>
          <w:szCs w:val="24"/>
        </w:rPr>
        <w:t>in a folder you can find.</w:t>
      </w:r>
    </w:p>
    <w:p w14:paraId="4C2AD5D4" w14:textId="1BCAA57E" w:rsidR="0062745D" w:rsidRDefault="0062745D" w:rsidP="0062745D">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Create a “Week-</w:t>
      </w:r>
      <w:r w:rsidR="004D4DB5">
        <w:rPr>
          <w:rFonts w:ascii="Times New Roman" w:hAnsi="Times New Roman" w:cs="Times New Roman"/>
          <w:bCs/>
          <w:sz w:val="24"/>
          <w:szCs w:val="24"/>
        </w:rPr>
        <w:t>9</w:t>
      </w:r>
      <w:r>
        <w:rPr>
          <w:rFonts w:ascii="Times New Roman" w:hAnsi="Times New Roman" w:cs="Times New Roman"/>
          <w:bCs/>
          <w:sz w:val="24"/>
          <w:szCs w:val="24"/>
        </w:rPr>
        <w:t>” folder in your “</w:t>
      </w:r>
      <w:r w:rsidR="00DA20CF">
        <w:rPr>
          <w:rFonts w:ascii="Times New Roman" w:hAnsi="Times New Roman" w:cs="Times New Roman"/>
          <w:bCs/>
          <w:sz w:val="24"/>
          <w:szCs w:val="24"/>
        </w:rPr>
        <w:t>D</w:t>
      </w:r>
      <w:r>
        <w:rPr>
          <w:rFonts w:ascii="Times New Roman" w:hAnsi="Times New Roman" w:cs="Times New Roman"/>
          <w:bCs/>
          <w:sz w:val="24"/>
          <w:szCs w:val="24"/>
        </w:rPr>
        <w:t>ocuments” folder</w:t>
      </w:r>
      <w:r w:rsidR="00F515C4">
        <w:rPr>
          <w:rFonts w:ascii="Times New Roman" w:hAnsi="Times New Roman" w:cs="Times New Roman"/>
          <w:bCs/>
          <w:sz w:val="24"/>
          <w:szCs w:val="24"/>
        </w:rPr>
        <w:t xml:space="preserve"> or some other folder you can access easily</w:t>
      </w:r>
    </w:p>
    <w:p w14:paraId="0018A2F1" w14:textId="35099027" w:rsidR="0062745D" w:rsidRDefault="0062745D" w:rsidP="0062745D">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Place</w:t>
      </w:r>
      <w:r w:rsidR="004D4DB5">
        <w:rPr>
          <w:rFonts w:ascii="Times New Roman" w:hAnsi="Times New Roman" w:cs="Times New Roman"/>
          <w:bCs/>
          <w:sz w:val="24"/>
          <w:szCs w:val="24"/>
        </w:rPr>
        <w:t xml:space="preserve"> the HTML file and “</w:t>
      </w:r>
      <w:proofErr w:type="spellStart"/>
      <w:r w:rsidR="004D4DB5">
        <w:rPr>
          <w:rFonts w:ascii="Times New Roman" w:hAnsi="Times New Roman" w:cs="Times New Roman"/>
          <w:bCs/>
          <w:sz w:val="24"/>
          <w:szCs w:val="24"/>
        </w:rPr>
        <w:t>js</w:t>
      </w:r>
      <w:proofErr w:type="spellEnd"/>
      <w:r w:rsidR="004D4DB5">
        <w:rPr>
          <w:rFonts w:ascii="Times New Roman" w:hAnsi="Times New Roman" w:cs="Times New Roman"/>
          <w:bCs/>
          <w:sz w:val="24"/>
          <w:szCs w:val="24"/>
        </w:rPr>
        <w:t xml:space="preserve">” folder </w:t>
      </w:r>
      <w:r>
        <w:rPr>
          <w:rFonts w:ascii="Times New Roman" w:hAnsi="Times New Roman" w:cs="Times New Roman"/>
          <w:bCs/>
          <w:sz w:val="24"/>
          <w:szCs w:val="24"/>
        </w:rPr>
        <w:t>in this newly created “Week-</w:t>
      </w:r>
      <w:r w:rsidR="004D4DB5">
        <w:rPr>
          <w:rFonts w:ascii="Times New Roman" w:hAnsi="Times New Roman" w:cs="Times New Roman"/>
          <w:bCs/>
          <w:sz w:val="24"/>
          <w:szCs w:val="24"/>
        </w:rPr>
        <w:t>9</w:t>
      </w:r>
      <w:r>
        <w:rPr>
          <w:rFonts w:ascii="Times New Roman" w:hAnsi="Times New Roman" w:cs="Times New Roman"/>
          <w:bCs/>
          <w:sz w:val="24"/>
          <w:szCs w:val="24"/>
        </w:rPr>
        <w:t>” folder</w:t>
      </w:r>
    </w:p>
    <w:p w14:paraId="58544935" w14:textId="346F97DA" w:rsidR="0062745D" w:rsidRDefault="0062745D" w:rsidP="0062745D">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t>Open the “</w:t>
      </w:r>
      <w:r w:rsidR="004D4DB5">
        <w:rPr>
          <w:rFonts w:ascii="Times New Roman" w:hAnsi="Times New Roman" w:cs="Times New Roman"/>
          <w:bCs/>
          <w:sz w:val="24"/>
          <w:szCs w:val="24"/>
        </w:rPr>
        <w:t>js-challenges.html</w:t>
      </w:r>
      <w:r>
        <w:rPr>
          <w:rFonts w:ascii="Times New Roman" w:hAnsi="Times New Roman" w:cs="Times New Roman"/>
          <w:bCs/>
          <w:sz w:val="24"/>
          <w:szCs w:val="24"/>
        </w:rPr>
        <w:t xml:space="preserve">” file with a text editor of your choice </w:t>
      </w:r>
    </w:p>
    <w:p w14:paraId="3821553F" w14:textId="144D68AF" w:rsidR="00092B1D" w:rsidRDefault="00092B1D" w:rsidP="0062745D">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t>Open the page in the browser and inspect it</w:t>
      </w:r>
    </w:p>
    <w:p w14:paraId="274D74B2" w14:textId="2015EF85" w:rsidR="00092B1D" w:rsidRDefault="00092B1D" w:rsidP="0062745D">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t>After inspecting the page, go to the tab labeled “Console” so you can check your output</w:t>
      </w:r>
    </w:p>
    <w:p w14:paraId="7368DE73" w14:textId="00BF3478" w:rsidR="00092B1D" w:rsidRDefault="00092B1D" w:rsidP="0062745D">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t xml:space="preserve">Review the 7 challenges listed above and add comments in your JS file to distinguish between each code block </w:t>
      </w:r>
      <w:r w:rsidR="00E11CEA">
        <w:rPr>
          <w:rFonts w:ascii="Times New Roman" w:hAnsi="Times New Roman" w:cs="Times New Roman"/>
          <w:bCs/>
          <w:sz w:val="24"/>
          <w:szCs w:val="24"/>
        </w:rPr>
        <w:t>as depicted below</w:t>
      </w:r>
      <w:r>
        <w:rPr>
          <w:rFonts w:ascii="Times New Roman" w:hAnsi="Times New Roman" w:cs="Times New Roman"/>
          <w:bCs/>
          <w:sz w:val="24"/>
          <w:szCs w:val="24"/>
        </w:rPr>
        <w:t xml:space="preserve"> </w:t>
      </w:r>
    </w:p>
    <w:p w14:paraId="43891A08" w14:textId="3ABDF391" w:rsidR="00E11CEA" w:rsidRDefault="00E11CEA" w:rsidP="0062745D">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t>Add code underneath each comment as I’ve described above. I would review the class example as it contains useful code for this assignment.</w:t>
      </w:r>
    </w:p>
    <w:p w14:paraId="6644190E" w14:textId="782D0E58" w:rsidR="00092B1D" w:rsidRDefault="00092B1D" w:rsidP="00092B1D">
      <w:pPr>
        <w:spacing w:after="0"/>
        <w:rPr>
          <w:rFonts w:ascii="Times New Roman" w:hAnsi="Times New Roman" w:cs="Times New Roman"/>
          <w:bCs/>
          <w:sz w:val="24"/>
          <w:szCs w:val="24"/>
        </w:rPr>
      </w:pPr>
    </w:p>
    <w:p w14:paraId="738C3250" w14:textId="2FC9B232" w:rsidR="00092B1D" w:rsidRDefault="00092B1D" w:rsidP="00092B1D">
      <w:pPr>
        <w:spacing w:after="0"/>
        <w:rPr>
          <w:rFonts w:ascii="Times New Roman" w:hAnsi="Times New Roman" w:cs="Times New Roman"/>
          <w:bCs/>
          <w:sz w:val="24"/>
          <w:szCs w:val="24"/>
        </w:rPr>
      </w:pPr>
      <w:r>
        <w:rPr>
          <w:rFonts w:ascii="Times New Roman" w:hAnsi="Times New Roman" w:cs="Times New Roman"/>
          <w:bCs/>
          <w:sz w:val="24"/>
          <w:szCs w:val="24"/>
        </w:rPr>
        <w:t>// Challenge 1</w:t>
      </w:r>
    </w:p>
    <w:p w14:paraId="67C5F603" w14:textId="307BC6BB" w:rsidR="00092B1D" w:rsidRDefault="00092B1D" w:rsidP="00092B1D">
      <w:pPr>
        <w:spacing w:after="0"/>
        <w:rPr>
          <w:rFonts w:ascii="Times New Roman" w:hAnsi="Times New Roman" w:cs="Times New Roman"/>
          <w:bCs/>
          <w:sz w:val="24"/>
          <w:szCs w:val="24"/>
        </w:rPr>
      </w:pPr>
    </w:p>
    <w:p w14:paraId="1783AE28" w14:textId="745FBA3A" w:rsidR="00092B1D" w:rsidRDefault="00092B1D" w:rsidP="00092B1D">
      <w:pPr>
        <w:spacing w:after="0"/>
        <w:rPr>
          <w:rFonts w:ascii="Times New Roman" w:hAnsi="Times New Roman" w:cs="Times New Roman"/>
          <w:bCs/>
          <w:sz w:val="24"/>
          <w:szCs w:val="24"/>
        </w:rPr>
      </w:pPr>
      <w:r>
        <w:rPr>
          <w:rFonts w:ascii="Times New Roman" w:hAnsi="Times New Roman" w:cs="Times New Roman"/>
          <w:bCs/>
          <w:sz w:val="24"/>
          <w:szCs w:val="24"/>
        </w:rPr>
        <w:t>// Challenge 2</w:t>
      </w:r>
    </w:p>
    <w:p w14:paraId="17783809" w14:textId="7A0A7992" w:rsidR="00092B1D" w:rsidRDefault="00092B1D" w:rsidP="00092B1D">
      <w:pPr>
        <w:spacing w:after="0"/>
        <w:rPr>
          <w:rFonts w:ascii="Times New Roman" w:hAnsi="Times New Roman" w:cs="Times New Roman"/>
          <w:bCs/>
          <w:sz w:val="24"/>
          <w:szCs w:val="24"/>
        </w:rPr>
      </w:pPr>
    </w:p>
    <w:p w14:paraId="4865B0EA" w14:textId="279B0453" w:rsidR="004B0C8B" w:rsidRDefault="003C2D7B" w:rsidP="004B0C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58742C">
        <w:rPr>
          <w:rFonts w:ascii="Times New Roman" w:hAnsi="Times New Roman" w:cs="Times New Roman"/>
          <w:sz w:val="24"/>
          <w:szCs w:val="24"/>
        </w:rPr>
        <w:t xml:space="preserve">web page </w:t>
      </w:r>
      <w:r w:rsidR="005271EB">
        <w:rPr>
          <w:rFonts w:ascii="Times New Roman" w:hAnsi="Times New Roman" w:cs="Times New Roman"/>
          <w:sz w:val="24"/>
          <w:szCs w:val="24"/>
        </w:rPr>
        <w:t>is</w:t>
      </w:r>
      <w:r w:rsidR="004D5881">
        <w:rPr>
          <w:rFonts w:ascii="Times New Roman" w:hAnsi="Times New Roman" w:cs="Times New Roman"/>
          <w:sz w:val="24"/>
          <w:szCs w:val="24"/>
        </w:rPr>
        <w:t xml:space="preserve"> </w:t>
      </w:r>
      <w:r w:rsidR="004D5881" w:rsidRPr="004D5881">
        <w:rPr>
          <w:rFonts w:ascii="Times New Roman" w:hAnsi="Times New Roman" w:cs="Times New Roman"/>
          <w:b/>
          <w:sz w:val="24"/>
          <w:szCs w:val="24"/>
        </w:rPr>
        <w:t>due</w:t>
      </w:r>
      <w:r w:rsidRPr="004D5881">
        <w:rPr>
          <w:rFonts w:ascii="Times New Roman" w:hAnsi="Times New Roman" w:cs="Times New Roman"/>
          <w:b/>
          <w:sz w:val="24"/>
          <w:szCs w:val="24"/>
        </w:rPr>
        <w:t xml:space="preserve"> </w:t>
      </w:r>
      <w:r w:rsidR="0058742C">
        <w:rPr>
          <w:rFonts w:ascii="Times New Roman" w:hAnsi="Times New Roman" w:cs="Times New Roman"/>
          <w:b/>
          <w:sz w:val="24"/>
          <w:szCs w:val="24"/>
        </w:rPr>
        <w:t xml:space="preserve">October </w:t>
      </w:r>
      <w:r w:rsidR="00F44693">
        <w:rPr>
          <w:rFonts w:ascii="Times New Roman" w:hAnsi="Times New Roman" w:cs="Times New Roman"/>
          <w:b/>
          <w:sz w:val="24"/>
          <w:szCs w:val="24"/>
        </w:rPr>
        <w:t>2</w:t>
      </w:r>
      <w:r w:rsidR="00BF29E0">
        <w:rPr>
          <w:rFonts w:ascii="Times New Roman" w:hAnsi="Times New Roman" w:cs="Times New Roman"/>
          <w:b/>
          <w:sz w:val="24"/>
          <w:szCs w:val="24"/>
        </w:rPr>
        <w:t>8</w:t>
      </w:r>
      <w:r w:rsidR="00BF29E0" w:rsidRPr="00BF29E0">
        <w:rPr>
          <w:rFonts w:ascii="Times New Roman" w:hAnsi="Times New Roman" w:cs="Times New Roman"/>
          <w:b/>
          <w:sz w:val="24"/>
          <w:szCs w:val="24"/>
          <w:vertAlign w:val="superscript"/>
        </w:rPr>
        <w:t>th</w:t>
      </w:r>
      <w:r w:rsidR="00F44693">
        <w:rPr>
          <w:rFonts w:ascii="Times New Roman" w:hAnsi="Times New Roman" w:cs="Times New Roman"/>
          <w:b/>
          <w:sz w:val="24"/>
          <w:szCs w:val="24"/>
        </w:rPr>
        <w:t xml:space="preserve"> </w:t>
      </w:r>
      <w:r w:rsidR="005450D9">
        <w:rPr>
          <w:rFonts w:ascii="Times New Roman" w:hAnsi="Times New Roman" w:cs="Times New Roman"/>
          <w:b/>
          <w:sz w:val="24"/>
          <w:szCs w:val="24"/>
        </w:rPr>
        <w:t>a</w:t>
      </w:r>
      <w:r w:rsidR="00CF7B96">
        <w:rPr>
          <w:rFonts w:ascii="Times New Roman" w:hAnsi="Times New Roman" w:cs="Times New Roman"/>
          <w:b/>
          <w:bCs/>
          <w:sz w:val="24"/>
          <w:szCs w:val="24"/>
        </w:rPr>
        <w:t xml:space="preserve">t </w:t>
      </w:r>
      <w:r w:rsidR="00DB5265">
        <w:rPr>
          <w:rFonts w:ascii="Times New Roman" w:hAnsi="Times New Roman" w:cs="Times New Roman"/>
          <w:b/>
          <w:bCs/>
          <w:sz w:val="24"/>
          <w:szCs w:val="24"/>
        </w:rPr>
        <w:t>6</w:t>
      </w:r>
      <w:r w:rsidR="00CF7B96">
        <w:rPr>
          <w:rFonts w:ascii="Times New Roman" w:hAnsi="Times New Roman" w:cs="Times New Roman"/>
          <w:b/>
          <w:bCs/>
          <w:sz w:val="24"/>
          <w:szCs w:val="24"/>
        </w:rPr>
        <w:t>pm</w:t>
      </w:r>
      <w:r>
        <w:rPr>
          <w:rFonts w:ascii="Times New Roman" w:hAnsi="Times New Roman" w:cs="Times New Roman"/>
          <w:b/>
          <w:bCs/>
          <w:sz w:val="24"/>
          <w:szCs w:val="24"/>
        </w:rPr>
        <w:t xml:space="preserve">. </w:t>
      </w:r>
      <w:r w:rsidR="00565E7E" w:rsidRPr="003C2D7B">
        <w:rPr>
          <w:rFonts w:ascii="Times New Roman" w:hAnsi="Times New Roman" w:cs="Times New Roman"/>
          <w:sz w:val="24"/>
          <w:szCs w:val="24"/>
        </w:rPr>
        <w:t>To</w:t>
      </w:r>
      <w:r w:rsidR="00565E7E" w:rsidRPr="006F1F9D">
        <w:rPr>
          <w:rFonts w:ascii="Times New Roman" w:hAnsi="Times New Roman" w:cs="Times New Roman"/>
          <w:sz w:val="24"/>
          <w:szCs w:val="24"/>
        </w:rPr>
        <w:t xml:space="preserve"> submit</w:t>
      </w:r>
      <w:r w:rsidR="00CD583B">
        <w:rPr>
          <w:rFonts w:ascii="Times New Roman" w:hAnsi="Times New Roman" w:cs="Times New Roman"/>
          <w:sz w:val="24"/>
          <w:szCs w:val="24"/>
        </w:rPr>
        <w:t xml:space="preserve"> </w:t>
      </w:r>
      <w:r w:rsidR="004C6FFC">
        <w:rPr>
          <w:rFonts w:ascii="Times New Roman" w:hAnsi="Times New Roman" w:cs="Times New Roman"/>
          <w:sz w:val="24"/>
          <w:szCs w:val="24"/>
        </w:rPr>
        <w:t>the work for this exercise</w:t>
      </w:r>
      <w:r w:rsidR="00CD583B">
        <w:rPr>
          <w:rFonts w:ascii="Times New Roman" w:hAnsi="Times New Roman" w:cs="Times New Roman"/>
          <w:sz w:val="24"/>
          <w:szCs w:val="24"/>
        </w:rPr>
        <w:t>,</w:t>
      </w:r>
      <w:r w:rsidR="00565E7E" w:rsidRPr="006F1F9D">
        <w:rPr>
          <w:rFonts w:ascii="Times New Roman" w:hAnsi="Times New Roman" w:cs="Times New Roman"/>
          <w:sz w:val="24"/>
          <w:szCs w:val="24"/>
        </w:rPr>
        <w:t xml:space="preserve"> go to Blackboard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Course Materials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Lecture Notes for </w:t>
      </w:r>
      <w:r w:rsidR="00565E7E">
        <w:rPr>
          <w:rFonts w:ascii="Times New Roman" w:hAnsi="Times New Roman" w:cs="Times New Roman"/>
          <w:sz w:val="24"/>
          <w:szCs w:val="24"/>
        </w:rPr>
        <w:t>this week’s</w:t>
      </w:r>
      <w:r w:rsidR="00565E7E" w:rsidRPr="006F1F9D">
        <w:rPr>
          <w:rFonts w:ascii="Times New Roman" w:hAnsi="Times New Roman" w:cs="Times New Roman"/>
          <w:sz w:val="24"/>
          <w:szCs w:val="24"/>
        </w:rPr>
        <w:t xml:space="preserve"> class</w:t>
      </w:r>
      <w:r w:rsidR="00C63548">
        <w:rPr>
          <w:rFonts w:ascii="Times New Roman" w:hAnsi="Times New Roman" w:cs="Times New Roman"/>
          <w:sz w:val="24"/>
          <w:szCs w:val="24"/>
        </w:rPr>
        <w:t>.</w:t>
      </w:r>
      <w:r w:rsidR="00565E7E">
        <w:rPr>
          <w:rFonts w:ascii="Times New Roman" w:hAnsi="Times New Roman" w:cs="Times New Roman"/>
          <w:sz w:val="24"/>
          <w:szCs w:val="24"/>
        </w:rPr>
        <w:t xml:space="preserve"> </w:t>
      </w:r>
      <w:r w:rsidR="00743F84">
        <w:rPr>
          <w:rFonts w:ascii="Times New Roman" w:hAnsi="Times New Roman" w:cs="Times New Roman"/>
          <w:sz w:val="24"/>
          <w:szCs w:val="24"/>
        </w:rPr>
        <w:t xml:space="preserve">You can also visit the </w:t>
      </w:r>
      <w:r w:rsidR="00FE0139">
        <w:rPr>
          <w:rFonts w:ascii="Times New Roman" w:hAnsi="Times New Roman" w:cs="Times New Roman"/>
          <w:sz w:val="24"/>
          <w:szCs w:val="24"/>
        </w:rPr>
        <w:t>“</w:t>
      </w:r>
      <w:r w:rsidR="00CD583B">
        <w:rPr>
          <w:rFonts w:ascii="Times New Roman" w:hAnsi="Times New Roman" w:cs="Times New Roman"/>
          <w:sz w:val="24"/>
          <w:szCs w:val="24"/>
        </w:rPr>
        <w:t>Assignments</w:t>
      </w:r>
      <w:r w:rsidR="00FE0139">
        <w:rPr>
          <w:rFonts w:ascii="Times New Roman" w:hAnsi="Times New Roman" w:cs="Times New Roman"/>
          <w:sz w:val="24"/>
          <w:szCs w:val="24"/>
        </w:rPr>
        <w:t>”</w:t>
      </w:r>
      <w:r w:rsidR="00CD583B">
        <w:rPr>
          <w:rFonts w:ascii="Times New Roman" w:hAnsi="Times New Roman" w:cs="Times New Roman"/>
          <w:sz w:val="24"/>
          <w:szCs w:val="24"/>
        </w:rPr>
        <w:t xml:space="preserve"> folder </w:t>
      </w:r>
      <w:r w:rsidR="00FE0139">
        <w:rPr>
          <w:rFonts w:ascii="Times New Roman" w:hAnsi="Times New Roman" w:cs="Times New Roman"/>
          <w:sz w:val="24"/>
          <w:szCs w:val="24"/>
        </w:rPr>
        <w:t>and the submission area will be titled “</w:t>
      </w:r>
      <w:r w:rsidR="00D00B30">
        <w:rPr>
          <w:rFonts w:ascii="Times New Roman" w:hAnsi="Times New Roman" w:cs="Times New Roman"/>
          <w:sz w:val="24"/>
          <w:szCs w:val="24"/>
        </w:rPr>
        <w:t>JS Challenges</w:t>
      </w:r>
      <w:r w:rsidR="00FE0139">
        <w:rPr>
          <w:rFonts w:ascii="Times New Roman" w:hAnsi="Times New Roman" w:cs="Times New Roman"/>
          <w:sz w:val="24"/>
          <w:szCs w:val="24"/>
        </w:rPr>
        <w:t xml:space="preserve">” </w:t>
      </w:r>
      <w:r w:rsidR="00686D23">
        <w:rPr>
          <w:rFonts w:ascii="Times New Roman" w:hAnsi="Times New Roman" w:cs="Times New Roman"/>
          <w:b/>
          <w:sz w:val="24"/>
          <w:szCs w:val="24"/>
          <w:u w:val="single"/>
        </w:rPr>
        <w:t xml:space="preserve">You must submit </w:t>
      </w:r>
      <w:r w:rsidR="00F83229">
        <w:rPr>
          <w:rFonts w:ascii="Times New Roman" w:hAnsi="Times New Roman" w:cs="Times New Roman"/>
          <w:b/>
          <w:sz w:val="24"/>
          <w:szCs w:val="24"/>
          <w:u w:val="single"/>
        </w:rPr>
        <w:t xml:space="preserve">a </w:t>
      </w:r>
      <w:r w:rsidR="00E40EE1">
        <w:rPr>
          <w:rFonts w:ascii="Times New Roman" w:hAnsi="Times New Roman" w:cs="Times New Roman"/>
          <w:b/>
          <w:sz w:val="24"/>
          <w:szCs w:val="24"/>
          <w:u w:val="single"/>
        </w:rPr>
        <w:t>live link to your web page</w:t>
      </w:r>
      <w:r w:rsidR="00E40EE1">
        <w:rPr>
          <w:rFonts w:ascii="Times New Roman" w:hAnsi="Times New Roman" w:cs="Times New Roman"/>
          <w:sz w:val="24"/>
          <w:szCs w:val="24"/>
        </w:rPr>
        <w:t>.</w:t>
      </w:r>
      <w:r w:rsidR="00F83229">
        <w:rPr>
          <w:rFonts w:ascii="Times New Roman" w:hAnsi="Times New Roman" w:cs="Times New Roman"/>
          <w:sz w:val="24"/>
          <w:szCs w:val="24"/>
        </w:rPr>
        <w:t xml:space="preserve"> </w:t>
      </w:r>
      <w:r w:rsidR="00FE0139">
        <w:rPr>
          <w:rFonts w:ascii="Times New Roman" w:hAnsi="Times New Roman" w:cs="Times New Roman"/>
          <w:sz w:val="24"/>
          <w:szCs w:val="24"/>
        </w:rPr>
        <w:t>The work submitted will be evaluated based on the rubric explained below.</w:t>
      </w:r>
    </w:p>
    <w:p w14:paraId="3AC19212" w14:textId="77777777" w:rsidR="00951707" w:rsidRDefault="00951707" w:rsidP="004B0C8B">
      <w:pPr>
        <w:spacing w:after="0" w:line="240" w:lineRule="auto"/>
        <w:rPr>
          <w:rFonts w:ascii="Times New Roman" w:hAnsi="Times New Roman" w:cs="Times New Roman"/>
          <w:sz w:val="24"/>
          <w:szCs w:val="24"/>
        </w:rPr>
      </w:pPr>
    </w:p>
    <w:p w14:paraId="261F6FB7" w14:textId="51F30095" w:rsidR="00951707" w:rsidRPr="00485259" w:rsidRDefault="00F5245F" w:rsidP="00951707">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JS Challenges</w:t>
      </w:r>
      <w:r w:rsidR="00041CA6">
        <w:rPr>
          <w:rFonts w:ascii="Times New Roman" w:hAnsi="Times New Roman" w:cs="Times New Roman"/>
          <w:b/>
          <w:bCs/>
          <w:sz w:val="24"/>
          <w:szCs w:val="24"/>
          <w:u w:val="single"/>
        </w:rPr>
        <w:t xml:space="preserve"> </w:t>
      </w:r>
      <w:r w:rsidR="00041CA6" w:rsidRPr="00485259">
        <w:rPr>
          <w:rFonts w:ascii="Times New Roman" w:hAnsi="Times New Roman" w:cs="Times New Roman"/>
          <w:b/>
          <w:bCs/>
          <w:sz w:val="24"/>
          <w:szCs w:val="24"/>
          <w:u w:val="single"/>
        </w:rPr>
        <w:t>–</w:t>
      </w:r>
      <w:r w:rsidR="00951707" w:rsidRPr="00485259">
        <w:rPr>
          <w:rFonts w:ascii="Times New Roman" w:hAnsi="Times New Roman" w:cs="Times New Roman"/>
          <w:b/>
          <w:bCs/>
          <w:sz w:val="24"/>
          <w:szCs w:val="24"/>
          <w:u w:val="single"/>
        </w:rPr>
        <w:t xml:space="preserve"> 10pts</w:t>
      </w:r>
    </w:p>
    <w:p w14:paraId="48C9AB7A" w14:textId="416E15E6" w:rsidR="00CF1582" w:rsidRDefault="00CF1582" w:rsidP="00CF1582">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Live link submitted – 1</w:t>
      </w:r>
      <w:r w:rsidR="007A36B8">
        <w:rPr>
          <w:rFonts w:ascii="Times New Roman" w:hAnsi="Times New Roman" w:cs="Times New Roman"/>
          <w:sz w:val="24"/>
          <w:szCs w:val="24"/>
        </w:rPr>
        <w:t>.5</w:t>
      </w:r>
      <w:r>
        <w:rPr>
          <w:rFonts w:ascii="Times New Roman" w:hAnsi="Times New Roman" w:cs="Times New Roman"/>
          <w:sz w:val="24"/>
          <w:szCs w:val="24"/>
        </w:rPr>
        <w:t>pt</w:t>
      </w:r>
    </w:p>
    <w:p w14:paraId="7BC442F4" w14:textId="77777777" w:rsidR="00CF1582" w:rsidRDefault="00CF1582" w:rsidP="00CF1582">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JS is externally placed and organized/easy to read – 1.5pts</w:t>
      </w:r>
    </w:p>
    <w:p w14:paraId="33499077" w14:textId="010C442F" w:rsidR="00CF1582" w:rsidRDefault="00CF1582" w:rsidP="00CF1582">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Each challenge is complete – 7pts total or 1pt for each challenge</w:t>
      </w:r>
    </w:p>
    <w:p w14:paraId="4794DEF3" w14:textId="3539E9BE" w:rsidR="004A6162" w:rsidRDefault="004A6162" w:rsidP="005E520A">
      <w:pPr>
        <w:spacing w:after="0"/>
        <w:rPr>
          <w:rFonts w:ascii="Times New Roman" w:hAnsi="Times New Roman" w:cs="Times New Roman"/>
          <w:sz w:val="24"/>
          <w:szCs w:val="24"/>
        </w:rPr>
      </w:pPr>
    </w:p>
    <w:p w14:paraId="45CF48AB" w14:textId="389262AB" w:rsidR="00EA071F" w:rsidRPr="00D20711" w:rsidRDefault="00EA071F" w:rsidP="00EA071F">
      <w:pPr>
        <w:pStyle w:val="Heading2"/>
        <w:spacing w:before="0"/>
        <w:rPr>
          <w:rFonts w:ascii="Times New Roman" w:hAnsi="Times New Roman" w:cs="Times New Roman"/>
          <w:sz w:val="32"/>
          <w:szCs w:val="32"/>
        </w:rPr>
      </w:pPr>
      <w:r>
        <w:rPr>
          <w:rFonts w:ascii="Times New Roman" w:hAnsi="Times New Roman" w:cs="Times New Roman"/>
          <w:sz w:val="32"/>
          <w:szCs w:val="32"/>
        </w:rPr>
        <w:t xml:space="preserve">Participation </w:t>
      </w:r>
      <w:r w:rsidR="004A6162">
        <w:rPr>
          <w:rFonts w:ascii="Times New Roman" w:hAnsi="Times New Roman" w:cs="Times New Roman"/>
          <w:sz w:val="32"/>
          <w:szCs w:val="32"/>
        </w:rPr>
        <w:t>Proof</w:t>
      </w:r>
      <w:r>
        <w:rPr>
          <w:rFonts w:ascii="Times New Roman" w:hAnsi="Times New Roman" w:cs="Times New Roman"/>
          <w:sz w:val="32"/>
          <w:szCs w:val="32"/>
        </w:rPr>
        <w:t xml:space="preserve"> </w:t>
      </w:r>
      <w:r w:rsidR="007100BF">
        <w:rPr>
          <w:rFonts w:ascii="Times New Roman" w:hAnsi="Times New Roman" w:cs="Times New Roman"/>
          <w:sz w:val="32"/>
          <w:szCs w:val="32"/>
        </w:rPr>
        <w:t>10</w:t>
      </w:r>
      <w:r w:rsidR="00D33354">
        <w:rPr>
          <w:rFonts w:ascii="Times New Roman" w:hAnsi="Times New Roman" w:cs="Times New Roman"/>
          <w:sz w:val="32"/>
          <w:szCs w:val="32"/>
        </w:rPr>
        <w:t>/</w:t>
      </w:r>
      <w:r w:rsidR="000514F3">
        <w:rPr>
          <w:rFonts w:ascii="Times New Roman" w:hAnsi="Times New Roman" w:cs="Times New Roman"/>
          <w:sz w:val="32"/>
          <w:szCs w:val="32"/>
        </w:rPr>
        <w:t>21</w:t>
      </w:r>
    </w:p>
    <w:p w14:paraId="331625D9" w14:textId="77777777" w:rsidR="004A6162" w:rsidRDefault="004A6162" w:rsidP="008651EA">
      <w:pPr>
        <w:spacing w:after="0"/>
        <w:rPr>
          <w:rFonts w:ascii="Times New Roman" w:hAnsi="Times New Roman" w:cs="Times New Roman"/>
          <w:sz w:val="24"/>
          <w:szCs w:val="24"/>
        </w:rPr>
      </w:pPr>
      <w:r>
        <w:rPr>
          <w:rFonts w:ascii="Times New Roman" w:hAnsi="Times New Roman" w:cs="Times New Roman"/>
          <w:b/>
          <w:sz w:val="24"/>
          <w:szCs w:val="24"/>
        </w:rPr>
        <w:t xml:space="preserve">There are no participation questions for this week. </w:t>
      </w:r>
      <w:r>
        <w:rPr>
          <w:rFonts w:ascii="Times New Roman" w:hAnsi="Times New Roman" w:cs="Times New Roman"/>
          <w:sz w:val="24"/>
          <w:szCs w:val="24"/>
        </w:rPr>
        <w:t xml:space="preserve">Instead, you will work on one of the following items: </w:t>
      </w:r>
    </w:p>
    <w:p w14:paraId="62ADE48A" w14:textId="5E128D08" w:rsidR="004A6162" w:rsidRDefault="00B56A17" w:rsidP="004A6162">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Any class assignment</w:t>
      </w:r>
      <w:r w:rsidR="00402484">
        <w:rPr>
          <w:rFonts w:ascii="Times New Roman" w:hAnsi="Times New Roman" w:cs="Times New Roman"/>
          <w:sz w:val="24"/>
          <w:szCs w:val="24"/>
        </w:rPr>
        <w:t xml:space="preserve"> (today’s assignment preferably)</w:t>
      </w:r>
    </w:p>
    <w:p w14:paraId="7BF71762" w14:textId="75B59374" w:rsidR="004A6162" w:rsidRDefault="00B56A17" w:rsidP="004A6162">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Final Project</w:t>
      </w:r>
    </w:p>
    <w:p w14:paraId="1D0E5302" w14:textId="7D2772F9" w:rsidR="004A6162" w:rsidRDefault="004A6162" w:rsidP="004A6162">
      <w:pPr>
        <w:spacing w:after="0"/>
        <w:rPr>
          <w:rFonts w:ascii="Times New Roman" w:hAnsi="Times New Roman" w:cs="Times New Roman"/>
          <w:sz w:val="24"/>
          <w:szCs w:val="24"/>
        </w:rPr>
      </w:pPr>
    </w:p>
    <w:p w14:paraId="772134E6" w14:textId="4B7DE3E4" w:rsidR="00952C66" w:rsidRDefault="004A6162" w:rsidP="008651EA">
      <w:pPr>
        <w:spacing w:after="0"/>
        <w:rPr>
          <w:rFonts w:ascii="Times New Roman" w:hAnsi="Times New Roman" w:cs="Times New Roman"/>
          <w:sz w:val="24"/>
          <w:szCs w:val="24"/>
        </w:rPr>
      </w:pPr>
      <w:r>
        <w:rPr>
          <w:rFonts w:ascii="Times New Roman" w:hAnsi="Times New Roman" w:cs="Times New Roman"/>
          <w:sz w:val="24"/>
          <w:szCs w:val="24"/>
        </w:rPr>
        <w:t xml:space="preserve">To receive credit for participation today, you must show me what you worked on during class. </w:t>
      </w:r>
      <w:r w:rsidR="005A0CE3">
        <w:rPr>
          <w:rFonts w:ascii="Times New Roman" w:hAnsi="Times New Roman" w:cs="Times New Roman"/>
          <w:sz w:val="24"/>
          <w:szCs w:val="24"/>
        </w:rPr>
        <w:t xml:space="preserve">I will go around </w:t>
      </w:r>
      <w:r w:rsidR="000673CE">
        <w:rPr>
          <w:rFonts w:ascii="Times New Roman" w:hAnsi="Times New Roman" w:cs="Times New Roman"/>
          <w:sz w:val="24"/>
          <w:szCs w:val="24"/>
        </w:rPr>
        <w:t xml:space="preserve">the class </w:t>
      </w:r>
      <w:r w:rsidR="005A0CE3">
        <w:rPr>
          <w:rFonts w:ascii="Times New Roman" w:hAnsi="Times New Roman" w:cs="Times New Roman"/>
          <w:sz w:val="24"/>
          <w:szCs w:val="24"/>
        </w:rPr>
        <w:t xml:space="preserve">after explaining the assignment for today and ask what work you plan on doing. Later in the class, I will come back around to check your progress. </w:t>
      </w:r>
      <w:r>
        <w:rPr>
          <w:rFonts w:ascii="Times New Roman" w:hAnsi="Times New Roman" w:cs="Times New Roman"/>
          <w:sz w:val="24"/>
          <w:szCs w:val="24"/>
        </w:rPr>
        <w:t xml:space="preserve">Once you have shown me enough work (will depend on what you’re working on), I will write your name down, and then you are free to go. </w:t>
      </w:r>
    </w:p>
    <w:p w14:paraId="513D2326" w14:textId="77777777" w:rsidR="00112368" w:rsidRDefault="00112368" w:rsidP="008651EA">
      <w:pPr>
        <w:spacing w:after="0"/>
        <w:rPr>
          <w:rFonts w:ascii="Times New Roman" w:hAnsi="Times New Roman" w:cs="Times New Roman"/>
          <w:sz w:val="24"/>
          <w:szCs w:val="24"/>
        </w:rPr>
      </w:pPr>
    </w:p>
    <w:p w14:paraId="17C0EA90" w14:textId="77777777" w:rsidR="00CC0403" w:rsidRDefault="00CC0403" w:rsidP="00CC0403">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4A159ABA" w14:textId="2168B3AB" w:rsidR="006877C2" w:rsidRDefault="009A633B" w:rsidP="00CC0403">
      <w:pPr>
        <w:spacing w:after="0"/>
        <w:rPr>
          <w:rStyle w:val="Hyperlink"/>
          <w:rFonts w:ascii="Times New Roman" w:hAnsi="Times New Roman" w:cs="Times New Roman"/>
          <w:sz w:val="24"/>
          <w:szCs w:val="24"/>
        </w:rPr>
      </w:pPr>
      <w:r>
        <w:rPr>
          <w:rFonts w:ascii="Times New Roman" w:hAnsi="Times New Roman" w:cs="Times New Roman"/>
          <w:bCs/>
          <w:sz w:val="24"/>
          <w:szCs w:val="24"/>
        </w:rPr>
        <w:t xml:space="preserve">There were no participation questions for last week. </w:t>
      </w:r>
    </w:p>
    <w:p w14:paraId="7D6335F9" w14:textId="77777777" w:rsidR="001034C2" w:rsidRPr="00950089" w:rsidRDefault="001034C2" w:rsidP="00CC0403">
      <w:pPr>
        <w:spacing w:after="0"/>
        <w:rPr>
          <w:rFonts w:ascii="Times New Roman" w:hAnsi="Times New Roman" w:cs="Times New Roman"/>
          <w:bCs/>
          <w:sz w:val="24"/>
          <w:szCs w:val="24"/>
        </w:rPr>
      </w:pPr>
    </w:p>
    <w:p w14:paraId="2B75BD6F" w14:textId="77777777" w:rsidR="00CC0403" w:rsidRDefault="00CC0403" w:rsidP="00CC0403">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bookmarkStart w:id="0" w:name="_GoBack"/>
      <w:bookmarkEnd w:id="0"/>
    </w:p>
    <w:p w14:paraId="720A282F" w14:textId="23E148AE" w:rsidR="003D1323" w:rsidRDefault="00BB2241" w:rsidP="008651EA">
      <w:pPr>
        <w:spacing w:after="0"/>
        <w:rPr>
          <w:rStyle w:val="Hyperlink"/>
          <w:rFonts w:ascii="Times New Roman" w:hAnsi="Times New Roman" w:cs="Times New Roman"/>
          <w:sz w:val="24"/>
          <w:szCs w:val="24"/>
        </w:rPr>
      </w:pPr>
      <w:hyperlink r:id="rId18" w:history="1">
        <w:r w:rsidR="00427CA6" w:rsidRPr="00BF34C6">
          <w:rPr>
            <w:rStyle w:val="Hyperlink"/>
            <w:rFonts w:ascii="Times New Roman" w:hAnsi="Times New Roman" w:cs="Times New Roman"/>
            <w:sz w:val="24"/>
            <w:szCs w:val="24"/>
          </w:rPr>
          <w:t>https://docs.google.com/spreadsheets/d/1QLoQzbO-Er7ARIECl0aPvY1lKUyZTdYeuwsn4g0XEAk/edit?usp=sharing</w:t>
        </w:r>
      </w:hyperlink>
    </w:p>
    <w:p w14:paraId="045BAB20" w14:textId="77777777" w:rsidR="00427CA6" w:rsidRPr="00CA539A" w:rsidRDefault="00427CA6" w:rsidP="008651EA">
      <w:pPr>
        <w:spacing w:after="0"/>
        <w:rPr>
          <w:rFonts w:ascii="Times New Roman" w:hAnsi="Times New Roman" w:cs="Times New Roman"/>
          <w:sz w:val="24"/>
          <w:szCs w:val="24"/>
        </w:rPr>
      </w:pPr>
    </w:p>
    <w:p w14:paraId="491C46F8" w14:textId="6B5689E2" w:rsidR="00DF2281" w:rsidRDefault="00DF2281" w:rsidP="00DF2281">
      <w:pPr>
        <w:pStyle w:val="Heading2"/>
        <w:spacing w:before="0"/>
        <w:rPr>
          <w:rFonts w:ascii="Times New Roman" w:hAnsi="Times New Roman" w:cs="Times New Roman"/>
          <w:sz w:val="32"/>
          <w:szCs w:val="32"/>
        </w:rPr>
      </w:pPr>
      <w:r>
        <w:rPr>
          <w:rFonts w:ascii="Times New Roman" w:hAnsi="Times New Roman" w:cs="Times New Roman"/>
          <w:sz w:val="32"/>
          <w:szCs w:val="32"/>
        </w:rPr>
        <w:t>Next Week</w:t>
      </w:r>
    </w:p>
    <w:p w14:paraId="4C6FEF6D" w14:textId="6FEC9139" w:rsidR="00C11C8F" w:rsidRPr="00B7622B" w:rsidRDefault="00C11C8F" w:rsidP="00C11C8F">
      <w:pPr>
        <w:rPr>
          <w:rFonts w:ascii="Times New Roman" w:hAnsi="Times New Roman" w:cs="Times New Roman"/>
          <w:sz w:val="24"/>
          <w:szCs w:val="24"/>
        </w:rPr>
      </w:pPr>
      <w:r>
        <w:rPr>
          <w:rFonts w:ascii="Times New Roman" w:hAnsi="Times New Roman" w:cs="Times New Roman"/>
          <w:sz w:val="24"/>
          <w:szCs w:val="24"/>
        </w:rPr>
        <w:t>We will continue learning about JavaScript and how to use it on our pages. Specifically, we will go over arrays, the DOM, and more objects. The links below</w:t>
      </w:r>
      <w:r w:rsidR="00DA4D9F">
        <w:rPr>
          <w:rFonts w:ascii="Times New Roman" w:hAnsi="Times New Roman" w:cs="Times New Roman"/>
          <w:sz w:val="24"/>
          <w:szCs w:val="24"/>
        </w:rPr>
        <w:t xml:space="preserve"> cover</w:t>
      </w:r>
      <w:r>
        <w:rPr>
          <w:rFonts w:ascii="Times New Roman" w:hAnsi="Times New Roman" w:cs="Times New Roman"/>
          <w:sz w:val="24"/>
          <w:szCs w:val="24"/>
        </w:rPr>
        <w:t xml:space="preserve"> these items. Make sure to read them to gain a better understanding of how JS can make a page more interactive.</w:t>
      </w:r>
    </w:p>
    <w:p w14:paraId="21562CC4" w14:textId="77777777" w:rsidR="00C11C8F" w:rsidRPr="00702426" w:rsidRDefault="00BB2241" w:rsidP="00C11C8F">
      <w:pPr>
        <w:numPr>
          <w:ilvl w:val="0"/>
          <w:numId w:val="27"/>
        </w:numPr>
        <w:contextualSpacing/>
        <w:rPr>
          <w:rFonts w:ascii="Times New Roman" w:hAnsi="Times New Roman" w:cs="Times New Roman"/>
          <w:sz w:val="24"/>
          <w:szCs w:val="24"/>
        </w:rPr>
      </w:pPr>
      <w:hyperlink r:id="rId19" w:history="1">
        <w:r w:rsidR="00C11C8F" w:rsidRPr="00702426">
          <w:rPr>
            <w:rFonts w:ascii="Times New Roman" w:hAnsi="Times New Roman" w:cs="Times New Roman"/>
            <w:color w:val="0000FF"/>
            <w:sz w:val="24"/>
            <w:szCs w:val="24"/>
            <w:u w:val="single"/>
          </w:rPr>
          <w:t>https://www.htmldog.com/guides/javascript/</w:t>
        </w:r>
      </w:hyperlink>
      <w:r w:rsidR="00C11C8F" w:rsidRPr="00702426">
        <w:rPr>
          <w:rFonts w:ascii="Times New Roman" w:hAnsi="Times New Roman" w:cs="Times New Roman"/>
          <w:sz w:val="24"/>
          <w:szCs w:val="24"/>
        </w:rPr>
        <w:t xml:space="preserve"> (Objects, Arrays, DOM)</w:t>
      </w:r>
    </w:p>
    <w:p w14:paraId="02002337" w14:textId="77777777" w:rsidR="00C11C8F" w:rsidRPr="00702426" w:rsidRDefault="00BB2241" w:rsidP="00C11C8F">
      <w:pPr>
        <w:numPr>
          <w:ilvl w:val="0"/>
          <w:numId w:val="27"/>
        </w:numPr>
        <w:contextualSpacing/>
        <w:rPr>
          <w:rFonts w:ascii="Times New Roman" w:hAnsi="Times New Roman" w:cs="Times New Roman"/>
          <w:sz w:val="24"/>
          <w:szCs w:val="24"/>
        </w:rPr>
      </w:pPr>
      <w:hyperlink r:id="rId20" w:history="1">
        <w:r w:rsidR="00C11C8F" w:rsidRPr="00702426">
          <w:rPr>
            <w:rFonts w:ascii="Times New Roman" w:hAnsi="Times New Roman" w:cs="Times New Roman"/>
            <w:color w:val="0000FF"/>
            <w:sz w:val="24"/>
            <w:szCs w:val="24"/>
            <w:u w:val="single"/>
          </w:rPr>
          <w:t>https://developer.mozilla.org/en-US/docs/Learn/JavaScript/Building_blocks/Events</w:t>
        </w:r>
      </w:hyperlink>
    </w:p>
    <w:p w14:paraId="5A539772" w14:textId="77777777" w:rsidR="00C11C8F" w:rsidRPr="00702426" w:rsidRDefault="00BB2241" w:rsidP="00C11C8F">
      <w:pPr>
        <w:numPr>
          <w:ilvl w:val="0"/>
          <w:numId w:val="27"/>
        </w:numPr>
        <w:contextualSpacing/>
        <w:rPr>
          <w:rFonts w:ascii="Times New Roman" w:hAnsi="Times New Roman" w:cs="Times New Roman"/>
          <w:sz w:val="24"/>
          <w:szCs w:val="24"/>
        </w:rPr>
      </w:pPr>
      <w:hyperlink r:id="rId21" w:history="1">
        <w:r w:rsidR="00C11C8F" w:rsidRPr="00702426">
          <w:rPr>
            <w:rFonts w:ascii="Times New Roman" w:hAnsi="Times New Roman" w:cs="Times New Roman"/>
            <w:color w:val="0000FF"/>
            <w:sz w:val="24"/>
            <w:szCs w:val="24"/>
            <w:u w:val="single"/>
          </w:rPr>
          <w:t>https://javascript.info/function-basics</w:t>
        </w:r>
      </w:hyperlink>
    </w:p>
    <w:p w14:paraId="71F49E35" w14:textId="288179CD" w:rsidR="00D93470" w:rsidRPr="00D93470" w:rsidRDefault="00D93470" w:rsidP="00AF3435">
      <w:pPr>
        <w:rPr>
          <w:rFonts w:ascii="Times New Roman" w:hAnsi="Times New Roman" w:cs="Times New Roman"/>
          <w:sz w:val="24"/>
          <w:szCs w:val="24"/>
        </w:rPr>
      </w:pPr>
    </w:p>
    <w:sectPr w:rsidR="00D93470" w:rsidRPr="00D93470" w:rsidSect="003E1584">
      <w:type w:val="continuous"/>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4522"/>
    <w:multiLevelType w:val="hybridMultilevel"/>
    <w:tmpl w:val="F2D2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E45D1"/>
    <w:multiLevelType w:val="multilevel"/>
    <w:tmpl w:val="2D02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061F3"/>
    <w:multiLevelType w:val="hybridMultilevel"/>
    <w:tmpl w:val="033C8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E4BA3"/>
    <w:multiLevelType w:val="hybridMultilevel"/>
    <w:tmpl w:val="FB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77A17"/>
    <w:multiLevelType w:val="hybridMultilevel"/>
    <w:tmpl w:val="281E8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212C3"/>
    <w:multiLevelType w:val="hybridMultilevel"/>
    <w:tmpl w:val="0518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4109C"/>
    <w:multiLevelType w:val="hybridMultilevel"/>
    <w:tmpl w:val="DBD65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40663"/>
    <w:multiLevelType w:val="hybridMultilevel"/>
    <w:tmpl w:val="70C0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613FA"/>
    <w:multiLevelType w:val="hybridMultilevel"/>
    <w:tmpl w:val="D550F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22106"/>
    <w:multiLevelType w:val="hybridMultilevel"/>
    <w:tmpl w:val="158C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505B4"/>
    <w:multiLevelType w:val="hybridMultilevel"/>
    <w:tmpl w:val="19BA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7519A"/>
    <w:multiLevelType w:val="hybridMultilevel"/>
    <w:tmpl w:val="A7CC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7385D"/>
    <w:multiLevelType w:val="hybridMultilevel"/>
    <w:tmpl w:val="12F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F5C8C"/>
    <w:multiLevelType w:val="hybridMultilevel"/>
    <w:tmpl w:val="5C98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87409"/>
    <w:multiLevelType w:val="hybridMultilevel"/>
    <w:tmpl w:val="B27C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E53C8"/>
    <w:multiLevelType w:val="hybridMultilevel"/>
    <w:tmpl w:val="AC88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B5015A"/>
    <w:multiLevelType w:val="hybridMultilevel"/>
    <w:tmpl w:val="0AB2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F503FE"/>
    <w:multiLevelType w:val="hybridMultilevel"/>
    <w:tmpl w:val="A39AF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4F6F50"/>
    <w:multiLevelType w:val="hybridMultilevel"/>
    <w:tmpl w:val="50B8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B24D1"/>
    <w:multiLevelType w:val="hybridMultilevel"/>
    <w:tmpl w:val="4904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54494"/>
    <w:multiLevelType w:val="hybridMultilevel"/>
    <w:tmpl w:val="4972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C7176"/>
    <w:multiLevelType w:val="hybridMultilevel"/>
    <w:tmpl w:val="255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54692"/>
    <w:multiLevelType w:val="hybridMultilevel"/>
    <w:tmpl w:val="2132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56961"/>
    <w:multiLevelType w:val="hybridMultilevel"/>
    <w:tmpl w:val="06CC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C93256"/>
    <w:multiLevelType w:val="hybridMultilevel"/>
    <w:tmpl w:val="6EE2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9"/>
  </w:num>
  <w:num w:numId="4">
    <w:abstractNumId w:val="10"/>
  </w:num>
  <w:num w:numId="5">
    <w:abstractNumId w:val="13"/>
  </w:num>
  <w:num w:numId="6">
    <w:abstractNumId w:val="1"/>
  </w:num>
  <w:num w:numId="7">
    <w:abstractNumId w:val="18"/>
  </w:num>
  <w:num w:numId="8">
    <w:abstractNumId w:val="21"/>
  </w:num>
  <w:num w:numId="9">
    <w:abstractNumId w:val="7"/>
  </w:num>
  <w:num w:numId="10">
    <w:abstractNumId w:val="6"/>
  </w:num>
  <w:num w:numId="11">
    <w:abstractNumId w:val="24"/>
  </w:num>
  <w:num w:numId="12">
    <w:abstractNumId w:val="2"/>
  </w:num>
  <w:num w:numId="13">
    <w:abstractNumId w:val="3"/>
  </w:num>
  <w:num w:numId="14">
    <w:abstractNumId w:val="14"/>
  </w:num>
  <w:num w:numId="15">
    <w:abstractNumId w:val="27"/>
  </w:num>
  <w:num w:numId="16">
    <w:abstractNumId w:val="8"/>
  </w:num>
  <w:num w:numId="17">
    <w:abstractNumId w:val="11"/>
  </w:num>
  <w:num w:numId="18">
    <w:abstractNumId w:val="25"/>
  </w:num>
  <w:num w:numId="19">
    <w:abstractNumId w:val="12"/>
  </w:num>
  <w:num w:numId="20">
    <w:abstractNumId w:val="5"/>
  </w:num>
  <w:num w:numId="21">
    <w:abstractNumId w:val="17"/>
  </w:num>
  <w:num w:numId="22">
    <w:abstractNumId w:val="20"/>
  </w:num>
  <w:num w:numId="23">
    <w:abstractNumId w:val="23"/>
  </w:num>
  <w:num w:numId="24">
    <w:abstractNumId w:val="22"/>
  </w:num>
  <w:num w:numId="25">
    <w:abstractNumId w:val="9"/>
  </w:num>
  <w:num w:numId="26">
    <w:abstractNumId w:val="0"/>
  </w:num>
  <w:num w:numId="27">
    <w:abstractNumId w:val="4"/>
  </w:num>
  <w:num w:numId="28">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0899"/>
    <w:rsid w:val="000012BD"/>
    <w:rsid w:val="00002028"/>
    <w:rsid w:val="00012698"/>
    <w:rsid w:val="00014926"/>
    <w:rsid w:val="0002339E"/>
    <w:rsid w:val="000257A7"/>
    <w:rsid w:val="00025EFC"/>
    <w:rsid w:val="000301C0"/>
    <w:rsid w:val="00036B87"/>
    <w:rsid w:val="00041BE0"/>
    <w:rsid w:val="00041CA6"/>
    <w:rsid w:val="00042B8B"/>
    <w:rsid w:val="00045492"/>
    <w:rsid w:val="000507AF"/>
    <w:rsid w:val="000514F3"/>
    <w:rsid w:val="00055E7C"/>
    <w:rsid w:val="00060306"/>
    <w:rsid w:val="000634EF"/>
    <w:rsid w:val="00067151"/>
    <w:rsid w:val="000673CE"/>
    <w:rsid w:val="000707DD"/>
    <w:rsid w:val="00072B04"/>
    <w:rsid w:val="00074D90"/>
    <w:rsid w:val="00075F0A"/>
    <w:rsid w:val="0008076E"/>
    <w:rsid w:val="00083277"/>
    <w:rsid w:val="00083C83"/>
    <w:rsid w:val="000870DF"/>
    <w:rsid w:val="00090AF6"/>
    <w:rsid w:val="00092B1D"/>
    <w:rsid w:val="000963EC"/>
    <w:rsid w:val="000A412B"/>
    <w:rsid w:val="000A773C"/>
    <w:rsid w:val="000A7DF7"/>
    <w:rsid w:val="000B1FC2"/>
    <w:rsid w:val="000B398D"/>
    <w:rsid w:val="000B4A07"/>
    <w:rsid w:val="000C05D0"/>
    <w:rsid w:val="000C16CF"/>
    <w:rsid w:val="000D16C5"/>
    <w:rsid w:val="000D27F8"/>
    <w:rsid w:val="000D4C6A"/>
    <w:rsid w:val="000D58DA"/>
    <w:rsid w:val="000E1365"/>
    <w:rsid w:val="000E1BCE"/>
    <w:rsid w:val="000E3FBF"/>
    <w:rsid w:val="000E5B72"/>
    <w:rsid w:val="000E7212"/>
    <w:rsid w:val="000F1445"/>
    <w:rsid w:val="000F1F49"/>
    <w:rsid w:val="000F60B8"/>
    <w:rsid w:val="001016F3"/>
    <w:rsid w:val="00101793"/>
    <w:rsid w:val="001034C2"/>
    <w:rsid w:val="00104396"/>
    <w:rsid w:val="00107AB8"/>
    <w:rsid w:val="00107BCD"/>
    <w:rsid w:val="00112368"/>
    <w:rsid w:val="00112649"/>
    <w:rsid w:val="0011748B"/>
    <w:rsid w:val="001178B5"/>
    <w:rsid w:val="001179CD"/>
    <w:rsid w:val="001212F3"/>
    <w:rsid w:val="00123428"/>
    <w:rsid w:val="00123D5E"/>
    <w:rsid w:val="00123E76"/>
    <w:rsid w:val="0012481B"/>
    <w:rsid w:val="00125AE0"/>
    <w:rsid w:val="00126637"/>
    <w:rsid w:val="00130E5B"/>
    <w:rsid w:val="00131542"/>
    <w:rsid w:val="00131FC7"/>
    <w:rsid w:val="00137E7D"/>
    <w:rsid w:val="001406C2"/>
    <w:rsid w:val="00144FDB"/>
    <w:rsid w:val="0014651B"/>
    <w:rsid w:val="00147366"/>
    <w:rsid w:val="00160A5B"/>
    <w:rsid w:val="001615A1"/>
    <w:rsid w:val="00161801"/>
    <w:rsid w:val="001642B5"/>
    <w:rsid w:val="001669C5"/>
    <w:rsid w:val="00177599"/>
    <w:rsid w:val="001808BE"/>
    <w:rsid w:val="0018113B"/>
    <w:rsid w:val="00183A6D"/>
    <w:rsid w:val="00185F14"/>
    <w:rsid w:val="00186114"/>
    <w:rsid w:val="00192103"/>
    <w:rsid w:val="001970CE"/>
    <w:rsid w:val="00197BBC"/>
    <w:rsid w:val="001A1929"/>
    <w:rsid w:val="001A34C9"/>
    <w:rsid w:val="001A4C7F"/>
    <w:rsid w:val="001A6AE0"/>
    <w:rsid w:val="001A7CE1"/>
    <w:rsid w:val="001B3888"/>
    <w:rsid w:val="001B4D2A"/>
    <w:rsid w:val="001B63B5"/>
    <w:rsid w:val="001B6914"/>
    <w:rsid w:val="001C1340"/>
    <w:rsid w:val="001D0172"/>
    <w:rsid w:val="001D1BBE"/>
    <w:rsid w:val="001D2E93"/>
    <w:rsid w:val="001E3DA0"/>
    <w:rsid w:val="001E40D9"/>
    <w:rsid w:val="001E726B"/>
    <w:rsid w:val="001F151F"/>
    <w:rsid w:val="001F4513"/>
    <w:rsid w:val="001F4695"/>
    <w:rsid w:val="001F4B1A"/>
    <w:rsid w:val="00200FDD"/>
    <w:rsid w:val="00206B32"/>
    <w:rsid w:val="0020752A"/>
    <w:rsid w:val="002161DE"/>
    <w:rsid w:val="002171DB"/>
    <w:rsid w:val="002222AB"/>
    <w:rsid w:val="00222CC8"/>
    <w:rsid w:val="0022405F"/>
    <w:rsid w:val="0022646D"/>
    <w:rsid w:val="0022752A"/>
    <w:rsid w:val="0023154F"/>
    <w:rsid w:val="0023159A"/>
    <w:rsid w:val="0023288B"/>
    <w:rsid w:val="00235628"/>
    <w:rsid w:val="0024248A"/>
    <w:rsid w:val="002432FB"/>
    <w:rsid w:val="00247ABE"/>
    <w:rsid w:val="0025374A"/>
    <w:rsid w:val="00253CA8"/>
    <w:rsid w:val="00256A80"/>
    <w:rsid w:val="00260269"/>
    <w:rsid w:val="002608BC"/>
    <w:rsid w:val="00261FFE"/>
    <w:rsid w:val="00263DE9"/>
    <w:rsid w:val="00263E13"/>
    <w:rsid w:val="002661DB"/>
    <w:rsid w:val="00267297"/>
    <w:rsid w:val="0026779A"/>
    <w:rsid w:val="0026794C"/>
    <w:rsid w:val="00270756"/>
    <w:rsid w:val="002800C4"/>
    <w:rsid w:val="002802FD"/>
    <w:rsid w:val="002808B3"/>
    <w:rsid w:val="0029203C"/>
    <w:rsid w:val="00294864"/>
    <w:rsid w:val="0029601F"/>
    <w:rsid w:val="002A093B"/>
    <w:rsid w:val="002A13BC"/>
    <w:rsid w:val="002A4106"/>
    <w:rsid w:val="002B16A8"/>
    <w:rsid w:val="002B4F99"/>
    <w:rsid w:val="002B5710"/>
    <w:rsid w:val="002C07F1"/>
    <w:rsid w:val="002C0D05"/>
    <w:rsid w:val="002C1424"/>
    <w:rsid w:val="002C246F"/>
    <w:rsid w:val="002C247C"/>
    <w:rsid w:val="002C347F"/>
    <w:rsid w:val="002C429E"/>
    <w:rsid w:val="002C6A4C"/>
    <w:rsid w:val="002C6D2D"/>
    <w:rsid w:val="002D1644"/>
    <w:rsid w:val="002D1945"/>
    <w:rsid w:val="002D1AFF"/>
    <w:rsid w:val="002D1DC3"/>
    <w:rsid w:val="002D274C"/>
    <w:rsid w:val="002D3AA7"/>
    <w:rsid w:val="002D686C"/>
    <w:rsid w:val="002E3558"/>
    <w:rsid w:val="002E3AC4"/>
    <w:rsid w:val="002E5D49"/>
    <w:rsid w:val="002E5E72"/>
    <w:rsid w:val="002E7290"/>
    <w:rsid w:val="002E7F7F"/>
    <w:rsid w:val="002F11F9"/>
    <w:rsid w:val="002F2294"/>
    <w:rsid w:val="00301F54"/>
    <w:rsid w:val="00302DA6"/>
    <w:rsid w:val="00303ABA"/>
    <w:rsid w:val="00311052"/>
    <w:rsid w:val="00311CE3"/>
    <w:rsid w:val="003136EB"/>
    <w:rsid w:val="0031399A"/>
    <w:rsid w:val="00314EF0"/>
    <w:rsid w:val="003159E4"/>
    <w:rsid w:val="00320D53"/>
    <w:rsid w:val="003215C8"/>
    <w:rsid w:val="003217A2"/>
    <w:rsid w:val="00325E0A"/>
    <w:rsid w:val="0033011A"/>
    <w:rsid w:val="0033114D"/>
    <w:rsid w:val="003338E8"/>
    <w:rsid w:val="003349C7"/>
    <w:rsid w:val="00335264"/>
    <w:rsid w:val="0034198C"/>
    <w:rsid w:val="00342530"/>
    <w:rsid w:val="0034317A"/>
    <w:rsid w:val="00354FFE"/>
    <w:rsid w:val="00357168"/>
    <w:rsid w:val="00357968"/>
    <w:rsid w:val="00371C9F"/>
    <w:rsid w:val="0037266A"/>
    <w:rsid w:val="00373C7B"/>
    <w:rsid w:val="00375042"/>
    <w:rsid w:val="003770CD"/>
    <w:rsid w:val="00380EF0"/>
    <w:rsid w:val="00390CA7"/>
    <w:rsid w:val="00391A40"/>
    <w:rsid w:val="00393717"/>
    <w:rsid w:val="00395564"/>
    <w:rsid w:val="00397F98"/>
    <w:rsid w:val="003A0FC7"/>
    <w:rsid w:val="003A107E"/>
    <w:rsid w:val="003A4C3E"/>
    <w:rsid w:val="003A5764"/>
    <w:rsid w:val="003A6DA9"/>
    <w:rsid w:val="003A71FB"/>
    <w:rsid w:val="003B1315"/>
    <w:rsid w:val="003B5094"/>
    <w:rsid w:val="003B5DEC"/>
    <w:rsid w:val="003B63CE"/>
    <w:rsid w:val="003C0825"/>
    <w:rsid w:val="003C08F4"/>
    <w:rsid w:val="003C2D7B"/>
    <w:rsid w:val="003C6777"/>
    <w:rsid w:val="003D0D34"/>
    <w:rsid w:val="003D1323"/>
    <w:rsid w:val="003D4EBD"/>
    <w:rsid w:val="003E1584"/>
    <w:rsid w:val="003E297C"/>
    <w:rsid w:val="003E4B50"/>
    <w:rsid w:val="003E652F"/>
    <w:rsid w:val="003F299D"/>
    <w:rsid w:val="0040095E"/>
    <w:rsid w:val="00402484"/>
    <w:rsid w:val="00403E18"/>
    <w:rsid w:val="00407B96"/>
    <w:rsid w:val="00413FCF"/>
    <w:rsid w:val="0041459F"/>
    <w:rsid w:val="00417723"/>
    <w:rsid w:val="00420023"/>
    <w:rsid w:val="00420768"/>
    <w:rsid w:val="00422DC5"/>
    <w:rsid w:val="0042624D"/>
    <w:rsid w:val="00427CA6"/>
    <w:rsid w:val="00431368"/>
    <w:rsid w:val="00435145"/>
    <w:rsid w:val="00440B2C"/>
    <w:rsid w:val="00441D79"/>
    <w:rsid w:val="0044599D"/>
    <w:rsid w:val="00446BE0"/>
    <w:rsid w:val="004538EE"/>
    <w:rsid w:val="00463F84"/>
    <w:rsid w:val="00465CA0"/>
    <w:rsid w:val="00466FC4"/>
    <w:rsid w:val="00470E8E"/>
    <w:rsid w:val="00471EEF"/>
    <w:rsid w:val="004848E3"/>
    <w:rsid w:val="00485259"/>
    <w:rsid w:val="00493E1B"/>
    <w:rsid w:val="00494D4A"/>
    <w:rsid w:val="004957DA"/>
    <w:rsid w:val="004A0A16"/>
    <w:rsid w:val="004A2308"/>
    <w:rsid w:val="004A6162"/>
    <w:rsid w:val="004A6B90"/>
    <w:rsid w:val="004A7E7D"/>
    <w:rsid w:val="004B0C8B"/>
    <w:rsid w:val="004B2CB4"/>
    <w:rsid w:val="004B46BD"/>
    <w:rsid w:val="004B4781"/>
    <w:rsid w:val="004B4A0B"/>
    <w:rsid w:val="004B60D7"/>
    <w:rsid w:val="004B798C"/>
    <w:rsid w:val="004C0F60"/>
    <w:rsid w:val="004C289E"/>
    <w:rsid w:val="004C3236"/>
    <w:rsid w:val="004C690B"/>
    <w:rsid w:val="004C6FFC"/>
    <w:rsid w:val="004D00B7"/>
    <w:rsid w:val="004D01D6"/>
    <w:rsid w:val="004D2015"/>
    <w:rsid w:val="004D250C"/>
    <w:rsid w:val="004D3FDD"/>
    <w:rsid w:val="004D45E2"/>
    <w:rsid w:val="004D4DB5"/>
    <w:rsid w:val="004D5881"/>
    <w:rsid w:val="004E2825"/>
    <w:rsid w:val="004E3FB9"/>
    <w:rsid w:val="004E43DF"/>
    <w:rsid w:val="004E4C9B"/>
    <w:rsid w:val="004E4D5D"/>
    <w:rsid w:val="004E6D5D"/>
    <w:rsid w:val="004F12B7"/>
    <w:rsid w:val="004F2282"/>
    <w:rsid w:val="004F3576"/>
    <w:rsid w:val="004F47CE"/>
    <w:rsid w:val="004F61C6"/>
    <w:rsid w:val="004F6ACB"/>
    <w:rsid w:val="0050736A"/>
    <w:rsid w:val="0051092F"/>
    <w:rsid w:val="005116A1"/>
    <w:rsid w:val="00512A00"/>
    <w:rsid w:val="00513603"/>
    <w:rsid w:val="005153EE"/>
    <w:rsid w:val="005162B4"/>
    <w:rsid w:val="005206D4"/>
    <w:rsid w:val="005225DD"/>
    <w:rsid w:val="0052328E"/>
    <w:rsid w:val="00523ADD"/>
    <w:rsid w:val="005244D2"/>
    <w:rsid w:val="00524D33"/>
    <w:rsid w:val="005250BE"/>
    <w:rsid w:val="005271EB"/>
    <w:rsid w:val="00530652"/>
    <w:rsid w:val="00533CA9"/>
    <w:rsid w:val="00535B49"/>
    <w:rsid w:val="005378D0"/>
    <w:rsid w:val="005410AB"/>
    <w:rsid w:val="005450D9"/>
    <w:rsid w:val="00545F3D"/>
    <w:rsid w:val="005461E1"/>
    <w:rsid w:val="00551C1A"/>
    <w:rsid w:val="00552DA5"/>
    <w:rsid w:val="0055588D"/>
    <w:rsid w:val="0055675A"/>
    <w:rsid w:val="005577F5"/>
    <w:rsid w:val="0056028B"/>
    <w:rsid w:val="00564B35"/>
    <w:rsid w:val="00565E7E"/>
    <w:rsid w:val="00566080"/>
    <w:rsid w:val="005670A0"/>
    <w:rsid w:val="00571F7A"/>
    <w:rsid w:val="0057257E"/>
    <w:rsid w:val="0057294F"/>
    <w:rsid w:val="00574568"/>
    <w:rsid w:val="00577A0A"/>
    <w:rsid w:val="00580450"/>
    <w:rsid w:val="00581B5C"/>
    <w:rsid w:val="0058742C"/>
    <w:rsid w:val="005903C4"/>
    <w:rsid w:val="00592731"/>
    <w:rsid w:val="005933F7"/>
    <w:rsid w:val="005934BE"/>
    <w:rsid w:val="005945A2"/>
    <w:rsid w:val="00596B88"/>
    <w:rsid w:val="00596ED5"/>
    <w:rsid w:val="00597D33"/>
    <w:rsid w:val="00597DD9"/>
    <w:rsid w:val="005A0CE3"/>
    <w:rsid w:val="005A3227"/>
    <w:rsid w:val="005A6575"/>
    <w:rsid w:val="005A7714"/>
    <w:rsid w:val="005A772E"/>
    <w:rsid w:val="005B17EB"/>
    <w:rsid w:val="005B25E9"/>
    <w:rsid w:val="005C4388"/>
    <w:rsid w:val="005C5E6D"/>
    <w:rsid w:val="005D1F26"/>
    <w:rsid w:val="005D2910"/>
    <w:rsid w:val="005D3C0F"/>
    <w:rsid w:val="005D662D"/>
    <w:rsid w:val="005E2CA4"/>
    <w:rsid w:val="005E35C8"/>
    <w:rsid w:val="005E520A"/>
    <w:rsid w:val="005E5C70"/>
    <w:rsid w:val="005E5E41"/>
    <w:rsid w:val="005E5FEB"/>
    <w:rsid w:val="005F1F4A"/>
    <w:rsid w:val="005F20B2"/>
    <w:rsid w:val="005F623E"/>
    <w:rsid w:val="006005EF"/>
    <w:rsid w:val="00613314"/>
    <w:rsid w:val="00622BEA"/>
    <w:rsid w:val="00623ECF"/>
    <w:rsid w:val="0062745D"/>
    <w:rsid w:val="00627466"/>
    <w:rsid w:val="00627C70"/>
    <w:rsid w:val="00630144"/>
    <w:rsid w:val="00633DF9"/>
    <w:rsid w:val="00634C6C"/>
    <w:rsid w:val="006366A8"/>
    <w:rsid w:val="00640A4D"/>
    <w:rsid w:val="0064578F"/>
    <w:rsid w:val="0064637D"/>
    <w:rsid w:val="0064693C"/>
    <w:rsid w:val="00652480"/>
    <w:rsid w:val="00653A53"/>
    <w:rsid w:val="00655CFC"/>
    <w:rsid w:val="00663594"/>
    <w:rsid w:val="00663D76"/>
    <w:rsid w:val="006658C0"/>
    <w:rsid w:val="00670CD2"/>
    <w:rsid w:val="00671BD0"/>
    <w:rsid w:val="006766D0"/>
    <w:rsid w:val="00680256"/>
    <w:rsid w:val="00681E59"/>
    <w:rsid w:val="00682065"/>
    <w:rsid w:val="00682DAC"/>
    <w:rsid w:val="00682F06"/>
    <w:rsid w:val="00686D23"/>
    <w:rsid w:val="006877C2"/>
    <w:rsid w:val="006907BC"/>
    <w:rsid w:val="0069383D"/>
    <w:rsid w:val="006A2EB6"/>
    <w:rsid w:val="006B2C37"/>
    <w:rsid w:val="006B33DE"/>
    <w:rsid w:val="006B33E7"/>
    <w:rsid w:val="006B589A"/>
    <w:rsid w:val="006C0D5A"/>
    <w:rsid w:val="006C1B9A"/>
    <w:rsid w:val="006C2190"/>
    <w:rsid w:val="006C5BC2"/>
    <w:rsid w:val="006C5FCE"/>
    <w:rsid w:val="006C6BBF"/>
    <w:rsid w:val="006C7059"/>
    <w:rsid w:val="006C7CFB"/>
    <w:rsid w:val="006D1D17"/>
    <w:rsid w:val="006D5F50"/>
    <w:rsid w:val="006D7469"/>
    <w:rsid w:val="006E0A40"/>
    <w:rsid w:val="006E19E6"/>
    <w:rsid w:val="006E1EF8"/>
    <w:rsid w:val="006E4600"/>
    <w:rsid w:val="006E55FF"/>
    <w:rsid w:val="006E7378"/>
    <w:rsid w:val="006F2F0A"/>
    <w:rsid w:val="00700A94"/>
    <w:rsid w:val="00701279"/>
    <w:rsid w:val="00705A24"/>
    <w:rsid w:val="00706621"/>
    <w:rsid w:val="007100BF"/>
    <w:rsid w:val="007108E3"/>
    <w:rsid w:val="00710C7A"/>
    <w:rsid w:val="00711A26"/>
    <w:rsid w:val="007132D0"/>
    <w:rsid w:val="00713A74"/>
    <w:rsid w:val="00720180"/>
    <w:rsid w:val="0072074E"/>
    <w:rsid w:val="007212D7"/>
    <w:rsid w:val="00735F5C"/>
    <w:rsid w:val="0073667F"/>
    <w:rsid w:val="00737683"/>
    <w:rsid w:val="00737B7B"/>
    <w:rsid w:val="0074057E"/>
    <w:rsid w:val="00742E0C"/>
    <w:rsid w:val="00743F84"/>
    <w:rsid w:val="007448D7"/>
    <w:rsid w:val="007600FD"/>
    <w:rsid w:val="0076270F"/>
    <w:rsid w:val="00764181"/>
    <w:rsid w:val="007646D3"/>
    <w:rsid w:val="00765E29"/>
    <w:rsid w:val="00772FD9"/>
    <w:rsid w:val="007733BA"/>
    <w:rsid w:val="007834D7"/>
    <w:rsid w:val="0078368F"/>
    <w:rsid w:val="00786763"/>
    <w:rsid w:val="00792FC2"/>
    <w:rsid w:val="00794824"/>
    <w:rsid w:val="007971A8"/>
    <w:rsid w:val="007A1200"/>
    <w:rsid w:val="007A1B14"/>
    <w:rsid w:val="007A304D"/>
    <w:rsid w:val="007A36B8"/>
    <w:rsid w:val="007A3BDC"/>
    <w:rsid w:val="007A5BFF"/>
    <w:rsid w:val="007B5119"/>
    <w:rsid w:val="007B603B"/>
    <w:rsid w:val="007C073E"/>
    <w:rsid w:val="007C2103"/>
    <w:rsid w:val="007C21D0"/>
    <w:rsid w:val="007C2D3C"/>
    <w:rsid w:val="007C4B9B"/>
    <w:rsid w:val="007C5491"/>
    <w:rsid w:val="007D008A"/>
    <w:rsid w:val="007D6707"/>
    <w:rsid w:val="007D7ABD"/>
    <w:rsid w:val="007E1D17"/>
    <w:rsid w:val="007E57C9"/>
    <w:rsid w:val="007E678F"/>
    <w:rsid w:val="007E7876"/>
    <w:rsid w:val="007F2360"/>
    <w:rsid w:val="007F2E2A"/>
    <w:rsid w:val="007F3836"/>
    <w:rsid w:val="00801EBA"/>
    <w:rsid w:val="00805D4C"/>
    <w:rsid w:val="00811735"/>
    <w:rsid w:val="00812784"/>
    <w:rsid w:val="00814351"/>
    <w:rsid w:val="00815D6A"/>
    <w:rsid w:val="00815F85"/>
    <w:rsid w:val="0082142D"/>
    <w:rsid w:val="00821821"/>
    <w:rsid w:val="00822765"/>
    <w:rsid w:val="00825486"/>
    <w:rsid w:val="00826A2E"/>
    <w:rsid w:val="00830472"/>
    <w:rsid w:val="00831C7E"/>
    <w:rsid w:val="00834EE6"/>
    <w:rsid w:val="008350DC"/>
    <w:rsid w:val="0084170E"/>
    <w:rsid w:val="00843B42"/>
    <w:rsid w:val="00846D85"/>
    <w:rsid w:val="00852547"/>
    <w:rsid w:val="0085374B"/>
    <w:rsid w:val="0085596C"/>
    <w:rsid w:val="00856482"/>
    <w:rsid w:val="0085758A"/>
    <w:rsid w:val="00861C2B"/>
    <w:rsid w:val="008620AF"/>
    <w:rsid w:val="0086319A"/>
    <w:rsid w:val="00863479"/>
    <w:rsid w:val="008646A1"/>
    <w:rsid w:val="008651EA"/>
    <w:rsid w:val="00865C36"/>
    <w:rsid w:val="00867498"/>
    <w:rsid w:val="00870DF9"/>
    <w:rsid w:val="00871B06"/>
    <w:rsid w:val="00871DDF"/>
    <w:rsid w:val="0087220F"/>
    <w:rsid w:val="0087401E"/>
    <w:rsid w:val="00874068"/>
    <w:rsid w:val="00874B97"/>
    <w:rsid w:val="00880D8F"/>
    <w:rsid w:val="00883B87"/>
    <w:rsid w:val="00886AFC"/>
    <w:rsid w:val="00887C1D"/>
    <w:rsid w:val="008908E3"/>
    <w:rsid w:val="00890B68"/>
    <w:rsid w:val="00894189"/>
    <w:rsid w:val="00894A1C"/>
    <w:rsid w:val="008A0924"/>
    <w:rsid w:val="008A1D75"/>
    <w:rsid w:val="008A2E14"/>
    <w:rsid w:val="008B3C29"/>
    <w:rsid w:val="008C42FD"/>
    <w:rsid w:val="008C5FB7"/>
    <w:rsid w:val="008C6558"/>
    <w:rsid w:val="008C6C5A"/>
    <w:rsid w:val="008D0A04"/>
    <w:rsid w:val="008D1853"/>
    <w:rsid w:val="008D27C1"/>
    <w:rsid w:val="008D4B0C"/>
    <w:rsid w:val="008D5662"/>
    <w:rsid w:val="008D6678"/>
    <w:rsid w:val="008D6887"/>
    <w:rsid w:val="008D6ADB"/>
    <w:rsid w:val="008E26CD"/>
    <w:rsid w:val="008E30A5"/>
    <w:rsid w:val="008E3365"/>
    <w:rsid w:val="008E6DA6"/>
    <w:rsid w:val="008E7F9E"/>
    <w:rsid w:val="008F1624"/>
    <w:rsid w:val="008F1B67"/>
    <w:rsid w:val="008F1F04"/>
    <w:rsid w:val="008F2598"/>
    <w:rsid w:val="008F55FC"/>
    <w:rsid w:val="008F648F"/>
    <w:rsid w:val="008F7225"/>
    <w:rsid w:val="008F77CF"/>
    <w:rsid w:val="0090140B"/>
    <w:rsid w:val="00902B99"/>
    <w:rsid w:val="00904785"/>
    <w:rsid w:val="00904CDE"/>
    <w:rsid w:val="00912AF2"/>
    <w:rsid w:val="00920A84"/>
    <w:rsid w:val="009238D6"/>
    <w:rsid w:val="009238DC"/>
    <w:rsid w:val="00926866"/>
    <w:rsid w:val="00936207"/>
    <w:rsid w:val="00941C63"/>
    <w:rsid w:val="00942A82"/>
    <w:rsid w:val="009476BF"/>
    <w:rsid w:val="00950089"/>
    <w:rsid w:val="00950FB7"/>
    <w:rsid w:val="00951707"/>
    <w:rsid w:val="00952C66"/>
    <w:rsid w:val="00954D25"/>
    <w:rsid w:val="00961732"/>
    <w:rsid w:val="00965305"/>
    <w:rsid w:val="00965EFC"/>
    <w:rsid w:val="00967A6A"/>
    <w:rsid w:val="00970B01"/>
    <w:rsid w:val="00975258"/>
    <w:rsid w:val="00977249"/>
    <w:rsid w:val="00980ACA"/>
    <w:rsid w:val="00980B86"/>
    <w:rsid w:val="00980E0D"/>
    <w:rsid w:val="00985AB2"/>
    <w:rsid w:val="009864A1"/>
    <w:rsid w:val="00987201"/>
    <w:rsid w:val="00990C7D"/>
    <w:rsid w:val="00993D64"/>
    <w:rsid w:val="00997FB6"/>
    <w:rsid w:val="009A4F91"/>
    <w:rsid w:val="009A5F92"/>
    <w:rsid w:val="009A633B"/>
    <w:rsid w:val="009C137D"/>
    <w:rsid w:val="009C2629"/>
    <w:rsid w:val="009C53C0"/>
    <w:rsid w:val="009C63FE"/>
    <w:rsid w:val="009C77F4"/>
    <w:rsid w:val="009D05CB"/>
    <w:rsid w:val="009D1B65"/>
    <w:rsid w:val="009D204D"/>
    <w:rsid w:val="009D44AD"/>
    <w:rsid w:val="009D5075"/>
    <w:rsid w:val="009D5284"/>
    <w:rsid w:val="009D70C7"/>
    <w:rsid w:val="009E1000"/>
    <w:rsid w:val="009E467F"/>
    <w:rsid w:val="009E623E"/>
    <w:rsid w:val="009E6924"/>
    <w:rsid w:val="009E6C62"/>
    <w:rsid w:val="009E712D"/>
    <w:rsid w:val="009F4429"/>
    <w:rsid w:val="009F537B"/>
    <w:rsid w:val="00A03AA6"/>
    <w:rsid w:val="00A06239"/>
    <w:rsid w:val="00A075DE"/>
    <w:rsid w:val="00A1483B"/>
    <w:rsid w:val="00A148DD"/>
    <w:rsid w:val="00A1706C"/>
    <w:rsid w:val="00A17809"/>
    <w:rsid w:val="00A20A98"/>
    <w:rsid w:val="00A230B1"/>
    <w:rsid w:val="00A25861"/>
    <w:rsid w:val="00A25C75"/>
    <w:rsid w:val="00A30927"/>
    <w:rsid w:val="00A34830"/>
    <w:rsid w:val="00A35893"/>
    <w:rsid w:val="00A35F36"/>
    <w:rsid w:val="00A37101"/>
    <w:rsid w:val="00A463CF"/>
    <w:rsid w:val="00A51091"/>
    <w:rsid w:val="00A520BC"/>
    <w:rsid w:val="00A5335A"/>
    <w:rsid w:val="00A5473A"/>
    <w:rsid w:val="00A5537B"/>
    <w:rsid w:val="00A55C5F"/>
    <w:rsid w:val="00A6672E"/>
    <w:rsid w:val="00A671C0"/>
    <w:rsid w:val="00A67BC0"/>
    <w:rsid w:val="00A70222"/>
    <w:rsid w:val="00A72ECE"/>
    <w:rsid w:val="00A73074"/>
    <w:rsid w:val="00A74161"/>
    <w:rsid w:val="00A743F6"/>
    <w:rsid w:val="00A7705C"/>
    <w:rsid w:val="00A823E1"/>
    <w:rsid w:val="00A8783F"/>
    <w:rsid w:val="00A879FA"/>
    <w:rsid w:val="00A90713"/>
    <w:rsid w:val="00A92885"/>
    <w:rsid w:val="00AA33F7"/>
    <w:rsid w:val="00AA6197"/>
    <w:rsid w:val="00AA63BE"/>
    <w:rsid w:val="00AA6F32"/>
    <w:rsid w:val="00AA7684"/>
    <w:rsid w:val="00AB1B03"/>
    <w:rsid w:val="00AB2537"/>
    <w:rsid w:val="00AB3CF7"/>
    <w:rsid w:val="00AB5381"/>
    <w:rsid w:val="00AD2889"/>
    <w:rsid w:val="00AD3516"/>
    <w:rsid w:val="00AD680E"/>
    <w:rsid w:val="00AD6832"/>
    <w:rsid w:val="00AE31ED"/>
    <w:rsid w:val="00AE3B9F"/>
    <w:rsid w:val="00AE4355"/>
    <w:rsid w:val="00AE4BFE"/>
    <w:rsid w:val="00AE5300"/>
    <w:rsid w:val="00AE60A5"/>
    <w:rsid w:val="00AF1706"/>
    <w:rsid w:val="00AF2834"/>
    <w:rsid w:val="00AF3435"/>
    <w:rsid w:val="00AF3F6B"/>
    <w:rsid w:val="00AF7155"/>
    <w:rsid w:val="00B00490"/>
    <w:rsid w:val="00B055FB"/>
    <w:rsid w:val="00B062DE"/>
    <w:rsid w:val="00B1044F"/>
    <w:rsid w:val="00B14A49"/>
    <w:rsid w:val="00B15EE5"/>
    <w:rsid w:val="00B175DA"/>
    <w:rsid w:val="00B24AB7"/>
    <w:rsid w:val="00B26330"/>
    <w:rsid w:val="00B266E3"/>
    <w:rsid w:val="00B31A60"/>
    <w:rsid w:val="00B34A32"/>
    <w:rsid w:val="00B43D0D"/>
    <w:rsid w:val="00B4404B"/>
    <w:rsid w:val="00B52232"/>
    <w:rsid w:val="00B56A17"/>
    <w:rsid w:val="00B6019C"/>
    <w:rsid w:val="00B612E5"/>
    <w:rsid w:val="00B61742"/>
    <w:rsid w:val="00B62201"/>
    <w:rsid w:val="00B635C8"/>
    <w:rsid w:val="00B652FA"/>
    <w:rsid w:val="00B6631B"/>
    <w:rsid w:val="00B808A8"/>
    <w:rsid w:val="00B81C62"/>
    <w:rsid w:val="00B8299A"/>
    <w:rsid w:val="00B83B39"/>
    <w:rsid w:val="00B87336"/>
    <w:rsid w:val="00B90993"/>
    <w:rsid w:val="00B93C07"/>
    <w:rsid w:val="00B95029"/>
    <w:rsid w:val="00B9576D"/>
    <w:rsid w:val="00B9616B"/>
    <w:rsid w:val="00B96382"/>
    <w:rsid w:val="00B9709C"/>
    <w:rsid w:val="00BA1FD4"/>
    <w:rsid w:val="00BA2830"/>
    <w:rsid w:val="00BB2241"/>
    <w:rsid w:val="00BB2992"/>
    <w:rsid w:val="00BB3C6A"/>
    <w:rsid w:val="00BB7B08"/>
    <w:rsid w:val="00BC0812"/>
    <w:rsid w:val="00BC5E1D"/>
    <w:rsid w:val="00BC65B2"/>
    <w:rsid w:val="00BD3EA3"/>
    <w:rsid w:val="00BD4DEE"/>
    <w:rsid w:val="00BD6F20"/>
    <w:rsid w:val="00BD76E0"/>
    <w:rsid w:val="00BF13E3"/>
    <w:rsid w:val="00BF1B3B"/>
    <w:rsid w:val="00BF29E0"/>
    <w:rsid w:val="00BF5B6D"/>
    <w:rsid w:val="00C00E3E"/>
    <w:rsid w:val="00C02997"/>
    <w:rsid w:val="00C05C1F"/>
    <w:rsid w:val="00C0755B"/>
    <w:rsid w:val="00C107A7"/>
    <w:rsid w:val="00C108FC"/>
    <w:rsid w:val="00C10958"/>
    <w:rsid w:val="00C11C8F"/>
    <w:rsid w:val="00C130B2"/>
    <w:rsid w:val="00C15041"/>
    <w:rsid w:val="00C15CBF"/>
    <w:rsid w:val="00C15DCB"/>
    <w:rsid w:val="00C16D3B"/>
    <w:rsid w:val="00C177C5"/>
    <w:rsid w:val="00C26F44"/>
    <w:rsid w:val="00C3050B"/>
    <w:rsid w:val="00C34C8B"/>
    <w:rsid w:val="00C37B7D"/>
    <w:rsid w:val="00C41D25"/>
    <w:rsid w:val="00C458C7"/>
    <w:rsid w:val="00C470E7"/>
    <w:rsid w:val="00C54CAE"/>
    <w:rsid w:val="00C60923"/>
    <w:rsid w:val="00C63548"/>
    <w:rsid w:val="00C6432E"/>
    <w:rsid w:val="00C71FCD"/>
    <w:rsid w:val="00C73BB5"/>
    <w:rsid w:val="00C7500C"/>
    <w:rsid w:val="00C75834"/>
    <w:rsid w:val="00C75ACA"/>
    <w:rsid w:val="00C80245"/>
    <w:rsid w:val="00C86221"/>
    <w:rsid w:val="00C87771"/>
    <w:rsid w:val="00C93175"/>
    <w:rsid w:val="00C94216"/>
    <w:rsid w:val="00C942C1"/>
    <w:rsid w:val="00CA539A"/>
    <w:rsid w:val="00CA5661"/>
    <w:rsid w:val="00CA67EC"/>
    <w:rsid w:val="00CB4B46"/>
    <w:rsid w:val="00CC0403"/>
    <w:rsid w:val="00CC369B"/>
    <w:rsid w:val="00CC62A4"/>
    <w:rsid w:val="00CC7F23"/>
    <w:rsid w:val="00CD2D85"/>
    <w:rsid w:val="00CD2F20"/>
    <w:rsid w:val="00CD583B"/>
    <w:rsid w:val="00CE1453"/>
    <w:rsid w:val="00CE2861"/>
    <w:rsid w:val="00CE502E"/>
    <w:rsid w:val="00CE56EB"/>
    <w:rsid w:val="00CF1582"/>
    <w:rsid w:val="00CF1E3C"/>
    <w:rsid w:val="00CF4E68"/>
    <w:rsid w:val="00CF5400"/>
    <w:rsid w:val="00CF5E22"/>
    <w:rsid w:val="00CF6B62"/>
    <w:rsid w:val="00CF7B96"/>
    <w:rsid w:val="00D00B30"/>
    <w:rsid w:val="00D01E1D"/>
    <w:rsid w:val="00D03AF5"/>
    <w:rsid w:val="00D045C6"/>
    <w:rsid w:val="00D05164"/>
    <w:rsid w:val="00D0675B"/>
    <w:rsid w:val="00D10844"/>
    <w:rsid w:val="00D11DEE"/>
    <w:rsid w:val="00D16FD4"/>
    <w:rsid w:val="00D20711"/>
    <w:rsid w:val="00D2097F"/>
    <w:rsid w:val="00D218B4"/>
    <w:rsid w:val="00D259D1"/>
    <w:rsid w:val="00D317D6"/>
    <w:rsid w:val="00D33354"/>
    <w:rsid w:val="00D33489"/>
    <w:rsid w:val="00D35FBF"/>
    <w:rsid w:val="00D40DD1"/>
    <w:rsid w:val="00D42CCF"/>
    <w:rsid w:val="00D44DF9"/>
    <w:rsid w:val="00D45513"/>
    <w:rsid w:val="00D46854"/>
    <w:rsid w:val="00D47612"/>
    <w:rsid w:val="00D51977"/>
    <w:rsid w:val="00D51B92"/>
    <w:rsid w:val="00D51F8D"/>
    <w:rsid w:val="00D52242"/>
    <w:rsid w:val="00D52973"/>
    <w:rsid w:val="00D53227"/>
    <w:rsid w:val="00D54B9C"/>
    <w:rsid w:val="00D55448"/>
    <w:rsid w:val="00D57633"/>
    <w:rsid w:val="00D57D1B"/>
    <w:rsid w:val="00D63466"/>
    <w:rsid w:val="00D63D7A"/>
    <w:rsid w:val="00D6553A"/>
    <w:rsid w:val="00D6562C"/>
    <w:rsid w:val="00D66179"/>
    <w:rsid w:val="00D723BC"/>
    <w:rsid w:val="00D732DF"/>
    <w:rsid w:val="00D82795"/>
    <w:rsid w:val="00D853D4"/>
    <w:rsid w:val="00D91F91"/>
    <w:rsid w:val="00D921EB"/>
    <w:rsid w:val="00D93470"/>
    <w:rsid w:val="00D97168"/>
    <w:rsid w:val="00DA20CF"/>
    <w:rsid w:val="00DA4D9F"/>
    <w:rsid w:val="00DA563D"/>
    <w:rsid w:val="00DA6E63"/>
    <w:rsid w:val="00DA6F50"/>
    <w:rsid w:val="00DA7035"/>
    <w:rsid w:val="00DB1E2A"/>
    <w:rsid w:val="00DB5265"/>
    <w:rsid w:val="00DB63F0"/>
    <w:rsid w:val="00DB7446"/>
    <w:rsid w:val="00DC0EAA"/>
    <w:rsid w:val="00DC3621"/>
    <w:rsid w:val="00DC5298"/>
    <w:rsid w:val="00DD43A6"/>
    <w:rsid w:val="00DE1111"/>
    <w:rsid w:val="00DE6888"/>
    <w:rsid w:val="00DF01C6"/>
    <w:rsid w:val="00DF2281"/>
    <w:rsid w:val="00DF39FF"/>
    <w:rsid w:val="00DF613A"/>
    <w:rsid w:val="00E02187"/>
    <w:rsid w:val="00E051C5"/>
    <w:rsid w:val="00E0527C"/>
    <w:rsid w:val="00E06C0D"/>
    <w:rsid w:val="00E11CEA"/>
    <w:rsid w:val="00E12F3B"/>
    <w:rsid w:val="00E13515"/>
    <w:rsid w:val="00E20E52"/>
    <w:rsid w:val="00E21D71"/>
    <w:rsid w:val="00E256CB"/>
    <w:rsid w:val="00E27134"/>
    <w:rsid w:val="00E277BE"/>
    <w:rsid w:val="00E30B93"/>
    <w:rsid w:val="00E346BE"/>
    <w:rsid w:val="00E37712"/>
    <w:rsid w:val="00E40EE1"/>
    <w:rsid w:val="00E436AA"/>
    <w:rsid w:val="00E44D36"/>
    <w:rsid w:val="00E51881"/>
    <w:rsid w:val="00E51E0D"/>
    <w:rsid w:val="00E52DAC"/>
    <w:rsid w:val="00E53E04"/>
    <w:rsid w:val="00E55AB3"/>
    <w:rsid w:val="00E55C20"/>
    <w:rsid w:val="00E56292"/>
    <w:rsid w:val="00E5746B"/>
    <w:rsid w:val="00E60612"/>
    <w:rsid w:val="00E60A4F"/>
    <w:rsid w:val="00E6680B"/>
    <w:rsid w:val="00E75AE1"/>
    <w:rsid w:val="00E76462"/>
    <w:rsid w:val="00E83E50"/>
    <w:rsid w:val="00E84D66"/>
    <w:rsid w:val="00E8504E"/>
    <w:rsid w:val="00E851DF"/>
    <w:rsid w:val="00E854C3"/>
    <w:rsid w:val="00E86E57"/>
    <w:rsid w:val="00E870CF"/>
    <w:rsid w:val="00E97D6D"/>
    <w:rsid w:val="00EA0672"/>
    <w:rsid w:val="00EA071F"/>
    <w:rsid w:val="00EA4305"/>
    <w:rsid w:val="00EA7EC6"/>
    <w:rsid w:val="00EA7FD6"/>
    <w:rsid w:val="00EB03D2"/>
    <w:rsid w:val="00EB4F27"/>
    <w:rsid w:val="00EB608A"/>
    <w:rsid w:val="00EB70C2"/>
    <w:rsid w:val="00EB7F2B"/>
    <w:rsid w:val="00EC091B"/>
    <w:rsid w:val="00EC0E20"/>
    <w:rsid w:val="00ED0010"/>
    <w:rsid w:val="00ED39DD"/>
    <w:rsid w:val="00ED73C5"/>
    <w:rsid w:val="00EE233E"/>
    <w:rsid w:val="00EE5746"/>
    <w:rsid w:val="00EE6CD3"/>
    <w:rsid w:val="00EF3118"/>
    <w:rsid w:val="00EF3ADD"/>
    <w:rsid w:val="00EF6B98"/>
    <w:rsid w:val="00EF7707"/>
    <w:rsid w:val="00F00BC4"/>
    <w:rsid w:val="00F010F7"/>
    <w:rsid w:val="00F023E6"/>
    <w:rsid w:val="00F03B51"/>
    <w:rsid w:val="00F045E4"/>
    <w:rsid w:val="00F04B7D"/>
    <w:rsid w:val="00F10473"/>
    <w:rsid w:val="00F13E3A"/>
    <w:rsid w:val="00F17E70"/>
    <w:rsid w:val="00F20259"/>
    <w:rsid w:val="00F22CC5"/>
    <w:rsid w:val="00F248DD"/>
    <w:rsid w:val="00F24C83"/>
    <w:rsid w:val="00F25FF7"/>
    <w:rsid w:val="00F271E2"/>
    <w:rsid w:val="00F307FD"/>
    <w:rsid w:val="00F30D33"/>
    <w:rsid w:val="00F31304"/>
    <w:rsid w:val="00F33A8B"/>
    <w:rsid w:val="00F370B5"/>
    <w:rsid w:val="00F41184"/>
    <w:rsid w:val="00F44079"/>
    <w:rsid w:val="00F44693"/>
    <w:rsid w:val="00F4633E"/>
    <w:rsid w:val="00F50010"/>
    <w:rsid w:val="00F515C4"/>
    <w:rsid w:val="00F51CA0"/>
    <w:rsid w:val="00F5245F"/>
    <w:rsid w:val="00F52CCE"/>
    <w:rsid w:val="00F60C5D"/>
    <w:rsid w:val="00F73A9B"/>
    <w:rsid w:val="00F76B69"/>
    <w:rsid w:val="00F820BD"/>
    <w:rsid w:val="00F827DA"/>
    <w:rsid w:val="00F82E31"/>
    <w:rsid w:val="00F83229"/>
    <w:rsid w:val="00F90E3E"/>
    <w:rsid w:val="00F926BC"/>
    <w:rsid w:val="00F930C0"/>
    <w:rsid w:val="00F94248"/>
    <w:rsid w:val="00F95D73"/>
    <w:rsid w:val="00FA04ED"/>
    <w:rsid w:val="00FA12A2"/>
    <w:rsid w:val="00FA2A8B"/>
    <w:rsid w:val="00FA50A8"/>
    <w:rsid w:val="00FA5D21"/>
    <w:rsid w:val="00FA7E60"/>
    <w:rsid w:val="00FB1586"/>
    <w:rsid w:val="00FB3054"/>
    <w:rsid w:val="00FB61DA"/>
    <w:rsid w:val="00FB6C57"/>
    <w:rsid w:val="00FD2F3B"/>
    <w:rsid w:val="00FD33D6"/>
    <w:rsid w:val="00FD3623"/>
    <w:rsid w:val="00FD4581"/>
    <w:rsid w:val="00FD4C4F"/>
    <w:rsid w:val="00FD6011"/>
    <w:rsid w:val="00FD6431"/>
    <w:rsid w:val="00FD7046"/>
    <w:rsid w:val="00FD7B79"/>
    <w:rsid w:val="00FE0139"/>
    <w:rsid w:val="00FE0B4D"/>
    <w:rsid w:val="00FE298D"/>
    <w:rsid w:val="00FE5280"/>
    <w:rsid w:val="00FF2059"/>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04B"/>
  </w:style>
  <w:style w:type="paragraph" w:styleId="Heading1">
    <w:name w:val="heading 1"/>
    <w:basedOn w:val="Normal"/>
    <w:next w:val="Normal"/>
    <w:link w:val="Heading1Char"/>
    <w:uiPriority w:val="9"/>
    <w:qFormat/>
    <w:rsid w:val="00B2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B26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BC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0FDD"/>
    <w:rPr>
      <w:color w:val="605E5C"/>
      <w:shd w:val="clear" w:color="auto" w:fill="E1DFDD"/>
    </w:rPr>
  </w:style>
  <w:style w:type="character" w:styleId="FollowedHyperlink">
    <w:name w:val="FollowedHyperlink"/>
    <w:basedOn w:val="DefaultParagraphFont"/>
    <w:uiPriority w:val="99"/>
    <w:semiHidden/>
    <w:unhideWhenUsed/>
    <w:rsid w:val="003A0FC7"/>
    <w:rPr>
      <w:color w:val="954F72" w:themeColor="followedHyperlink"/>
      <w:u w:val="single"/>
    </w:rPr>
  </w:style>
  <w:style w:type="table" w:styleId="TableGrid">
    <w:name w:val="Table Grid"/>
    <w:basedOn w:val="TableNormal"/>
    <w:uiPriority w:val="39"/>
    <w:rsid w:val="00D21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52845">
      <w:bodyDiv w:val="1"/>
      <w:marLeft w:val="0"/>
      <w:marRight w:val="0"/>
      <w:marTop w:val="0"/>
      <w:marBottom w:val="0"/>
      <w:divBdr>
        <w:top w:val="none" w:sz="0" w:space="0" w:color="auto"/>
        <w:left w:val="none" w:sz="0" w:space="0" w:color="auto"/>
        <w:bottom w:val="none" w:sz="0" w:space="0" w:color="auto"/>
        <w:right w:val="none" w:sz="0" w:space="0" w:color="auto"/>
      </w:divBdr>
    </w:div>
    <w:div w:id="1240404492">
      <w:bodyDiv w:val="1"/>
      <w:marLeft w:val="0"/>
      <w:marRight w:val="0"/>
      <w:marTop w:val="0"/>
      <w:marBottom w:val="0"/>
      <w:divBdr>
        <w:top w:val="none" w:sz="0" w:space="0" w:color="auto"/>
        <w:left w:val="none" w:sz="0" w:space="0" w:color="auto"/>
        <w:bottom w:val="none" w:sz="0" w:space="0" w:color="auto"/>
        <w:right w:val="none" w:sz="0" w:space="0" w:color="auto"/>
      </w:divBdr>
    </w:div>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types" TargetMode="External"/><Relationship Id="rId13" Type="http://schemas.openxmlformats.org/officeDocument/2006/relationships/hyperlink" Target="https://htmldog.com/guides/javascript/beginner/functions/" TargetMode="External"/><Relationship Id="rId18" Type="http://schemas.openxmlformats.org/officeDocument/2006/relationships/hyperlink" Target="https://docs.google.com/spreadsheets/d/1QLoQzbO-Er7ARIECl0aPvY1lKUyZTdYeuwsn4g0XEAk/edit?usp=sharing" TargetMode="External"/><Relationship Id="rId3" Type="http://schemas.openxmlformats.org/officeDocument/2006/relationships/settings" Target="settings.xml"/><Relationship Id="rId21" Type="http://schemas.openxmlformats.org/officeDocument/2006/relationships/hyperlink" Target="https://javascript.info/function-basics" TargetMode="External"/><Relationship Id="rId7" Type="http://schemas.openxmlformats.org/officeDocument/2006/relationships/hyperlink" Target="https://htmldog.com/guides/javascript/beginner/makingstuffhappen/" TargetMode="External"/><Relationship Id="rId12" Type="http://schemas.openxmlformats.org/officeDocument/2006/relationships/hyperlink" Target="https://developer.mozilla.org/en-US/docs/Web/JavaScript/Guide/Loops_and_iteration" TargetMode="External"/><Relationship Id="rId17" Type="http://schemas.openxmlformats.org/officeDocument/2006/relationships/hyperlink" Target="https://www.w3schools.com/jsref/met_win_prompt.asp" TargetMode="External"/><Relationship Id="rId2" Type="http://schemas.openxmlformats.org/officeDocument/2006/relationships/styles" Target="styles.xml"/><Relationship Id="rId16" Type="http://schemas.openxmlformats.org/officeDocument/2006/relationships/hyperlink" Target="https://www.javascript.com/" TargetMode="External"/><Relationship Id="rId20" Type="http://schemas.openxmlformats.org/officeDocument/2006/relationships/hyperlink" Target="https://developer.mozilla.org/en-US/docs/Learn/JavaScript/Building_blocks/Events" TargetMode="External"/><Relationship Id="rId1" Type="http://schemas.openxmlformats.org/officeDocument/2006/relationships/numbering" Target="numbering.xml"/><Relationship Id="rId6" Type="http://schemas.openxmlformats.org/officeDocument/2006/relationships/hyperlink" Target="https://www.albany.edu/~cv762525/cinf201/examples/js-linking-example.html" TargetMode="External"/><Relationship Id="rId11" Type="http://schemas.openxmlformats.org/officeDocument/2006/relationships/hyperlink" Target="https://developer.mozilla.org/en-US/docs/Web/JavaScript/Reference/Statements/if...else" TargetMode="External"/><Relationship Id="rId5" Type="http://schemas.openxmlformats.org/officeDocument/2006/relationships/hyperlink" Target="https://docs.google.com/spreadsheets/d/1QLoQzbO-Er7ARIECl0aPvY1lKUyZTdYeuwsn4g0XEAk/edit?usp=sharing" TargetMode="External"/><Relationship Id="rId15" Type="http://schemas.openxmlformats.org/officeDocument/2006/relationships/hyperlink" Target="https://www.w3schools.com/js/default.asp" TargetMode="External"/><Relationship Id="rId23" Type="http://schemas.openxmlformats.org/officeDocument/2006/relationships/theme" Target="theme/theme1.xml"/><Relationship Id="rId10" Type="http://schemas.openxmlformats.org/officeDocument/2006/relationships/hyperlink" Target="https://developer.mozilla.org/en-US/docs/Web/JavaScript/Guide/Expressions_and_Operators" TargetMode="External"/><Relationship Id="rId19" Type="http://schemas.openxmlformats.org/officeDocument/2006/relationships/hyperlink" Target="https://www.htmldog.com/guides/javascript/" TargetMode="External"/><Relationship Id="rId4" Type="http://schemas.openxmlformats.org/officeDocument/2006/relationships/webSettings" Target="webSettings.xml"/><Relationship Id="rId9" Type="http://schemas.openxmlformats.org/officeDocument/2006/relationships/hyperlink" Target="https://www.w3schools.com/js/js_string_methods.asp" TargetMode="External"/><Relationship Id="rId14" Type="http://schemas.openxmlformats.org/officeDocument/2006/relationships/hyperlink" Target="https://eloquentjavascript.ne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weekly-template.dotx</Template>
  <TotalTime>5140</TotalTime>
  <Pages>12</Pages>
  <Words>4239</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917</cp:revision>
  <dcterms:created xsi:type="dcterms:W3CDTF">2020-01-20T17:48:00Z</dcterms:created>
  <dcterms:modified xsi:type="dcterms:W3CDTF">2021-10-21T20:19:00Z</dcterms:modified>
</cp:coreProperties>
</file>