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18E4" w14:textId="1E46EE51" w:rsidR="00B26330" w:rsidRPr="00F271F0" w:rsidRDefault="00B26330" w:rsidP="00B26330">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870DF9">
        <w:rPr>
          <w:rFonts w:ascii="Times New Roman" w:hAnsi="Times New Roman" w:cs="Times New Roman"/>
          <w:sz w:val="40"/>
          <w:szCs w:val="40"/>
        </w:rPr>
        <w:t>5</w:t>
      </w:r>
      <w:r w:rsidRPr="00F271F0">
        <w:rPr>
          <w:rFonts w:ascii="Times New Roman" w:hAnsi="Times New Roman" w:cs="Times New Roman"/>
          <w:sz w:val="40"/>
          <w:szCs w:val="40"/>
        </w:rPr>
        <w:t>:</w:t>
      </w:r>
      <w:r>
        <w:rPr>
          <w:rFonts w:ascii="Times New Roman" w:hAnsi="Times New Roman" w:cs="Times New Roman"/>
          <w:sz w:val="40"/>
          <w:szCs w:val="40"/>
        </w:rPr>
        <w:t xml:space="preserve"> </w:t>
      </w:r>
      <w:r w:rsidR="00CC62A4">
        <w:rPr>
          <w:rFonts w:ascii="Times New Roman" w:hAnsi="Times New Roman" w:cs="Times New Roman"/>
          <w:sz w:val="40"/>
          <w:szCs w:val="40"/>
        </w:rPr>
        <w:t xml:space="preserve">HTML </w:t>
      </w:r>
      <w:r w:rsidR="002D274C">
        <w:rPr>
          <w:rFonts w:ascii="Times New Roman" w:hAnsi="Times New Roman" w:cs="Times New Roman"/>
          <w:sz w:val="40"/>
          <w:szCs w:val="40"/>
        </w:rPr>
        <w:t>II</w:t>
      </w:r>
      <w:r w:rsidR="00870DF9">
        <w:rPr>
          <w:rFonts w:ascii="Times New Roman" w:hAnsi="Times New Roman" w:cs="Times New Roman"/>
          <w:sz w:val="40"/>
          <w:szCs w:val="40"/>
        </w:rPr>
        <w:t>I</w:t>
      </w:r>
    </w:p>
    <w:p w14:paraId="1A90C89F" w14:textId="77777777" w:rsidR="003A4C3E" w:rsidRDefault="003A4C3E" w:rsidP="003A4C3E">
      <w:pPr>
        <w:spacing w:after="0" w:line="240" w:lineRule="auto"/>
        <w:jc w:val="center"/>
        <w:rPr>
          <w:rFonts w:ascii="Times New Roman" w:hAnsi="Times New Roman" w:cs="Times New Roman"/>
          <w:b/>
          <w:bCs/>
          <w:sz w:val="24"/>
          <w:szCs w:val="24"/>
          <w:u w:val="single"/>
        </w:rPr>
      </w:pPr>
    </w:p>
    <w:p w14:paraId="2CAAF32E" w14:textId="353FE628" w:rsidR="00D82795" w:rsidRDefault="008A0924" w:rsidP="00D82795">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Agenda</w:t>
      </w:r>
    </w:p>
    <w:p w14:paraId="7D603B18" w14:textId="1AD37E7F" w:rsidR="00863479" w:rsidRDefault="00D82795" w:rsidP="000A7DF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w:t>
      </w:r>
    </w:p>
    <w:p w14:paraId="4896FA7B" w14:textId="582E783C" w:rsidR="00975258" w:rsidRDefault="00975258"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Project Proposal</w:t>
      </w:r>
    </w:p>
    <w:p w14:paraId="3EA88117" w14:textId="0EC8CE17"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Previous Participation Question</w:t>
      </w:r>
      <w:r w:rsidR="00874068">
        <w:rPr>
          <w:rFonts w:ascii="Times New Roman" w:hAnsi="Times New Roman" w:cs="Times New Roman"/>
          <w:sz w:val="24"/>
          <w:szCs w:val="24"/>
        </w:rPr>
        <w:t>s/</w:t>
      </w:r>
      <w:r>
        <w:rPr>
          <w:rFonts w:ascii="Times New Roman" w:hAnsi="Times New Roman" w:cs="Times New Roman"/>
          <w:sz w:val="24"/>
          <w:szCs w:val="24"/>
        </w:rPr>
        <w:t>Responses</w:t>
      </w:r>
    </w:p>
    <w:p w14:paraId="6D88F593" w14:textId="322223DD" w:rsidR="00D723BC" w:rsidRDefault="00D723BC" w:rsidP="00D723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What’s Due?</w:t>
      </w:r>
    </w:p>
    <w:p w14:paraId="35777746" w14:textId="4E418B58" w:rsidR="00701279" w:rsidRDefault="0026794C" w:rsidP="0070127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HTML Final Review</w:t>
      </w:r>
      <w:r w:rsidR="00701279">
        <w:rPr>
          <w:rFonts w:ascii="Times New Roman" w:hAnsi="Times New Roman" w:cs="Times New Roman"/>
          <w:sz w:val="24"/>
          <w:szCs w:val="24"/>
        </w:rPr>
        <w:t xml:space="preserve"> (Lecture/Class Activity)</w:t>
      </w:r>
    </w:p>
    <w:p w14:paraId="75A2B691" w14:textId="50D38975" w:rsidR="0052328E" w:rsidRDefault="0052328E"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 Validation </w:t>
      </w:r>
      <w:r w:rsidR="00130E5B">
        <w:rPr>
          <w:rFonts w:ascii="Times New Roman" w:hAnsi="Times New Roman" w:cs="Times New Roman"/>
          <w:sz w:val="24"/>
          <w:szCs w:val="24"/>
        </w:rPr>
        <w:t>Review</w:t>
      </w:r>
    </w:p>
    <w:p w14:paraId="5E4D2ED6" w14:textId="30F93E67" w:rsidR="00130E5B" w:rsidRDefault="00263E13"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Search Engine Optimization</w:t>
      </w:r>
      <w:r w:rsidR="00E02187">
        <w:rPr>
          <w:rFonts w:ascii="Times New Roman" w:hAnsi="Times New Roman" w:cs="Times New Roman"/>
          <w:sz w:val="24"/>
          <w:szCs w:val="24"/>
        </w:rPr>
        <w:t xml:space="preserve"> (SEO)</w:t>
      </w:r>
    </w:p>
    <w:p w14:paraId="7C78D7E9" w14:textId="77777777" w:rsidR="00711A26" w:rsidRDefault="00711A26" w:rsidP="00711A2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Metatags in HTML</w:t>
      </w:r>
    </w:p>
    <w:p w14:paraId="6EEAAC2A" w14:textId="5BE73965" w:rsidR="00E60A4F" w:rsidRDefault="00E60A4F" w:rsidP="0070127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Usab</w:t>
      </w:r>
      <w:r w:rsidR="00C37B7D">
        <w:rPr>
          <w:rFonts w:ascii="Times New Roman" w:hAnsi="Times New Roman" w:cs="Times New Roman"/>
          <w:sz w:val="24"/>
          <w:szCs w:val="24"/>
        </w:rPr>
        <w:t>ility/Accessibility in HTML</w:t>
      </w:r>
    </w:p>
    <w:p w14:paraId="6CB22AF4" w14:textId="3F3C0A4C" w:rsidR="0044599D" w:rsidRDefault="0044599D" w:rsidP="0044599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A92885">
        <w:rPr>
          <w:rFonts w:ascii="Times New Roman" w:hAnsi="Times New Roman" w:cs="Times New Roman"/>
          <w:sz w:val="24"/>
          <w:szCs w:val="24"/>
        </w:rPr>
        <w:t>EO</w:t>
      </w:r>
      <w:r w:rsidR="00E8504E">
        <w:rPr>
          <w:rFonts w:ascii="Times New Roman" w:hAnsi="Times New Roman" w:cs="Times New Roman"/>
          <w:sz w:val="24"/>
          <w:szCs w:val="24"/>
        </w:rPr>
        <w:t xml:space="preserve"> &amp; Accessibility</w:t>
      </w:r>
      <w:r w:rsidR="00A92885">
        <w:rPr>
          <w:rFonts w:ascii="Times New Roman" w:hAnsi="Times New Roman" w:cs="Times New Roman"/>
          <w:sz w:val="24"/>
          <w:szCs w:val="24"/>
        </w:rPr>
        <w:t xml:space="preserve"> Review</w:t>
      </w:r>
      <w:r>
        <w:rPr>
          <w:rFonts w:ascii="Times New Roman" w:hAnsi="Times New Roman" w:cs="Times New Roman"/>
          <w:sz w:val="24"/>
          <w:szCs w:val="24"/>
        </w:rPr>
        <w:t xml:space="preserve"> (</w:t>
      </w:r>
      <w:r w:rsidR="007F2360">
        <w:rPr>
          <w:rFonts w:ascii="Times New Roman" w:hAnsi="Times New Roman" w:cs="Times New Roman"/>
          <w:sz w:val="24"/>
          <w:szCs w:val="24"/>
        </w:rPr>
        <w:t>CW/</w:t>
      </w:r>
      <w:r>
        <w:rPr>
          <w:rFonts w:ascii="Times New Roman" w:hAnsi="Times New Roman" w:cs="Times New Roman"/>
          <w:sz w:val="24"/>
          <w:szCs w:val="24"/>
        </w:rPr>
        <w:t>HW)</w:t>
      </w:r>
    </w:p>
    <w:p w14:paraId="793A971E" w14:textId="059E875C" w:rsidR="000A773C" w:rsidRDefault="000A773C" w:rsidP="003E4B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 (</w:t>
      </w:r>
      <w:r w:rsidR="00DE6888">
        <w:rPr>
          <w:rFonts w:ascii="Times New Roman" w:hAnsi="Times New Roman" w:cs="Times New Roman"/>
          <w:sz w:val="24"/>
          <w:szCs w:val="24"/>
        </w:rPr>
        <w:t>4</w:t>
      </w:r>
      <w:r>
        <w:rPr>
          <w:rFonts w:ascii="Times New Roman" w:hAnsi="Times New Roman" w:cs="Times New Roman"/>
          <w:sz w:val="24"/>
          <w:szCs w:val="24"/>
        </w:rPr>
        <w:t>)</w:t>
      </w:r>
    </w:p>
    <w:p w14:paraId="4836A2AA" w14:textId="4ECBD769" w:rsidR="00F4633E" w:rsidRPr="00E44D36" w:rsidRDefault="00F4633E" w:rsidP="00E44D3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Next Week</w:t>
      </w:r>
    </w:p>
    <w:p w14:paraId="4E413659" w14:textId="6027326A" w:rsidR="008A0924" w:rsidRDefault="008A0924" w:rsidP="008A0924">
      <w:pPr>
        <w:spacing w:after="0" w:line="240" w:lineRule="auto"/>
        <w:rPr>
          <w:rFonts w:ascii="Times New Roman" w:hAnsi="Times New Roman" w:cs="Times New Roman"/>
          <w:sz w:val="24"/>
          <w:szCs w:val="24"/>
        </w:rPr>
      </w:pPr>
    </w:p>
    <w:p w14:paraId="6DA05E12" w14:textId="726DB34E" w:rsidR="00D82795" w:rsidRPr="00D82795" w:rsidRDefault="00D82795" w:rsidP="00D82795">
      <w:pPr>
        <w:pStyle w:val="Heading2"/>
        <w:spacing w:before="0"/>
        <w:rPr>
          <w:rFonts w:ascii="Times New Roman" w:hAnsi="Times New Roman" w:cs="Times New Roman"/>
          <w:sz w:val="32"/>
          <w:szCs w:val="32"/>
        </w:rPr>
      </w:pPr>
      <w:r>
        <w:rPr>
          <w:rFonts w:ascii="Times New Roman" w:hAnsi="Times New Roman" w:cs="Times New Roman"/>
          <w:sz w:val="32"/>
          <w:szCs w:val="32"/>
        </w:rPr>
        <w:t>Overview</w:t>
      </w:r>
    </w:p>
    <w:p w14:paraId="573FFCF2" w14:textId="5AE04FAF" w:rsidR="00985AB2" w:rsidRPr="00635926" w:rsidRDefault="00985AB2" w:rsidP="00985AB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Last week, we learned about validation and why it matters for our HTML. This week, we will learn about metatags and how they are used to provide further information about our HTML documents. </w:t>
      </w:r>
      <w:r w:rsidR="007E7876">
        <w:rPr>
          <w:rFonts w:ascii="Times New Roman" w:hAnsi="Times New Roman" w:cs="Times New Roman"/>
          <w:bCs/>
          <w:sz w:val="24"/>
          <w:szCs w:val="24"/>
        </w:rPr>
        <w:t>We’ll also review some best practices for making our web pages usable/accessible.</w:t>
      </w:r>
    </w:p>
    <w:p w14:paraId="5A9DF77D" w14:textId="1B358C04" w:rsidR="00D82795" w:rsidRDefault="00D82795" w:rsidP="00D82795">
      <w:pPr>
        <w:spacing w:after="0" w:line="240" w:lineRule="auto"/>
        <w:rPr>
          <w:rFonts w:ascii="Times New Roman" w:hAnsi="Times New Roman" w:cs="Times New Roman"/>
          <w:sz w:val="24"/>
          <w:szCs w:val="24"/>
        </w:rPr>
      </w:pPr>
    </w:p>
    <w:p w14:paraId="42B9985D" w14:textId="3E245D18" w:rsidR="00AE4BFE" w:rsidRDefault="00AF1706" w:rsidP="00AE4BFE">
      <w:pPr>
        <w:spacing w:after="0"/>
        <w:rPr>
          <w:rFonts w:ascii="Times New Roman" w:hAnsi="Times New Roman" w:cs="Times New Roman"/>
          <w:b/>
          <w:bCs/>
          <w:sz w:val="24"/>
          <w:szCs w:val="24"/>
        </w:rPr>
      </w:pPr>
      <w:r>
        <w:rPr>
          <w:rFonts w:ascii="Times New Roman" w:hAnsi="Times New Roman" w:cs="Times New Roman"/>
          <w:b/>
          <w:bCs/>
          <w:sz w:val="24"/>
          <w:szCs w:val="24"/>
        </w:rPr>
        <w:t>Project Proposal</w:t>
      </w:r>
    </w:p>
    <w:p w14:paraId="70492FBF" w14:textId="64DB9D44" w:rsidR="00AE4BFE" w:rsidRDefault="00AE4BFE"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the final project (Project Proposal) is due </w:t>
      </w:r>
      <w:r w:rsidR="00A8783F">
        <w:rPr>
          <w:rFonts w:ascii="Times New Roman" w:hAnsi="Times New Roman" w:cs="Times New Roman"/>
          <w:sz w:val="24"/>
          <w:szCs w:val="24"/>
        </w:rPr>
        <w:t>next Thursday,</w:t>
      </w:r>
      <w:r>
        <w:rPr>
          <w:rFonts w:ascii="Times New Roman" w:hAnsi="Times New Roman" w:cs="Times New Roman"/>
          <w:sz w:val="24"/>
          <w:szCs w:val="24"/>
        </w:rPr>
        <w:t xml:space="preserve"> </w:t>
      </w:r>
      <w:r w:rsidR="00354FFE">
        <w:rPr>
          <w:rFonts w:ascii="Times New Roman" w:hAnsi="Times New Roman" w:cs="Times New Roman"/>
          <w:sz w:val="24"/>
          <w:szCs w:val="24"/>
        </w:rPr>
        <w:t xml:space="preserve">September </w:t>
      </w:r>
      <w:r w:rsidR="00160A5B">
        <w:rPr>
          <w:rFonts w:ascii="Times New Roman" w:hAnsi="Times New Roman" w:cs="Times New Roman"/>
          <w:sz w:val="24"/>
          <w:szCs w:val="24"/>
        </w:rPr>
        <w:t>30</w:t>
      </w:r>
      <w:r w:rsidR="00160A5B" w:rsidRPr="00160A5B">
        <w:rPr>
          <w:rFonts w:ascii="Times New Roman" w:hAnsi="Times New Roman" w:cs="Times New Roman"/>
          <w:sz w:val="24"/>
          <w:szCs w:val="24"/>
          <w:vertAlign w:val="superscript"/>
        </w:rPr>
        <w:t>th</w:t>
      </w:r>
      <w:r w:rsidR="00160A5B">
        <w:rPr>
          <w:rFonts w:ascii="Times New Roman" w:hAnsi="Times New Roman" w:cs="Times New Roman"/>
          <w:sz w:val="24"/>
          <w:szCs w:val="24"/>
        </w:rPr>
        <w:t xml:space="preserve"> at midnight</w:t>
      </w:r>
      <w:r w:rsidR="00354FFE">
        <w:rPr>
          <w:rFonts w:ascii="Times New Roman" w:hAnsi="Times New Roman" w:cs="Times New Roman"/>
          <w:sz w:val="24"/>
          <w:szCs w:val="24"/>
        </w:rPr>
        <w:t xml:space="preserve">. </w:t>
      </w:r>
      <w:r w:rsidR="001C1340">
        <w:rPr>
          <w:rFonts w:ascii="Times New Roman" w:hAnsi="Times New Roman" w:cs="Times New Roman"/>
          <w:sz w:val="24"/>
          <w:szCs w:val="24"/>
        </w:rPr>
        <w:t xml:space="preserve">You will need to submit 3 wireframes, 1 style tile, and 1 needs assessment for the website you plan to build for your final project. If you aren’t sure about your topic or the quality of your proposal, please reach out to me. </w:t>
      </w:r>
    </w:p>
    <w:p w14:paraId="755F3A05" w14:textId="243CA5E3" w:rsidR="00AF1706" w:rsidRDefault="00AF1706" w:rsidP="00D82795">
      <w:pPr>
        <w:spacing w:after="0" w:line="240" w:lineRule="auto"/>
        <w:rPr>
          <w:rFonts w:ascii="Times New Roman" w:hAnsi="Times New Roman" w:cs="Times New Roman"/>
          <w:sz w:val="24"/>
          <w:szCs w:val="24"/>
        </w:rPr>
      </w:pPr>
    </w:p>
    <w:p w14:paraId="45B4C51D" w14:textId="4BF9B1AB" w:rsidR="00F31304" w:rsidRDefault="00F31304" w:rsidP="00D827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Overall, you need to make sure you </w:t>
      </w:r>
      <w:r w:rsidR="004D00B7">
        <w:rPr>
          <w:rFonts w:ascii="Times New Roman" w:hAnsi="Times New Roman" w:cs="Times New Roman"/>
          <w:sz w:val="24"/>
          <w:szCs w:val="24"/>
        </w:rPr>
        <w:t>are explaining</w:t>
      </w:r>
      <w:r>
        <w:rPr>
          <w:rFonts w:ascii="Times New Roman" w:hAnsi="Times New Roman" w:cs="Times New Roman"/>
          <w:sz w:val="24"/>
          <w:szCs w:val="24"/>
        </w:rPr>
        <w:t xml:space="preserve"> your work as much as possible. For the wireframes that means using headings/labels to make your potential layout more understandable. For the style tile, you should include colors, fonts, adjectives and anything else that’s visual to convey a look/feel. </w:t>
      </w:r>
      <w:r w:rsidR="004D00B7">
        <w:rPr>
          <w:rFonts w:ascii="Times New Roman" w:hAnsi="Times New Roman" w:cs="Times New Roman"/>
          <w:sz w:val="24"/>
          <w:szCs w:val="24"/>
        </w:rPr>
        <w:t xml:space="preserve">The needs assessment will be used to explain </w:t>
      </w:r>
      <w:proofErr w:type="gramStart"/>
      <w:r w:rsidR="004D00B7">
        <w:rPr>
          <w:rFonts w:ascii="Times New Roman" w:hAnsi="Times New Roman" w:cs="Times New Roman"/>
          <w:sz w:val="24"/>
          <w:szCs w:val="24"/>
        </w:rPr>
        <w:t>everything as a whole</w:t>
      </w:r>
      <w:proofErr w:type="gramEnd"/>
      <w:r w:rsidR="004D00B7">
        <w:rPr>
          <w:rFonts w:ascii="Times New Roman" w:hAnsi="Times New Roman" w:cs="Times New Roman"/>
          <w:sz w:val="24"/>
          <w:szCs w:val="24"/>
        </w:rPr>
        <w:t>.</w:t>
      </w:r>
    </w:p>
    <w:p w14:paraId="5C5D4071" w14:textId="77777777" w:rsidR="00E53E04" w:rsidRDefault="00E53E04" w:rsidP="00D82795">
      <w:pPr>
        <w:spacing w:after="0" w:line="240" w:lineRule="auto"/>
        <w:rPr>
          <w:rFonts w:ascii="Times New Roman" w:hAnsi="Times New Roman" w:cs="Times New Roman"/>
          <w:sz w:val="24"/>
          <w:szCs w:val="24"/>
        </w:rPr>
      </w:pPr>
    </w:p>
    <w:p w14:paraId="53FBB0E2" w14:textId="77777777" w:rsidR="0057294F" w:rsidRDefault="0057294F" w:rsidP="0057294F">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79BDAE3B" w14:textId="77777777" w:rsidR="0057294F" w:rsidRDefault="0057294F" w:rsidP="0057294F">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4FF75A7C" w14:textId="77777777" w:rsidR="00952C66" w:rsidRDefault="003847E8" w:rsidP="00952C66">
      <w:pPr>
        <w:spacing w:after="0"/>
        <w:rPr>
          <w:rFonts w:ascii="Times New Roman" w:hAnsi="Times New Roman" w:cs="Times New Roman"/>
          <w:sz w:val="24"/>
          <w:szCs w:val="24"/>
        </w:rPr>
      </w:pPr>
      <w:hyperlink r:id="rId5" w:history="1">
        <w:r w:rsidR="00952C66" w:rsidRPr="00357005">
          <w:rPr>
            <w:rStyle w:val="Hyperlink"/>
            <w:rFonts w:ascii="Times New Roman" w:hAnsi="Times New Roman" w:cs="Times New Roman"/>
            <w:sz w:val="24"/>
            <w:szCs w:val="24"/>
          </w:rPr>
          <w:t>https://forms.gle/Dtu8w1EoPMrkZEPq7</w:t>
        </w:r>
      </w:hyperlink>
    </w:p>
    <w:p w14:paraId="7966650B" w14:textId="77777777" w:rsidR="00E277BE" w:rsidRPr="00950089" w:rsidRDefault="00E277BE" w:rsidP="0057294F">
      <w:pPr>
        <w:spacing w:after="0"/>
        <w:rPr>
          <w:rFonts w:ascii="Times New Roman" w:hAnsi="Times New Roman" w:cs="Times New Roman"/>
          <w:bCs/>
          <w:sz w:val="24"/>
          <w:szCs w:val="24"/>
        </w:rPr>
      </w:pPr>
    </w:p>
    <w:p w14:paraId="2EC8DC28" w14:textId="77777777" w:rsidR="0057294F" w:rsidRDefault="0057294F" w:rsidP="0057294F">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6AB2C019" w14:textId="77777777" w:rsidR="0057294F" w:rsidRDefault="003847E8" w:rsidP="0057294F">
      <w:pPr>
        <w:spacing w:after="0"/>
        <w:rPr>
          <w:rStyle w:val="Hyperlink"/>
          <w:rFonts w:ascii="Times New Roman" w:hAnsi="Times New Roman" w:cs="Times New Roman"/>
          <w:sz w:val="24"/>
          <w:szCs w:val="24"/>
        </w:rPr>
      </w:pPr>
      <w:hyperlink r:id="rId6" w:history="1">
        <w:r w:rsidR="0057294F" w:rsidRPr="00BF34C6">
          <w:rPr>
            <w:rStyle w:val="Hyperlink"/>
            <w:rFonts w:ascii="Times New Roman" w:hAnsi="Times New Roman" w:cs="Times New Roman"/>
            <w:sz w:val="24"/>
            <w:szCs w:val="24"/>
          </w:rPr>
          <w:t>https://docs.google.com/spreadsheets/d/1QLoQzbO-Er7ARIECl0aPvY1lKUyZTdYeuwsn4g0XEAk/edit?usp=sharing</w:t>
        </w:r>
      </w:hyperlink>
    </w:p>
    <w:p w14:paraId="1F64C8D2" w14:textId="0D580B05" w:rsidR="00012698" w:rsidRDefault="00012698" w:rsidP="00D82795">
      <w:pPr>
        <w:spacing w:after="0" w:line="240" w:lineRule="auto"/>
        <w:rPr>
          <w:rFonts w:ascii="Times New Roman" w:hAnsi="Times New Roman" w:cs="Times New Roman"/>
          <w:sz w:val="24"/>
          <w:szCs w:val="24"/>
        </w:rPr>
      </w:pPr>
    </w:p>
    <w:p w14:paraId="3340823C" w14:textId="62C6993E" w:rsidR="00D82795" w:rsidRDefault="00D82795" w:rsidP="00D8279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What’s Due</w:t>
      </w:r>
      <w:r w:rsidR="00D723BC">
        <w:rPr>
          <w:rFonts w:ascii="Times New Roman" w:hAnsi="Times New Roman" w:cs="Times New Roman"/>
          <w:b/>
          <w:bCs/>
          <w:sz w:val="24"/>
          <w:szCs w:val="24"/>
        </w:rPr>
        <w:t>?</w:t>
      </w:r>
    </w:p>
    <w:p w14:paraId="5E2309FC" w14:textId="7DB9E9DF" w:rsidR="00926866" w:rsidRDefault="00926866" w:rsidP="00B15E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Participation Questions</w:t>
      </w:r>
      <w:r w:rsidR="008D6ADB">
        <w:rPr>
          <w:rFonts w:ascii="Times New Roman" w:hAnsi="Times New Roman" w:cs="Times New Roman"/>
          <w:sz w:val="24"/>
          <w:szCs w:val="24"/>
        </w:rPr>
        <w:t xml:space="preserve"> (4)</w:t>
      </w:r>
    </w:p>
    <w:p w14:paraId="0B80F29B" w14:textId="6E2B3520" w:rsidR="00D82795" w:rsidRDefault="00F17E70"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SEO &amp; Accessibility Review</w:t>
      </w:r>
      <w:r w:rsidR="0042624D">
        <w:rPr>
          <w:rFonts w:ascii="Times New Roman" w:hAnsi="Times New Roman" w:cs="Times New Roman"/>
          <w:sz w:val="24"/>
          <w:szCs w:val="24"/>
        </w:rPr>
        <w:t xml:space="preserve"> (CW</w:t>
      </w:r>
      <w:r>
        <w:rPr>
          <w:rFonts w:ascii="Times New Roman" w:hAnsi="Times New Roman" w:cs="Times New Roman"/>
          <w:sz w:val="24"/>
          <w:szCs w:val="24"/>
        </w:rPr>
        <w:t>/HW</w:t>
      </w:r>
      <w:r w:rsidR="0042624D">
        <w:rPr>
          <w:rFonts w:ascii="Times New Roman" w:hAnsi="Times New Roman" w:cs="Times New Roman"/>
          <w:sz w:val="24"/>
          <w:szCs w:val="24"/>
        </w:rPr>
        <w:t>)</w:t>
      </w:r>
    </w:p>
    <w:p w14:paraId="0AA1EDA9" w14:textId="3E9DAC93" w:rsidR="002B4F99" w:rsidRDefault="002B4F99" w:rsidP="00D827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Project Proposal (9/30 at midnight)</w:t>
      </w:r>
    </w:p>
    <w:p w14:paraId="1CA9F031" w14:textId="77777777" w:rsidR="00F17E70" w:rsidRPr="00F17E70" w:rsidRDefault="00F17E70" w:rsidP="00F17E70">
      <w:pPr>
        <w:spacing w:after="0" w:line="240" w:lineRule="auto"/>
        <w:ind w:left="360"/>
        <w:rPr>
          <w:rFonts w:ascii="Times New Roman" w:hAnsi="Times New Roman" w:cs="Times New Roman"/>
          <w:sz w:val="24"/>
          <w:szCs w:val="24"/>
        </w:rPr>
      </w:pPr>
    </w:p>
    <w:p w14:paraId="66819E87" w14:textId="0345763A" w:rsidR="00C130B2" w:rsidRPr="00C130B2" w:rsidRDefault="00887C1D" w:rsidP="00C130B2">
      <w:pPr>
        <w:pStyle w:val="Heading2"/>
        <w:rPr>
          <w:rFonts w:ascii="Times New Roman" w:hAnsi="Times New Roman" w:cs="Times New Roman"/>
          <w:sz w:val="32"/>
          <w:szCs w:val="32"/>
        </w:rPr>
      </w:pPr>
      <w:r>
        <w:rPr>
          <w:rFonts w:ascii="Times New Roman" w:hAnsi="Times New Roman" w:cs="Times New Roman"/>
          <w:sz w:val="32"/>
          <w:szCs w:val="32"/>
        </w:rPr>
        <w:t>HTML Final Review</w:t>
      </w:r>
      <w:r w:rsidR="008F2598">
        <w:rPr>
          <w:rFonts w:ascii="Times New Roman" w:hAnsi="Times New Roman" w:cs="Times New Roman"/>
          <w:sz w:val="32"/>
          <w:szCs w:val="32"/>
        </w:rPr>
        <w:t xml:space="preserve"> (Lecture</w:t>
      </w:r>
      <w:r w:rsidR="002C0D05">
        <w:rPr>
          <w:rFonts w:ascii="Times New Roman" w:hAnsi="Times New Roman" w:cs="Times New Roman"/>
          <w:sz w:val="32"/>
          <w:szCs w:val="32"/>
        </w:rPr>
        <w:t>/Class Activity)</w:t>
      </w:r>
    </w:p>
    <w:p w14:paraId="4FF4DBD2" w14:textId="57310CB1" w:rsidR="00C130B2" w:rsidRDefault="00C130B2" w:rsidP="0073667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HTML </w:t>
      </w:r>
      <w:r w:rsidR="00AE60A5">
        <w:rPr>
          <w:rFonts w:ascii="Times New Roman" w:hAnsi="Times New Roman" w:cs="Times New Roman"/>
          <w:b/>
          <w:sz w:val="24"/>
          <w:szCs w:val="24"/>
        </w:rPr>
        <w:t xml:space="preserve">Validation </w:t>
      </w:r>
      <w:r>
        <w:rPr>
          <w:rFonts w:ascii="Times New Roman" w:hAnsi="Times New Roman" w:cs="Times New Roman"/>
          <w:b/>
          <w:sz w:val="24"/>
          <w:szCs w:val="24"/>
        </w:rPr>
        <w:t xml:space="preserve">Review </w:t>
      </w:r>
    </w:p>
    <w:p w14:paraId="090F3376" w14:textId="1F3C18B9" w:rsidR="0090140B" w:rsidRDefault="0090140B"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 week, we learned about HTML and discussed </w:t>
      </w:r>
      <w:r w:rsidR="004A0A16">
        <w:rPr>
          <w:rFonts w:ascii="Times New Roman" w:hAnsi="Times New Roman" w:cs="Times New Roman"/>
          <w:sz w:val="24"/>
          <w:szCs w:val="24"/>
        </w:rPr>
        <w:t xml:space="preserve">the basics of getting our documents up to standard. This week, I’ll go over the previous assignment and how we can use the validator to </w:t>
      </w:r>
      <w:r w:rsidR="0037266A">
        <w:rPr>
          <w:rFonts w:ascii="Times New Roman" w:hAnsi="Times New Roman" w:cs="Times New Roman"/>
          <w:sz w:val="24"/>
          <w:szCs w:val="24"/>
        </w:rPr>
        <w:t xml:space="preserve">discover/fix errors. </w:t>
      </w:r>
    </w:p>
    <w:p w14:paraId="5A09495B" w14:textId="2FA84071" w:rsidR="0090140B" w:rsidRDefault="0090140B" w:rsidP="0073667F">
      <w:pPr>
        <w:spacing w:after="0" w:line="240" w:lineRule="auto"/>
        <w:rPr>
          <w:rFonts w:ascii="Times New Roman" w:hAnsi="Times New Roman" w:cs="Times New Roman"/>
          <w:sz w:val="24"/>
          <w:szCs w:val="24"/>
        </w:rPr>
      </w:pPr>
    </w:p>
    <w:p w14:paraId="64BCEA3E" w14:textId="329EFD1A" w:rsidR="0037266A" w:rsidRDefault="0037266A" w:rsidP="007366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will be opening last week’s assignment in Brackets. Feel free to follow along with me as I describe the process for fixing </w:t>
      </w:r>
      <w:r w:rsidR="00107BCD">
        <w:rPr>
          <w:rFonts w:ascii="Times New Roman" w:hAnsi="Times New Roman" w:cs="Times New Roman"/>
          <w:sz w:val="24"/>
          <w:szCs w:val="24"/>
        </w:rPr>
        <w:t>most of</w:t>
      </w:r>
      <w:r>
        <w:rPr>
          <w:rFonts w:ascii="Times New Roman" w:hAnsi="Times New Roman" w:cs="Times New Roman"/>
          <w:sz w:val="24"/>
          <w:szCs w:val="24"/>
        </w:rPr>
        <w:t xml:space="preserve"> the problems in the assignment. </w:t>
      </w:r>
    </w:p>
    <w:p w14:paraId="4CDDD21E" w14:textId="40BC5D4C" w:rsidR="0037266A" w:rsidRDefault="0037266A" w:rsidP="0073667F">
      <w:pPr>
        <w:spacing w:after="0" w:line="240" w:lineRule="auto"/>
        <w:rPr>
          <w:rFonts w:ascii="Times New Roman" w:hAnsi="Times New Roman" w:cs="Times New Roman"/>
          <w:sz w:val="24"/>
          <w:szCs w:val="24"/>
        </w:rPr>
      </w:pPr>
    </w:p>
    <w:p w14:paraId="15540C12" w14:textId="7AFE89F7" w:rsidR="005378D0" w:rsidRDefault="005378D0" w:rsidP="0073667F">
      <w:pPr>
        <w:spacing w:after="0" w:line="240" w:lineRule="auto"/>
        <w:rPr>
          <w:rFonts w:ascii="Times New Roman" w:hAnsi="Times New Roman" w:cs="Times New Roman"/>
          <w:b/>
          <w:sz w:val="24"/>
          <w:szCs w:val="24"/>
        </w:rPr>
      </w:pPr>
      <w:r>
        <w:rPr>
          <w:rFonts w:ascii="Times New Roman" w:hAnsi="Times New Roman" w:cs="Times New Roman"/>
          <w:b/>
          <w:sz w:val="24"/>
          <w:szCs w:val="24"/>
        </w:rPr>
        <w:t>Search Engine Optimization</w:t>
      </w:r>
    </w:p>
    <w:p w14:paraId="4BA6729A" w14:textId="77777777" w:rsidR="00566080" w:rsidRDefault="00566080" w:rsidP="005660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SEO involves building your website in a way that allows for it to be found more easily by search engines when a user makes a query for information. If a user does a search for “lions,” a search engine will pull up relevant results from pages which have information about lions. These pages would have keywords, links, and other materials related to lions which help them rank higher than other pages. </w:t>
      </w:r>
    </w:p>
    <w:p w14:paraId="4B875E61" w14:textId="77777777" w:rsidR="00566080" w:rsidRDefault="00566080" w:rsidP="00566080">
      <w:pPr>
        <w:spacing w:after="0" w:line="240" w:lineRule="auto"/>
        <w:rPr>
          <w:rFonts w:ascii="Times New Roman" w:hAnsi="Times New Roman" w:cs="Times New Roman"/>
          <w:sz w:val="24"/>
          <w:szCs w:val="24"/>
        </w:rPr>
      </w:pPr>
    </w:p>
    <w:p w14:paraId="233C8050" w14:textId="77777777" w:rsidR="00566080" w:rsidRDefault="00566080" w:rsidP="005660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With the proper implementation of SEO, you can give your website a better chance of appearing on the first few pages of search results. Users typically don’t go beyond a page or two in the search, so it’s very important to get your page ranked as highly as possible. </w:t>
      </w:r>
    </w:p>
    <w:p w14:paraId="63134511" w14:textId="77777777" w:rsidR="00566080" w:rsidRDefault="00566080" w:rsidP="00566080">
      <w:pPr>
        <w:spacing w:after="0" w:line="240" w:lineRule="auto"/>
        <w:rPr>
          <w:rFonts w:ascii="Times New Roman" w:hAnsi="Times New Roman" w:cs="Times New Roman"/>
          <w:sz w:val="24"/>
          <w:szCs w:val="24"/>
        </w:rPr>
      </w:pPr>
    </w:p>
    <w:p w14:paraId="754D8C5E" w14:textId="77777777" w:rsidR="00566080" w:rsidRDefault="00566080" w:rsidP="00566080">
      <w:pPr>
        <w:spacing w:after="0" w:line="240" w:lineRule="auto"/>
        <w:rPr>
          <w:rFonts w:ascii="Times New Roman" w:hAnsi="Times New Roman" w:cs="Times New Roman"/>
          <w:sz w:val="24"/>
          <w:szCs w:val="24"/>
        </w:rPr>
      </w:pPr>
      <w:r>
        <w:rPr>
          <w:rFonts w:ascii="Times New Roman" w:hAnsi="Times New Roman" w:cs="Times New Roman"/>
          <w:sz w:val="24"/>
          <w:szCs w:val="24"/>
        </w:rPr>
        <w:t>There are a few methods for achieving quality SEO on your website. Some of them are related to the performance of the website while others are related to the content on the website. Websites that aren’t responsive are generally ranked lower than those that work on multiple devices/screen sizes. As for content, using appropriate keywords and structuring your information well helps your page become more findable. If other websites link to your website, that generally will improve its SEO.</w:t>
      </w:r>
    </w:p>
    <w:p w14:paraId="3B0EE145" w14:textId="77777777" w:rsidR="00566080" w:rsidRDefault="00566080" w:rsidP="00566080">
      <w:pPr>
        <w:spacing w:after="0" w:line="240" w:lineRule="auto"/>
        <w:rPr>
          <w:rFonts w:ascii="Times New Roman" w:hAnsi="Times New Roman" w:cs="Times New Roman"/>
          <w:sz w:val="24"/>
          <w:szCs w:val="24"/>
        </w:rPr>
      </w:pPr>
    </w:p>
    <w:p w14:paraId="44E4D5EE" w14:textId="77777777" w:rsidR="00566080" w:rsidRDefault="00566080" w:rsidP="005660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are some ways to address SEO on a website: </w:t>
      </w:r>
    </w:p>
    <w:p w14:paraId="19EFD857" w14:textId="77777777" w:rsidR="00566080" w:rsidRDefault="00566080" w:rsidP="0056608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Using appropriate keywords/phrases</w:t>
      </w:r>
    </w:p>
    <w:p w14:paraId="214B4305" w14:textId="77777777" w:rsidR="00566080" w:rsidRDefault="00566080" w:rsidP="0056608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Having relevant content</w:t>
      </w:r>
    </w:p>
    <w:p w14:paraId="5F56E03F" w14:textId="77777777" w:rsidR="00566080" w:rsidRDefault="00566080" w:rsidP="0056608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Including links to other related sources</w:t>
      </w:r>
    </w:p>
    <w:p w14:paraId="22E5AB07" w14:textId="77777777" w:rsidR="00566080" w:rsidRDefault="00566080" w:rsidP="0056608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Having other pages link to your website</w:t>
      </w:r>
    </w:p>
    <w:p w14:paraId="5FDEF2B9" w14:textId="77777777" w:rsidR="00566080" w:rsidRDefault="00566080" w:rsidP="0056608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Usage of title and meta tags </w:t>
      </w:r>
    </w:p>
    <w:p w14:paraId="0712927B" w14:textId="77777777" w:rsidR="00566080" w:rsidRPr="00E13EB0" w:rsidRDefault="00566080" w:rsidP="00566080">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Good performance on any device</w:t>
      </w:r>
    </w:p>
    <w:p w14:paraId="2D362B47" w14:textId="67888621" w:rsidR="005378D0" w:rsidRPr="005378D0" w:rsidRDefault="005378D0" w:rsidP="0073667F">
      <w:pPr>
        <w:spacing w:after="0" w:line="240" w:lineRule="auto"/>
        <w:rPr>
          <w:rFonts w:ascii="Times New Roman" w:hAnsi="Times New Roman" w:cs="Times New Roman"/>
          <w:sz w:val="24"/>
          <w:szCs w:val="24"/>
        </w:rPr>
      </w:pPr>
    </w:p>
    <w:p w14:paraId="70816E5F" w14:textId="546EFBBD" w:rsidR="002432FB" w:rsidRPr="0090140B" w:rsidRDefault="00395564" w:rsidP="0073667F">
      <w:pPr>
        <w:spacing w:after="0" w:line="240" w:lineRule="auto"/>
        <w:rPr>
          <w:rFonts w:ascii="Times New Roman" w:hAnsi="Times New Roman" w:cs="Times New Roman"/>
          <w:sz w:val="24"/>
          <w:szCs w:val="24"/>
        </w:rPr>
      </w:pPr>
      <w:r>
        <w:rPr>
          <w:rFonts w:ascii="Times New Roman" w:hAnsi="Times New Roman" w:cs="Times New Roman"/>
          <w:b/>
          <w:sz w:val="24"/>
          <w:szCs w:val="24"/>
        </w:rPr>
        <w:t>Metatags in HTML</w:t>
      </w:r>
    </w:p>
    <w:p w14:paraId="35B9FF5B" w14:textId="77777777" w:rsidR="00311052" w:rsidRDefault="00311052" w:rsidP="00311052">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These tags are used to provide information about the HTML document that cannot be conveyed or represented by other HTML elements such as link, script, style, or title. The information in these tags is typically used by search engines, browsers, and screen readers. </w:t>
      </w:r>
    </w:p>
    <w:p w14:paraId="3B8622AC" w14:textId="77777777" w:rsidR="00311052" w:rsidRDefault="00311052" w:rsidP="00311052">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Metatags almost always go inside of the &lt;head&gt; tag of an HTML document and do not have ending tags. The ones listed in the examples below are some that I have used in our assignment/examples files as well. This is not an exhaustive </w:t>
      </w:r>
      <w:proofErr w:type="gramStart"/>
      <w:r>
        <w:rPr>
          <w:rFonts w:ascii="Times New Roman" w:hAnsi="Times New Roman" w:cs="Times New Roman"/>
          <w:bCs/>
          <w:sz w:val="24"/>
          <w:szCs w:val="24"/>
        </w:rPr>
        <w:t>list</w:t>
      </w:r>
      <w:proofErr w:type="gramEnd"/>
      <w:r>
        <w:rPr>
          <w:rFonts w:ascii="Times New Roman" w:hAnsi="Times New Roman" w:cs="Times New Roman"/>
          <w:bCs/>
          <w:sz w:val="24"/>
          <w:szCs w:val="24"/>
        </w:rPr>
        <w:t xml:space="preserve"> but these are the ones you should include in your pages for this course.</w:t>
      </w:r>
    </w:p>
    <w:p w14:paraId="23ECE772" w14:textId="77777777" w:rsidR="00311052" w:rsidRDefault="00311052" w:rsidP="00311052">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lastRenderedPageBreak/>
        <w:t>Examples</w:t>
      </w:r>
    </w:p>
    <w:p w14:paraId="5277B46A" w14:textId="77777777" w:rsidR="00311052" w:rsidRPr="00823D7F" w:rsidRDefault="00311052" w:rsidP="00311052">
      <w:pPr>
        <w:spacing w:line="240" w:lineRule="auto"/>
        <w:rPr>
          <w:rFonts w:ascii="Times New Roman" w:hAnsi="Times New Roman" w:cs="Times New Roman"/>
          <w:bCs/>
          <w:sz w:val="24"/>
          <w:szCs w:val="24"/>
        </w:rPr>
      </w:pPr>
      <w:r w:rsidRPr="00823D7F">
        <w:rPr>
          <w:rFonts w:ascii="Times New Roman" w:hAnsi="Times New Roman" w:cs="Times New Roman"/>
          <w:bCs/>
          <w:sz w:val="24"/>
          <w:szCs w:val="24"/>
        </w:rPr>
        <w:t>&lt;meta charset="utf-8"&gt;</w:t>
      </w:r>
      <w:r>
        <w:rPr>
          <w:rFonts w:ascii="Times New Roman" w:hAnsi="Times New Roman" w:cs="Times New Roman"/>
          <w:bCs/>
          <w:sz w:val="24"/>
          <w:szCs w:val="24"/>
        </w:rPr>
        <w:t xml:space="preserve"> - This defines the character set for the HTML document. </w:t>
      </w:r>
    </w:p>
    <w:p w14:paraId="55512298" w14:textId="77777777" w:rsidR="00311052" w:rsidRPr="00823D7F" w:rsidRDefault="00311052" w:rsidP="00311052">
      <w:pPr>
        <w:spacing w:line="240" w:lineRule="auto"/>
        <w:rPr>
          <w:rFonts w:ascii="Times New Roman" w:hAnsi="Times New Roman" w:cs="Times New Roman"/>
          <w:bCs/>
          <w:sz w:val="24"/>
          <w:szCs w:val="24"/>
        </w:rPr>
      </w:pPr>
      <w:r w:rsidRPr="00823D7F">
        <w:rPr>
          <w:rFonts w:ascii="Times New Roman" w:hAnsi="Times New Roman" w:cs="Times New Roman"/>
          <w:bCs/>
          <w:sz w:val="24"/>
          <w:szCs w:val="24"/>
        </w:rPr>
        <w:t>&lt;meta http-</w:t>
      </w:r>
      <w:proofErr w:type="spellStart"/>
      <w:r w:rsidRPr="00823D7F">
        <w:rPr>
          <w:rFonts w:ascii="Times New Roman" w:hAnsi="Times New Roman" w:cs="Times New Roman"/>
          <w:bCs/>
          <w:sz w:val="24"/>
          <w:szCs w:val="24"/>
        </w:rPr>
        <w:t>equiv</w:t>
      </w:r>
      <w:proofErr w:type="spellEnd"/>
      <w:r w:rsidRPr="00823D7F">
        <w:rPr>
          <w:rFonts w:ascii="Times New Roman" w:hAnsi="Times New Roman" w:cs="Times New Roman"/>
          <w:bCs/>
          <w:sz w:val="24"/>
          <w:szCs w:val="24"/>
        </w:rPr>
        <w:t>="X-UA-Compatible" content="IE=edge"&gt;</w:t>
      </w:r>
      <w:r>
        <w:rPr>
          <w:rFonts w:ascii="Times New Roman" w:hAnsi="Times New Roman" w:cs="Times New Roman"/>
          <w:bCs/>
          <w:sz w:val="24"/>
          <w:szCs w:val="24"/>
        </w:rPr>
        <w:t xml:space="preserve"> - This is important to include if you plan on supporting earlier versions of Internet Explorer (IE). It will tell the browser to use the latest version of IE available on that person’s browser. It should be one of the first tags in your &lt;head&gt; tag. </w:t>
      </w:r>
    </w:p>
    <w:p w14:paraId="24A90420" w14:textId="77777777" w:rsidR="00311052" w:rsidRPr="00823D7F" w:rsidRDefault="00311052" w:rsidP="00311052">
      <w:pPr>
        <w:spacing w:line="240" w:lineRule="auto"/>
        <w:rPr>
          <w:rFonts w:ascii="Times New Roman" w:hAnsi="Times New Roman" w:cs="Times New Roman"/>
          <w:bCs/>
          <w:sz w:val="24"/>
          <w:szCs w:val="24"/>
        </w:rPr>
      </w:pPr>
      <w:r w:rsidRPr="00823D7F">
        <w:rPr>
          <w:rFonts w:ascii="Times New Roman" w:hAnsi="Times New Roman" w:cs="Times New Roman"/>
          <w:bCs/>
          <w:sz w:val="24"/>
          <w:szCs w:val="24"/>
        </w:rPr>
        <w:t xml:space="preserve">&lt;meta name="description" content=""&gt; </w:t>
      </w:r>
      <w:r>
        <w:rPr>
          <w:rFonts w:ascii="Times New Roman" w:hAnsi="Times New Roman" w:cs="Times New Roman"/>
          <w:bCs/>
          <w:sz w:val="24"/>
          <w:szCs w:val="24"/>
        </w:rPr>
        <w:t xml:space="preserve">- This is used to describe the content that will be found in the HTML document. </w:t>
      </w:r>
    </w:p>
    <w:p w14:paraId="0310107A" w14:textId="77777777" w:rsidR="00311052" w:rsidRDefault="00311052" w:rsidP="00311052">
      <w:pPr>
        <w:spacing w:line="240" w:lineRule="auto"/>
        <w:rPr>
          <w:rFonts w:ascii="Times New Roman" w:hAnsi="Times New Roman" w:cs="Times New Roman"/>
          <w:bCs/>
          <w:sz w:val="24"/>
          <w:szCs w:val="24"/>
        </w:rPr>
      </w:pPr>
      <w:r w:rsidRPr="00823D7F">
        <w:rPr>
          <w:rFonts w:ascii="Times New Roman" w:hAnsi="Times New Roman" w:cs="Times New Roman"/>
          <w:bCs/>
          <w:sz w:val="24"/>
          <w:szCs w:val="24"/>
        </w:rPr>
        <w:t>&lt;meta name="viewport" content="width=device-width, initial-scale=1"&gt;</w:t>
      </w:r>
      <w:r>
        <w:rPr>
          <w:rFonts w:ascii="Times New Roman" w:hAnsi="Times New Roman" w:cs="Times New Roman"/>
          <w:bCs/>
          <w:sz w:val="24"/>
          <w:szCs w:val="24"/>
        </w:rPr>
        <w:t xml:space="preserve"> - This is used to help your content scale to the user’s device. It should always be included as leaving it out will result in your page displaying weirdly on smaller screen resolutions.</w:t>
      </w:r>
    </w:p>
    <w:p w14:paraId="420CC36E" w14:textId="77777777" w:rsidR="00311052" w:rsidRDefault="00311052" w:rsidP="00311052">
      <w:pPr>
        <w:spacing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Additional Reading</w:t>
      </w:r>
    </w:p>
    <w:p w14:paraId="16864DE9" w14:textId="77777777" w:rsidR="00311052" w:rsidRDefault="003847E8" w:rsidP="00B15EE5">
      <w:pPr>
        <w:pStyle w:val="ListParagraph"/>
        <w:numPr>
          <w:ilvl w:val="0"/>
          <w:numId w:val="5"/>
        </w:numPr>
        <w:spacing w:line="240" w:lineRule="auto"/>
        <w:rPr>
          <w:rFonts w:ascii="Times New Roman" w:hAnsi="Times New Roman" w:cs="Times New Roman"/>
          <w:bCs/>
          <w:sz w:val="24"/>
          <w:szCs w:val="24"/>
        </w:rPr>
      </w:pPr>
      <w:hyperlink r:id="rId7" w:history="1">
        <w:r w:rsidR="00311052" w:rsidRPr="005E4279">
          <w:rPr>
            <w:rStyle w:val="Hyperlink"/>
            <w:rFonts w:ascii="Times New Roman" w:hAnsi="Times New Roman" w:cs="Times New Roman"/>
            <w:bCs/>
            <w:sz w:val="24"/>
            <w:szCs w:val="24"/>
          </w:rPr>
          <w:t>https://developer.mozilla.org/en-US/docs/Web/HTML/Element/meta</w:t>
        </w:r>
      </w:hyperlink>
    </w:p>
    <w:p w14:paraId="41BF2A8E" w14:textId="13228D84" w:rsidR="00846D85" w:rsidRPr="00D853D4" w:rsidRDefault="003847E8" w:rsidP="00B15EE5">
      <w:pPr>
        <w:pStyle w:val="ListParagraph"/>
        <w:numPr>
          <w:ilvl w:val="0"/>
          <w:numId w:val="5"/>
        </w:numPr>
        <w:spacing w:line="240" w:lineRule="auto"/>
        <w:rPr>
          <w:rStyle w:val="Hyperlink"/>
          <w:rFonts w:ascii="Times New Roman" w:hAnsi="Times New Roman" w:cs="Times New Roman"/>
          <w:bCs/>
          <w:color w:val="auto"/>
          <w:sz w:val="24"/>
          <w:szCs w:val="24"/>
          <w:u w:val="none"/>
        </w:rPr>
      </w:pPr>
      <w:hyperlink r:id="rId8" w:history="1">
        <w:r w:rsidR="00BF1B3B" w:rsidRPr="002E5CB0">
          <w:rPr>
            <w:rStyle w:val="Hyperlink"/>
            <w:rFonts w:ascii="Times New Roman" w:hAnsi="Times New Roman" w:cs="Times New Roman"/>
            <w:bCs/>
            <w:sz w:val="24"/>
            <w:szCs w:val="24"/>
          </w:rPr>
          <w:t>https://moz.com/blog/the-ultimate-guide-to-seo-meta-tags</w:t>
        </w:r>
      </w:hyperlink>
    </w:p>
    <w:p w14:paraId="0750E480" w14:textId="77777777" w:rsidR="00D853D4" w:rsidRDefault="003847E8" w:rsidP="00D853D4">
      <w:pPr>
        <w:pStyle w:val="ListParagraph"/>
        <w:numPr>
          <w:ilvl w:val="0"/>
          <w:numId w:val="5"/>
        </w:numPr>
        <w:spacing w:line="240" w:lineRule="auto"/>
        <w:rPr>
          <w:rFonts w:ascii="Times New Roman" w:hAnsi="Times New Roman" w:cs="Times New Roman"/>
          <w:bCs/>
          <w:sz w:val="24"/>
          <w:szCs w:val="24"/>
        </w:rPr>
      </w:pPr>
      <w:hyperlink r:id="rId9" w:history="1">
        <w:r w:rsidR="00D853D4" w:rsidRPr="009754BF">
          <w:rPr>
            <w:rStyle w:val="Hyperlink"/>
            <w:rFonts w:ascii="Times New Roman" w:hAnsi="Times New Roman" w:cs="Times New Roman"/>
            <w:bCs/>
            <w:sz w:val="24"/>
            <w:szCs w:val="24"/>
          </w:rPr>
          <w:t>https://moz.com/beginners-guide-to-seo</w:t>
        </w:r>
      </w:hyperlink>
      <w:r w:rsidR="00D853D4">
        <w:rPr>
          <w:rFonts w:ascii="Times New Roman" w:hAnsi="Times New Roman" w:cs="Times New Roman"/>
          <w:bCs/>
          <w:sz w:val="24"/>
          <w:szCs w:val="24"/>
        </w:rPr>
        <w:t xml:space="preserve"> (There is a lot of great content here, but scroll down the page to Chapter 1 for a brief explanation of SEO)</w:t>
      </w:r>
    </w:p>
    <w:p w14:paraId="2F9BCE95" w14:textId="78B1CAD1" w:rsidR="00D853D4" w:rsidRPr="00D853D4" w:rsidRDefault="003847E8" w:rsidP="00D853D4">
      <w:pPr>
        <w:pStyle w:val="ListParagraph"/>
        <w:numPr>
          <w:ilvl w:val="0"/>
          <w:numId w:val="5"/>
        </w:numPr>
        <w:spacing w:line="240" w:lineRule="auto"/>
        <w:rPr>
          <w:rFonts w:ascii="Times New Roman" w:hAnsi="Times New Roman" w:cs="Times New Roman"/>
          <w:bCs/>
          <w:sz w:val="24"/>
          <w:szCs w:val="24"/>
        </w:rPr>
      </w:pPr>
      <w:hyperlink r:id="rId10" w:history="1">
        <w:r w:rsidR="00D853D4" w:rsidRPr="009754BF">
          <w:rPr>
            <w:rStyle w:val="Hyperlink"/>
            <w:rFonts w:ascii="Times New Roman" w:hAnsi="Times New Roman" w:cs="Times New Roman"/>
            <w:bCs/>
            <w:sz w:val="24"/>
            <w:szCs w:val="24"/>
          </w:rPr>
          <w:t>https://developers.google.com/search/docs/advanced/guidelines/webmaster-guidelines</w:t>
        </w:r>
      </w:hyperlink>
      <w:r w:rsidR="00D853D4">
        <w:rPr>
          <w:rFonts w:ascii="Times New Roman" w:hAnsi="Times New Roman" w:cs="Times New Roman"/>
          <w:bCs/>
          <w:sz w:val="24"/>
          <w:szCs w:val="24"/>
        </w:rPr>
        <w:t xml:space="preserve"> (This is specific to ranking well on Google – not required reading but interesting)</w:t>
      </w:r>
    </w:p>
    <w:p w14:paraId="035C40D4" w14:textId="77777777" w:rsidR="005A3227" w:rsidRDefault="005A3227" w:rsidP="000B4A07">
      <w:pPr>
        <w:spacing w:after="0" w:line="240" w:lineRule="auto"/>
        <w:rPr>
          <w:rFonts w:ascii="Times New Roman" w:hAnsi="Times New Roman" w:cs="Times New Roman"/>
          <w:b/>
          <w:bCs/>
          <w:sz w:val="24"/>
          <w:szCs w:val="24"/>
        </w:rPr>
      </w:pPr>
    </w:p>
    <w:p w14:paraId="34D9045E" w14:textId="06E7842A" w:rsidR="006D7469" w:rsidRPr="0090514C" w:rsidRDefault="006D7469" w:rsidP="006D746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Usability/Accessibility</w:t>
      </w:r>
      <w:r w:rsidR="00597DD9">
        <w:rPr>
          <w:rFonts w:ascii="Times New Roman" w:hAnsi="Times New Roman" w:cs="Times New Roman"/>
          <w:b/>
          <w:bCs/>
          <w:sz w:val="24"/>
          <w:szCs w:val="24"/>
        </w:rPr>
        <w:t xml:space="preserve"> in HTML</w:t>
      </w:r>
    </w:p>
    <w:p w14:paraId="04895E86" w14:textId="77777777" w:rsidR="006D7469" w:rsidRDefault="006D7469" w:rsidP="006D74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two concepts are different but have many overlapping ideas. In terms of web development, usability refers to our page’s ease-of-use. We can build features to aid users and prevent confusion with our content. With accessibility, we want users to have access to our content and be able to navigate it without issue. Look at the examples below which are based on an imaginary ball to gain a better understanding of these concepts. </w:t>
      </w:r>
    </w:p>
    <w:p w14:paraId="24FBDC06" w14:textId="77777777" w:rsidR="006D7469" w:rsidRDefault="006D7469" w:rsidP="006D7469">
      <w:pPr>
        <w:spacing w:after="0" w:line="240" w:lineRule="auto"/>
        <w:rPr>
          <w:rFonts w:ascii="Times New Roman" w:hAnsi="Times New Roman" w:cs="Times New Roman"/>
          <w:sz w:val="24"/>
          <w:szCs w:val="24"/>
        </w:rPr>
      </w:pPr>
    </w:p>
    <w:p w14:paraId="6D34A57F" w14:textId="77777777" w:rsidR="006D7469" w:rsidRDefault="006D7469" w:rsidP="006D7469">
      <w:pPr>
        <w:spacing w:after="0" w:line="240" w:lineRule="auto"/>
        <w:rPr>
          <w:rFonts w:ascii="Times New Roman" w:hAnsi="Times New Roman" w:cs="Times New Roman"/>
          <w:sz w:val="24"/>
          <w:szCs w:val="24"/>
        </w:rPr>
      </w:pPr>
      <w:r w:rsidRPr="004711BE">
        <w:rPr>
          <w:rFonts w:ascii="Times New Roman" w:hAnsi="Times New Roman" w:cs="Times New Roman"/>
          <w:color w:val="FFFFFF" w:themeColor="background1"/>
          <w:sz w:val="24"/>
          <w:szCs w:val="24"/>
          <w:highlight w:val="red"/>
        </w:rPr>
        <w:t>Usable but not accessible</w:t>
      </w:r>
      <w:r>
        <w:rPr>
          <w:rFonts w:ascii="Times New Roman" w:hAnsi="Times New Roman" w:cs="Times New Roman"/>
          <w:sz w:val="24"/>
          <w:szCs w:val="24"/>
        </w:rPr>
        <w:t xml:space="preserve">: A ball in good condition but located on a high shelf where you can’t reach it. In this case, people could play with the ball, but some might not be able to get to it. </w:t>
      </w:r>
    </w:p>
    <w:p w14:paraId="17BDF8BE" w14:textId="77777777" w:rsidR="006D7469" w:rsidRDefault="006D7469" w:rsidP="006D7469">
      <w:pPr>
        <w:spacing w:after="0" w:line="240" w:lineRule="auto"/>
        <w:rPr>
          <w:rFonts w:ascii="Times New Roman" w:hAnsi="Times New Roman" w:cs="Times New Roman"/>
          <w:sz w:val="24"/>
          <w:szCs w:val="24"/>
        </w:rPr>
      </w:pPr>
    </w:p>
    <w:p w14:paraId="6DFC5162" w14:textId="77777777" w:rsidR="006D7469" w:rsidRDefault="006D7469" w:rsidP="006D7469">
      <w:pPr>
        <w:spacing w:after="0" w:line="240" w:lineRule="auto"/>
        <w:rPr>
          <w:rFonts w:ascii="Times New Roman" w:hAnsi="Times New Roman" w:cs="Times New Roman"/>
          <w:sz w:val="24"/>
          <w:szCs w:val="24"/>
        </w:rPr>
      </w:pPr>
      <w:r w:rsidRPr="004711BE">
        <w:rPr>
          <w:rFonts w:ascii="Times New Roman" w:hAnsi="Times New Roman" w:cs="Times New Roman"/>
          <w:color w:val="FFFFFF" w:themeColor="background1"/>
          <w:sz w:val="24"/>
          <w:szCs w:val="24"/>
          <w:highlight w:val="red"/>
        </w:rPr>
        <w:t>Accessible but not usable</w:t>
      </w:r>
      <w:r w:rsidRPr="004711BE">
        <w:rPr>
          <w:rFonts w:ascii="Times New Roman" w:hAnsi="Times New Roman" w:cs="Times New Roman"/>
          <w:sz w:val="24"/>
          <w:szCs w:val="24"/>
        </w:rPr>
        <w:t>:</w:t>
      </w:r>
      <w:r>
        <w:rPr>
          <w:rFonts w:ascii="Times New Roman" w:hAnsi="Times New Roman" w:cs="Times New Roman"/>
          <w:sz w:val="24"/>
          <w:szCs w:val="24"/>
        </w:rPr>
        <w:t xml:space="preserve"> A ball on a short table where everyone can reach it, but it has holes in it. In this case, everyone can reach the ball, but no one can play with it since it is broken. </w:t>
      </w:r>
    </w:p>
    <w:p w14:paraId="03CB1DEF" w14:textId="77777777" w:rsidR="006D7469" w:rsidRDefault="006D7469" w:rsidP="006D7469">
      <w:pPr>
        <w:spacing w:after="0" w:line="240" w:lineRule="auto"/>
        <w:rPr>
          <w:rFonts w:ascii="Times New Roman" w:hAnsi="Times New Roman" w:cs="Times New Roman"/>
          <w:sz w:val="24"/>
          <w:szCs w:val="24"/>
        </w:rPr>
      </w:pPr>
    </w:p>
    <w:p w14:paraId="2247FAB8" w14:textId="77777777" w:rsidR="006D7469" w:rsidRDefault="006D7469" w:rsidP="006D7469">
      <w:pPr>
        <w:spacing w:after="0" w:line="240" w:lineRule="auto"/>
        <w:rPr>
          <w:rFonts w:ascii="Times New Roman" w:hAnsi="Times New Roman" w:cs="Times New Roman"/>
          <w:sz w:val="24"/>
          <w:szCs w:val="24"/>
        </w:rPr>
      </w:pPr>
      <w:r w:rsidRPr="00BA5AD2">
        <w:rPr>
          <w:rFonts w:ascii="Times New Roman" w:hAnsi="Times New Roman" w:cs="Times New Roman"/>
          <w:color w:val="FFFFFF" w:themeColor="background1"/>
          <w:sz w:val="24"/>
          <w:szCs w:val="24"/>
          <w:highlight w:val="red"/>
        </w:rPr>
        <w:t>Not usable or accessible</w:t>
      </w:r>
      <w:r w:rsidRPr="00BA5AD2">
        <w:rPr>
          <w:rFonts w:ascii="Times New Roman" w:hAnsi="Times New Roman" w:cs="Times New Roman"/>
          <w:sz w:val="24"/>
          <w:szCs w:val="24"/>
        </w:rPr>
        <w:t>:</w:t>
      </w:r>
      <w:r>
        <w:rPr>
          <w:rFonts w:ascii="Times New Roman" w:hAnsi="Times New Roman" w:cs="Times New Roman"/>
          <w:sz w:val="24"/>
          <w:szCs w:val="24"/>
        </w:rPr>
        <w:t xml:space="preserve"> A broken ball on a high shelf. In this case, the ball can’t be reached by some people, and even if they could reach it, they couldn’t use it since it is broken.</w:t>
      </w:r>
    </w:p>
    <w:p w14:paraId="3E6A34B8" w14:textId="77777777" w:rsidR="006D7469" w:rsidRDefault="006D7469" w:rsidP="006D7469">
      <w:pPr>
        <w:spacing w:after="0" w:line="240" w:lineRule="auto"/>
        <w:rPr>
          <w:rFonts w:ascii="Times New Roman" w:hAnsi="Times New Roman" w:cs="Times New Roman"/>
          <w:sz w:val="24"/>
          <w:szCs w:val="24"/>
        </w:rPr>
      </w:pPr>
    </w:p>
    <w:p w14:paraId="0B754273" w14:textId="77777777" w:rsidR="006D7469" w:rsidRDefault="006D7469" w:rsidP="006D7469">
      <w:pPr>
        <w:spacing w:after="0" w:line="240" w:lineRule="auto"/>
        <w:rPr>
          <w:rFonts w:ascii="Times New Roman" w:hAnsi="Times New Roman" w:cs="Times New Roman"/>
          <w:sz w:val="24"/>
          <w:szCs w:val="24"/>
        </w:rPr>
      </w:pPr>
      <w:r w:rsidRPr="004711BE">
        <w:rPr>
          <w:rFonts w:ascii="Times New Roman" w:hAnsi="Times New Roman" w:cs="Times New Roman"/>
          <w:color w:val="FFFFFF" w:themeColor="background1"/>
          <w:sz w:val="24"/>
          <w:szCs w:val="24"/>
          <w:highlight w:val="darkGreen"/>
        </w:rPr>
        <w:t>Usable and accessible</w:t>
      </w:r>
      <w:r w:rsidRPr="004711BE">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Everyone can reach the ball and it is in good condition so it can be used as well. </w:t>
      </w:r>
    </w:p>
    <w:p w14:paraId="2C82F3D2" w14:textId="77777777" w:rsidR="006D7469" w:rsidRDefault="006D7469" w:rsidP="006D7469">
      <w:pPr>
        <w:spacing w:after="0" w:line="240" w:lineRule="auto"/>
        <w:rPr>
          <w:rFonts w:ascii="Times New Roman" w:hAnsi="Times New Roman" w:cs="Times New Roman"/>
          <w:sz w:val="24"/>
          <w:szCs w:val="24"/>
        </w:rPr>
      </w:pPr>
    </w:p>
    <w:p w14:paraId="36D0820D" w14:textId="77777777" w:rsidR="006D7469" w:rsidRDefault="006D7469" w:rsidP="006D74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build your website to be as accessible and usable as possible. After all, your goal is to get a lot of traffic coming to your website. If your pages aren’t easy to navigate or lack some of the accessibility and usability features I mention below, it will result in a lower rate of visitors to those pages. Think about the times you’ve visited a page that loaded slowly or had </w:t>
      </w:r>
      <w:r>
        <w:rPr>
          <w:rFonts w:ascii="Times New Roman" w:hAnsi="Times New Roman" w:cs="Times New Roman"/>
          <w:sz w:val="24"/>
          <w:szCs w:val="24"/>
        </w:rPr>
        <w:lastRenderedPageBreak/>
        <w:t xml:space="preserve">intrusive popups or features which hindered your ability to use that page. You may have left the page immediately or decided to not use the site again after that instance. </w:t>
      </w:r>
    </w:p>
    <w:p w14:paraId="781A007D" w14:textId="77777777" w:rsidR="006D7469" w:rsidRDefault="006D7469" w:rsidP="006D7469">
      <w:pPr>
        <w:spacing w:after="0" w:line="240" w:lineRule="auto"/>
        <w:rPr>
          <w:rFonts w:ascii="Times New Roman" w:hAnsi="Times New Roman" w:cs="Times New Roman"/>
          <w:sz w:val="24"/>
          <w:szCs w:val="24"/>
        </w:rPr>
      </w:pPr>
    </w:p>
    <w:p w14:paraId="1891BE76" w14:textId="77777777" w:rsidR="006D7469" w:rsidRDefault="006D7469" w:rsidP="006D74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many ways to incorporate usability and accessibility in your pages. I’ve included a basic list to get you started with thinking about the different ways a web page can be enhanced. This list isn’t exhaustive, and some parts aren’t related to HTML specifically, but it’s useful for reviewing before publishing any pages. </w:t>
      </w:r>
    </w:p>
    <w:p w14:paraId="2A4482DF" w14:textId="77777777" w:rsidR="006D7469" w:rsidRDefault="006D7469" w:rsidP="006D7469">
      <w:pPr>
        <w:spacing w:after="0" w:line="240" w:lineRule="auto"/>
        <w:rPr>
          <w:rFonts w:ascii="Times New Roman" w:hAnsi="Times New Roman" w:cs="Times New Roman"/>
          <w:sz w:val="24"/>
          <w:szCs w:val="24"/>
        </w:rPr>
      </w:pPr>
    </w:p>
    <w:p w14:paraId="215D5BDD"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Use alternative text with images</w:t>
      </w:r>
    </w:p>
    <w:p w14:paraId="1599DF44"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Identify page language</w:t>
      </w:r>
      <w:r>
        <w:rPr>
          <w:rFonts w:ascii="Times New Roman" w:hAnsi="Times New Roman" w:cs="Times New Roman"/>
          <w:sz w:val="24"/>
          <w:szCs w:val="24"/>
        </w:rPr>
        <w:t xml:space="preserve"> using the lang attribute on the html tag</w:t>
      </w:r>
    </w:p>
    <w:p w14:paraId="4B16ED19"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Use HTML to convey meaning and structure</w:t>
      </w:r>
    </w:p>
    <w:p w14:paraId="4992B72A"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Use labels with forms</w:t>
      </w:r>
    </w:p>
    <w:p w14:paraId="1C89B35B"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Structure content appropriately</w:t>
      </w:r>
    </w:p>
    <w:p w14:paraId="69B26F84"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Include appropriate roles for elements</w:t>
      </w:r>
      <w:r>
        <w:rPr>
          <w:rFonts w:ascii="Times New Roman" w:hAnsi="Times New Roman" w:cs="Times New Roman"/>
          <w:sz w:val="24"/>
          <w:szCs w:val="24"/>
        </w:rPr>
        <w:t xml:space="preserve"> (aria roles)</w:t>
      </w:r>
    </w:p>
    <w:p w14:paraId="7D6D0366"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Make all interactive elements keyboa</w:t>
      </w:r>
      <w:r>
        <w:rPr>
          <w:rFonts w:ascii="Times New Roman" w:hAnsi="Times New Roman" w:cs="Times New Roman"/>
          <w:sz w:val="24"/>
          <w:szCs w:val="24"/>
        </w:rPr>
        <w:t>r</w:t>
      </w:r>
      <w:r w:rsidRPr="00F15A44">
        <w:rPr>
          <w:rFonts w:ascii="Times New Roman" w:hAnsi="Times New Roman" w:cs="Times New Roman"/>
          <w:sz w:val="24"/>
          <w:szCs w:val="24"/>
        </w:rPr>
        <w:t>d accessible</w:t>
      </w:r>
    </w:p>
    <w:p w14:paraId="5A286833"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Use a "skip to main" button</w:t>
      </w:r>
    </w:p>
    <w:p w14:paraId="5B324803"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Use easily identifiable and accurate links</w:t>
      </w:r>
    </w:p>
    <w:p w14:paraId="330192FA"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Ensure color contrast is high</w:t>
      </w:r>
    </w:p>
    <w:p w14:paraId="5E704C46"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Don't use flashing or blinking elements</w:t>
      </w:r>
    </w:p>
    <w:p w14:paraId="152AEFE6"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Don't use HTML tables for layout</w:t>
      </w:r>
    </w:p>
    <w:p w14:paraId="2B42158F" w14:textId="77777777" w:rsidR="006D7469" w:rsidRDefault="006D7469" w:rsidP="00B15EE5">
      <w:pPr>
        <w:numPr>
          <w:ilvl w:val="0"/>
          <w:numId w:val="6"/>
        </w:numPr>
        <w:spacing w:after="0" w:line="240" w:lineRule="auto"/>
        <w:rPr>
          <w:rFonts w:ascii="Times New Roman" w:hAnsi="Times New Roman" w:cs="Times New Roman"/>
          <w:sz w:val="24"/>
          <w:szCs w:val="24"/>
        </w:rPr>
      </w:pPr>
      <w:r w:rsidRPr="00F15A44">
        <w:rPr>
          <w:rFonts w:ascii="Times New Roman" w:hAnsi="Times New Roman" w:cs="Times New Roman"/>
          <w:sz w:val="24"/>
          <w:szCs w:val="24"/>
        </w:rPr>
        <w:t>Give users enough time to read content in slideshows or other interactive items</w:t>
      </w:r>
    </w:p>
    <w:p w14:paraId="2141E1F9" w14:textId="77777777" w:rsidR="006D7469" w:rsidRPr="00F15A44" w:rsidRDefault="006D7469" w:rsidP="00B15EE5">
      <w:pPr>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Optimize content so pages load quickly</w:t>
      </w:r>
    </w:p>
    <w:p w14:paraId="42BDE620" w14:textId="0A3220E3" w:rsidR="00C05C1F" w:rsidRDefault="00C05C1F" w:rsidP="00D05164">
      <w:pPr>
        <w:spacing w:line="240" w:lineRule="auto"/>
        <w:rPr>
          <w:rFonts w:ascii="Times New Roman" w:hAnsi="Times New Roman" w:cs="Times New Roman"/>
          <w:bCs/>
          <w:sz w:val="24"/>
          <w:szCs w:val="24"/>
        </w:rPr>
      </w:pPr>
    </w:p>
    <w:p w14:paraId="086EF036" w14:textId="1F8E65F8" w:rsidR="00CF5400" w:rsidRPr="00CF5400" w:rsidRDefault="0055588D" w:rsidP="00CF5400">
      <w:pPr>
        <w:spacing w:after="0" w:line="240" w:lineRule="auto"/>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S</w:t>
      </w:r>
      <w:r w:rsidR="000257A7">
        <w:rPr>
          <w:rFonts w:ascii="Times New Roman" w:eastAsiaTheme="majorEastAsia" w:hAnsi="Times New Roman" w:cs="Times New Roman"/>
          <w:color w:val="2F5496" w:themeColor="accent1" w:themeShade="BF"/>
          <w:sz w:val="32"/>
          <w:szCs w:val="32"/>
        </w:rPr>
        <w:t>EO &amp; Accessibility Review</w:t>
      </w:r>
      <w:r w:rsidR="00CF5400">
        <w:rPr>
          <w:rFonts w:ascii="Times New Roman" w:eastAsiaTheme="majorEastAsia" w:hAnsi="Times New Roman" w:cs="Times New Roman"/>
          <w:color w:val="2F5496" w:themeColor="accent1" w:themeShade="BF"/>
          <w:sz w:val="32"/>
          <w:szCs w:val="32"/>
        </w:rPr>
        <w:t xml:space="preserve"> (</w:t>
      </w:r>
      <w:r w:rsidR="000257A7">
        <w:rPr>
          <w:rFonts w:ascii="Times New Roman" w:eastAsiaTheme="majorEastAsia" w:hAnsi="Times New Roman" w:cs="Times New Roman"/>
          <w:color w:val="2F5496" w:themeColor="accent1" w:themeShade="BF"/>
          <w:sz w:val="32"/>
          <w:szCs w:val="32"/>
        </w:rPr>
        <w:t>CW/</w:t>
      </w:r>
      <w:r>
        <w:rPr>
          <w:rFonts w:ascii="Times New Roman" w:eastAsiaTheme="majorEastAsia" w:hAnsi="Times New Roman" w:cs="Times New Roman"/>
          <w:color w:val="2F5496" w:themeColor="accent1" w:themeShade="BF"/>
          <w:sz w:val="32"/>
          <w:szCs w:val="32"/>
        </w:rPr>
        <w:t>H</w:t>
      </w:r>
      <w:r w:rsidR="00CF5400">
        <w:rPr>
          <w:rFonts w:ascii="Times New Roman" w:eastAsiaTheme="majorEastAsia" w:hAnsi="Times New Roman" w:cs="Times New Roman"/>
          <w:color w:val="2F5496" w:themeColor="accent1" w:themeShade="BF"/>
          <w:sz w:val="32"/>
          <w:szCs w:val="32"/>
        </w:rPr>
        <w:t>W)</w:t>
      </w:r>
    </w:p>
    <w:p w14:paraId="7B65805D" w14:textId="2BC09B10" w:rsidR="007733BA" w:rsidRDefault="007733BA" w:rsidP="007733BA">
      <w:pPr>
        <w:spacing w:after="0" w:line="240" w:lineRule="auto"/>
        <w:rPr>
          <w:rFonts w:ascii="Times New Roman" w:hAnsi="Times New Roman" w:cs="Times New Roman"/>
          <w:sz w:val="24"/>
          <w:szCs w:val="24"/>
        </w:rPr>
      </w:pPr>
      <w:r w:rsidRPr="00682F06">
        <w:rPr>
          <w:rFonts w:ascii="Times New Roman" w:hAnsi="Times New Roman" w:cs="Times New Roman"/>
          <w:b/>
          <w:sz w:val="24"/>
          <w:szCs w:val="24"/>
          <w:u w:val="single"/>
        </w:rPr>
        <w:t>There are two parts to this assignment.</w:t>
      </w:r>
      <w:r>
        <w:rPr>
          <w:rFonts w:ascii="Times New Roman" w:hAnsi="Times New Roman" w:cs="Times New Roman"/>
          <w:sz w:val="24"/>
          <w:szCs w:val="24"/>
        </w:rPr>
        <w:t xml:space="preserve"> </w:t>
      </w:r>
      <w:r w:rsidR="00B055FB">
        <w:rPr>
          <w:rFonts w:ascii="Times New Roman" w:hAnsi="Times New Roman" w:cs="Times New Roman"/>
          <w:sz w:val="24"/>
          <w:szCs w:val="24"/>
        </w:rPr>
        <w:t xml:space="preserve">You’ll do a search on a topic and then use the findings for two separate write-ups. </w:t>
      </w:r>
      <w:r w:rsidR="00ED39DD">
        <w:rPr>
          <w:rFonts w:ascii="Times New Roman" w:hAnsi="Times New Roman" w:cs="Times New Roman"/>
          <w:sz w:val="24"/>
          <w:szCs w:val="24"/>
        </w:rPr>
        <w:t>Yo</w:t>
      </w:r>
      <w:r>
        <w:rPr>
          <w:rFonts w:ascii="Times New Roman" w:hAnsi="Times New Roman" w:cs="Times New Roman"/>
          <w:sz w:val="24"/>
          <w:szCs w:val="24"/>
        </w:rPr>
        <w:t xml:space="preserve">u should view the page source and look through the head tag of the document to see the meta tags. Also, check the title tags and general content as far as keywords and headings. I’ve included instructions/questions for each </w:t>
      </w:r>
      <w:r w:rsidR="00ED39DD">
        <w:rPr>
          <w:rFonts w:ascii="Times New Roman" w:hAnsi="Times New Roman" w:cs="Times New Roman"/>
          <w:sz w:val="24"/>
          <w:szCs w:val="24"/>
        </w:rPr>
        <w:t>part</w:t>
      </w:r>
      <w:r>
        <w:rPr>
          <w:rFonts w:ascii="Times New Roman" w:hAnsi="Times New Roman" w:cs="Times New Roman"/>
          <w:sz w:val="24"/>
          <w:szCs w:val="24"/>
        </w:rPr>
        <w:t xml:space="preserve">. You don’t have to answer every question, but additional details will enable you to </w:t>
      </w:r>
      <w:r w:rsidR="00ED39DD">
        <w:rPr>
          <w:rFonts w:ascii="Times New Roman" w:hAnsi="Times New Roman" w:cs="Times New Roman"/>
          <w:sz w:val="24"/>
          <w:szCs w:val="24"/>
        </w:rPr>
        <w:t>provide a more complete picture of each website</w:t>
      </w:r>
      <w:r w:rsidR="003349C7">
        <w:rPr>
          <w:rFonts w:ascii="Times New Roman" w:hAnsi="Times New Roman" w:cs="Times New Roman"/>
          <w:sz w:val="24"/>
          <w:szCs w:val="24"/>
        </w:rPr>
        <w:t>/search term used.</w:t>
      </w:r>
    </w:p>
    <w:p w14:paraId="3A3F2EE3" w14:textId="70EF71C7" w:rsidR="007733BA" w:rsidRDefault="007733BA" w:rsidP="007733BA">
      <w:pPr>
        <w:spacing w:after="0" w:line="240" w:lineRule="auto"/>
        <w:rPr>
          <w:rFonts w:ascii="Times New Roman" w:hAnsi="Times New Roman" w:cs="Times New Roman"/>
          <w:sz w:val="24"/>
          <w:szCs w:val="24"/>
        </w:rPr>
      </w:pPr>
    </w:p>
    <w:p w14:paraId="2CECCE7D" w14:textId="2067297B" w:rsidR="004B4781" w:rsidRPr="004B4781" w:rsidRDefault="004B4781" w:rsidP="007733BA">
      <w:pPr>
        <w:spacing w:after="0" w:line="240" w:lineRule="auto"/>
        <w:rPr>
          <w:rFonts w:ascii="Times New Roman" w:hAnsi="Times New Roman" w:cs="Times New Roman"/>
          <w:b/>
          <w:sz w:val="24"/>
          <w:szCs w:val="24"/>
        </w:rPr>
      </w:pPr>
      <w:r>
        <w:rPr>
          <w:rFonts w:ascii="Times New Roman" w:hAnsi="Times New Roman" w:cs="Times New Roman"/>
          <w:b/>
          <w:sz w:val="24"/>
          <w:szCs w:val="24"/>
        </w:rPr>
        <w:t>Part 1</w:t>
      </w:r>
    </w:p>
    <w:p w14:paraId="53ABCB07" w14:textId="4252BE90" w:rsidR="007733BA" w:rsidRDefault="007733BA" w:rsidP="007733BA">
      <w:pPr>
        <w:spacing w:after="0" w:line="240" w:lineRule="auto"/>
        <w:rPr>
          <w:rFonts w:ascii="Times New Roman" w:hAnsi="Times New Roman" w:cs="Times New Roman"/>
          <w:noProof/>
          <w:sz w:val="24"/>
          <w:szCs w:val="24"/>
        </w:rPr>
      </w:pPr>
      <w:r>
        <w:rPr>
          <w:rFonts w:ascii="Times New Roman" w:hAnsi="Times New Roman" w:cs="Times New Roman"/>
          <w:sz w:val="24"/>
          <w:szCs w:val="24"/>
        </w:rPr>
        <w:t>Perform a search in a browser on a topic of your choice. After getting search results, look through the various websites on the very first page. Also, visit some websites that are located after a few pages of results. To do this, scroll to the very bottom of the search results page and select a higher page number. The first red “o” lets you know which results page you are on currently. In both images below, I am on the very first results page. Once you are done looking through a few websites, try to answer some of the questions listed in the next paragraph.</w:t>
      </w:r>
    </w:p>
    <w:p w14:paraId="00989EF1" w14:textId="77777777" w:rsidR="007733BA" w:rsidRDefault="007733BA" w:rsidP="007733BA">
      <w:pPr>
        <w:spacing w:after="0" w:line="240" w:lineRule="auto"/>
        <w:rPr>
          <w:rFonts w:ascii="Times New Roman" w:hAnsi="Times New Roman" w:cs="Times New Roman"/>
          <w:noProof/>
          <w:sz w:val="24"/>
          <w:szCs w:val="24"/>
        </w:rPr>
      </w:pPr>
    </w:p>
    <w:p w14:paraId="7A163D64" w14:textId="77777777" w:rsidR="007733BA" w:rsidRDefault="007733BA" w:rsidP="007733B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Google Chrome</w:t>
      </w:r>
    </w:p>
    <w:p w14:paraId="423E2E39" w14:textId="77777777" w:rsidR="007733BA" w:rsidRDefault="007733BA" w:rsidP="007733B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D5CC705" wp14:editId="0B4BCC75">
            <wp:extent cx="3376246" cy="793736"/>
            <wp:effectExtent l="0" t="0" r="0" b="6985"/>
            <wp:docPr id="1" name="Picture 1" descr="Google Chrome search resul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ogle Chrome search results page."/>
                    <pic:cNvPicPr/>
                  </pic:nvPicPr>
                  <pic:blipFill>
                    <a:blip r:embed="rId11">
                      <a:extLst>
                        <a:ext uri="{28A0092B-C50C-407E-A947-70E740481C1C}">
                          <a14:useLocalDpi xmlns:a14="http://schemas.microsoft.com/office/drawing/2010/main" val="0"/>
                        </a:ext>
                      </a:extLst>
                    </a:blip>
                    <a:stretch>
                      <a:fillRect/>
                    </a:stretch>
                  </pic:blipFill>
                  <pic:spPr>
                    <a:xfrm>
                      <a:off x="0" y="0"/>
                      <a:ext cx="3376246" cy="793736"/>
                    </a:xfrm>
                    <a:prstGeom prst="rect">
                      <a:avLst/>
                    </a:prstGeom>
                  </pic:spPr>
                </pic:pic>
              </a:graphicData>
            </a:graphic>
          </wp:inline>
        </w:drawing>
      </w:r>
      <w:r w:rsidRPr="00F81306">
        <w:rPr>
          <w:rFonts w:ascii="Times New Roman" w:hAnsi="Times New Roman" w:cs="Times New Roman"/>
          <w:noProof/>
          <w:sz w:val="24"/>
          <w:szCs w:val="24"/>
        </w:rPr>
        <w:t xml:space="preserve"> </w:t>
      </w:r>
    </w:p>
    <w:p w14:paraId="668020B0" w14:textId="77777777" w:rsidR="007733BA" w:rsidRDefault="007733BA" w:rsidP="007733BA">
      <w:pPr>
        <w:spacing w:after="0" w:line="240" w:lineRule="auto"/>
        <w:rPr>
          <w:rFonts w:ascii="Times New Roman" w:hAnsi="Times New Roman" w:cs="Times New Roman"/>
          <w:noProof/>
          <w:sz w:val="24"/>
          <w:szCs w:val="24"/>
        </w:rPr>
      </w:pPr>
    </w:p>
    <w:p w14:paraId="4D1FEED2" w14:textId="77777777" w:rsidR="0012481B" w:rsidRDefault="0012481B" w:rsidP="007733BA">
      <w:pPr>
        <w:spacing w:after="0" w:line="240" w:lineRule="auto"/>
        <w:rPr>
          <w:rFonts w:ascii="Times New Roman" w:hAnsi="Times New Roman" w:cs="Times New Roman"/>
          <w:noProof/>
          <w:sz w:val="24"/>
          <w:szCs w:val="24"/>
        </w:rPr>
      </w:pPr>
    </w:p>
    <w:p w14:paraId="5C72F3ED" w14:textId="02D1FE93" w:rsidR="007733BA" w:rsidRDefault="007733BA" w:rsidP="007733B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Microsoft Edge</w:t>
      </w:r>
    </w:p>
    <w:p w14:paraId="4104ABD5" w14:textId="77777777" w:rsidR="007733BA" w:rsidRDefault="007733BA" w:rsidP="007733BA">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5EF5C79" wp14:editId="7ABB8218">
            <wp:extent cx="3486329" cy="571529"/>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86329" cy="571529"/>
                    </a:xfrm>
                    <a:prstGeom prst="rect">
                      <a:avLst/>
                    </a:prstGeom>
                  </pic:spPr>
                </pic:pic>
              </a:graphicData>
            </a:graphic>
          </wp:inline>
        </w:drawing>
      </w:r>
    </w:p>
    <w:p w14:paraId="6B40D0F6" w14:textId="77777777" w:rsidR="007733BA" w:rsidRDefault="007733BA" w:rsidP="007733BA">
      <w:pPr>
        <w:spacing w:after="0" w:line="240" w:lineRule="auto"/>
        <w:rPr>
          <w:rFonts w:ascii="Times New Roman" w:hAnsi="Times New Roman" w:cs="Times New Roman"/>
          <w:sz w:val="24"/>
          <w:szCs w:val="24"/>
        </w:rPr>
      </w:pPr>
    </w:p>
    <w:p w14:paraId="309D4B41" w14:textId="4FCC85DE" w:rsidR="007733BA" w:rsidRDefault="007733BA" w:rsidP="007733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do the websites on the first page compare to the websites in later results pages? </w:t>
      </w:r>
      <w:r w:rsidR="00FA5D21">
        <w:rPr>
          <w:rFonts w:ascii="Times New Roman" w:hAnsi="Times New Roman" w:cs="Times New Roman"/>
          <w:sz w:val="24"/>
          <w:szCs w:val="24"/>
        </w:rPr>
        <w:t xml:space="preserve">Are their differences in what different search engines display? </w:t>
      </w:r>
      <w:r>
        <w:rPr>
          <w:rFonts w:ascii="Times New Roman" w:hAnsi="Times New Roman" w:cs="Times New Roman"/>
          <w:sz w:val="24"/>
          <w:szCs w:val="24"/>
        </w:rPr>
        <w:t xml:space="preserve">Did your search term appear in the websites ranked lower in the search results? Are there any keywords that you’ve seen repeated across the websites? Why do you think one website is ranked higher than another? Do the websites appear to have an information hierarchy of some sort? What information seems to be the most important? How can you tell? Are semantic tags being used? If not, what are some tags (if any) that you feel should be used on the page? What meta tags are being used? </w:t>
      </w:r>
    </w:p>
    <w:p w14:paraId="6E50E7A1" w14:textId="24434D69" w:rsidR="003B63CE" w:rsidRDefault="003B63CE" w:rsidP="00CD583B">
      <w:pPr>
        <w:spacing w:after="0"/>
        <w:rPr>
          <w:rFonts w:ascii="Times New Roman" w:hAnsi="Times New Roman" w:cs="Times New Roman"/>
          <w:sz w:val="24"/>
          <w:szCs w:val="24"/>
        </w:rPr>
      </w:pPr>
    </w:p>
    <w:p w14:paraId="4A8097F7" w14:textId="4ACF331A" w:rsidR="007733BA" w:rsidRDefault="007733BA" w:rsidP="007733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your </w:t>
      </w:r>
      <w:r w:rsidR="00CE502E">
        <w:rPr>
          <w:rFonts w:ascii="Times New Roman" w:hAnsi="Times New Roman" w:cs="Times New Roman"/>
          <w:sz w:val="24"/>
          <w:szCs w:val="24"/>
        </w:rPr>
        <w:t>write-up</w:t>
      </w:r>
      <w:r>
        <w:rPr>
          <w:rFonts w:ascii="Times New Roman" w:hAnsi="Times New Roman" w:cs="Times New Roman"/>
          <w:sz w:val="24"/>
          <w:szCs w:val="24"/>
        </w:rPr>
        <w:t xml:space="preserve">, be sure to include the search terms exactly as you used them and briefly mention the websites you compared. This will allow </w:t>
      </w:r>
      <w:r w:rsidR="00CE502E">
        <w:rPr>
          <w:rFonts w:ascii="Times New Roman" w:hAnsi="Times New Roman" w:cs="Times New Roman"/>
          <w:sz w:val="24"/>
          <w:szCs w:val="24"/>
        </w:rPr>
        <w:t>me</w:t>
      </w:r>
      <w:r>
        <w:rPr>
          <w:rFonts w:ascii="Times New Roman" w:hAnsi="Times New Roman" w:cs="Times New Roman"/>
          <w:sz w:val="24"/>
          <w:szCs w:val="24"/>
        </w:rPr>
        <w:t xml:space="preserve"> to perform the same exact search</w:t>
      </w:r>
      <w:r w:rsidR="00CE502E">
        <w:rPr>
          <w:rFonts w:ascii="Times New Roman" w:hAnsi="Times New Roman" w:cs="Times New Roman"/>
          <w:sz w:val="24"/>
          <w:szCs w:val="24"/>
        </w:rPr>
        <w:t xml:space="preserve"> and check for results</w:t>
      </w:r>
      <w:r>
        <w:rPr>
          <w:rFonts w:ascii="Times New Roman" w:hAnsi="Times New Roman" w:cs="Times New Roman"/>
          <w:sz w:val="24"/>
          <w:szCs w:val="24"/>
        </w:rPr>
        <w:t xml:space="preserve">. You should write at least </w:t>
      </w:r>
      <w:r w:rsidR="00072B04">
        <w:rPr>
          <w:rFonts w:ascii="Times New Roman" w:hAnsi="Times New Roman" w:cs="Times New Roman"/>
          <w:sz w:val="24"/>
          <w:szCs w:val="24"/>
        </w:rPr>
        <w:t xml:space="preserve">two paragraphs </w:t>
      </w:r>
      <w:r>
        <w:rPr>
          <w:rFonts w:ascii="Times New Roman" w:hAnsi="Times New Roman" w:cs="Times New Roman"/>
          <w:sz w:val="24"/>
          <w:szCs w:val="24"/>
        </w:rPr>
        <w:t xml:space="preserve">on the search term, the websites, the features you found, and how they compare to each other. </w:t>
      </w:r>
    </w:p>
    <w:p w14:paraId="3B7F624A" w14:textId="20EA7D3D" w:rsidR="00883B87" w:rsidRDefault="00883B87" w:rsidP="007733BA">
      <w:pPr>
        <w:spacing w:after="0" w:line="240" w:lineRule="auto"/>
        <w:rPr>
          <w:rFonts w:ascii="Times New Roman" w:hAnsi="Times New Roman" w:cs="Times New Roman"/>
          <w:sz w:val="24"/>
          <w:szCs w:val="24"/>
        </w:rPr>
      </w:pPr>
    </w:p>
    <w:p w14:paraId="5ED34428" w14:textId="24770F80" w:rsidR="00883B87" w:rsidRPr="00883B87" w:rsidRDefault="00883B87" w:rsidP="007733BA">
      <w:pPr>
        <w:spacing w:after="0" w:line="240" w:lineRule="auto"/>
        <w:rPr>
          <w:rFonts w:ascii="Times New Roman" w:hAnsi="Times New Roman" w:cs="Times New Roman"/>
          <w:b/>
          <w:sz w:val="24"/>
          <w:szCs w:val="24"/>
        </w:rPr>
      </w:pPr>
      <w:r>
        <w:rPr>
          <w:rFonts w:ascii="Times New Roman" w:hAnsi="Times New Roman" w:cs="Times New Roman"/>
          <w:b/>
          <w:sz w:val="24"/>
          <w:szCs w:val="24"/>
        </w:rPr>
        <w:t>Part 2</w:t>
      </w:r>
    </w:p>
    <w:p w14:paraId="44FD750F" w14:textId="56FF866E" w:rsidR="007733BA" w:rsidRDefault="008D6678" w:rsidP="00CD583B">
      <w:pPr>
        <w:spacing w:after="0"/>
        <w:rPr>
          <w:rFonts w:ascii="Times New Roman" w:hAnsi="Times New Roman" w:cs="Times New Roman"/>
          <w:sz w:val="24"/>
          <w:szCs w:val="24"/>
        </w:rPr>
      </w:pPr>
      <w:r>
        <w:rPr>
          <w:rFonts w:ascii="Times New Roman" w:hAnsi="Times New Roman" w:cs="Times New Roman"/>
          <w:sz w:val="24"/>
          <w:szCs w:val="24"/>
        </w:rPr>
        <w:t>Pick one website from the first page of your results and one website from a page beyond the 5</w:t>
      </w:r>
      <w:r w:rsidRPr="008D6678">
        <w:rPr>
          <w:rFonts w:ascii="Times New Roman" w:hAnsi="Times New Roman" w:cs="Times New Roman"/>
          <w:sz w:val="24"/>
          <w:szCs w:val="24"/>
          <w:vertAlign w:val="superscript"/>
        </w:rPr>
        <w:t>th</w:t>
      </w:r>
      <w:r>
        <w:rPr>
          <w:rFonts w:ascii="Times New Roman" w:hAnsi="Times New Roman" w:cs="Times New Roman"/>
          <w:sz w:val="24"/>
          <w:szCs w:val="24"/>
        </w:rPr>
        <w:t xml:space="preserve"> page of results and compare their usability/accessibility</w:t>
      </w:r>
      <w:r w:rsidR="00821821">
        <w:rPr>
          <w:rFonts w:ascii="Times New Roman" w:hAnsi="Times New Roman" w:cs="Times New Roman"/>
          <w:sz w:val="24"/>
          <w:szCs w:val="24"/>
        </w:rPr>
        <w:t xml:space="preserve"> in at least two paragraphs</w:t>
      </w:r>
      <w:r>
        <w:rPr>
          <w:rFonts w:ascii="Times New Roman" w:hAnsi="Times New Roman" w:cs="Times New Roman"/>
          <w:sz w:val="24"/>
          <w:szCs w:val="24"/>
        </w:rPr>
        <w:t>. Specifically, I’d like you to consider some of the following ideas:</w:t>
      </w:r>
    </w:p>
    <w:p w14:paraId="73920543" w14:textId="43E0DF4A" w:rsidR="008D6678" w:rsidRDefault="008D6678" w:rsidP="00CD583B">
      <w:pPr>
        <w:spacing w:after="0"/>
        <w:rPr>
          <w:rFonts w:ascii="Times New Roman" w:hAnsi="Times New Roman" w:cs="Times New Roman"/>
          <w:sz w:val="24"/>
          <w:szCs w:val="24"/>
        </w:rPr>
      </w:pPr>
    </w:p>
    <w:p w14:paraId="50DA346E" w14:textId="2AFF15A4" w:rsidR="002D1AFF" w:rsidRDefault="002D1AFF"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Which website is more usable/accessible in your opinion? Why?</w:t>
      </w:r>
    </w:p>
    <w:p w14:paraId="2CB19E57" w14:textId="5F22B081" w:rsidR="008D6678" w:rsidRDefault="00A5335A"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Are</w:t>
      </w:r>
      <w:r w:rsidR="008D6678">
        <w:rPr>
          <w:rFonts w:ascii="Times New Roman" w:hAnsi="Times New Roman" w:cs="Times New Roman"/>
          <w:sz w:val="24"/>
          <w:szCs w:val="24"/>
        </w:rPr>
        <w:t xml:space="preserve"> the site</w:t>
      </w:r>
      <w:r>
        <w:rPr>
          <w:rFonts w:ascii="Times New Roman" w:hAnsi="Times New Roman" w:cs="Times New Roman"/>
          <w:sz w:val="24"/>
          <w:szCs w:val="24"/>
        </w:rPr>
        <w:t>s</w:t>
      </w:r>
      <w:r w:rsidR="008D6678">
        <w:rPr>
          <w:rFonts w:ascii="Times New Roman" w:hAnsi="Times New Roman" w:cs="Times New Roman"/>
          <w:sz w:val="24"/>
          <w:szCs w:val="24"/>
        </w:rPr>
        <w:t xml:space="preserve"> easy to use?</w:t>
      </w:r>
    </w:p>
    <w:p w14:paraId="35144360" w14:textId="77777777" w:rsidR="008D6678" w:rsidRDefault="008D6678"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How is the information architecture?</w:t>
      </w:r>
    </w:p>
    <w:p w14:paraId="6569968F" w14:textId="77777777" w:rsidR="008D6678" w:rsidRDefault="008D6678" w:rsidP="008D667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Does a clearly established hierarchy exist?</w:t>
      </w:r>
    </w:p>
    <w:p w14:paraId="1EC1E03E" w14:textId="77777777" w:rsidR="008D6678" w:rsidRDefault="008D6678" w:rsidP="008D667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Can you tell where the main navigation is?</w:t>
      </w:r>
    </w:p>
    <w:p w14:paraId="0EC45A68" w14:textId="2676932A" w:rsidR="008D6678" w:rsidRDefault="008D6678" w:rsidP="008D6678">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How do they handle their navigation on smaller screens?</w:t>
      </w:r>
    </w:p>
    <w:p w14:paraId="1DCCFDE2" w14:textId="7A6091B4" w:rsidR="008D6678" w:rsidRDefault="008D6678"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Can you use your keyboard to navigate the website</w:t>
      </w:r>
      <w:r w:rsidR="00B652FA">
        <w:rPr>
          <w:rFonts w:ascii="Times New Roman" w:hAnsi="Times New Roman" w:cs="Times New Roman"/>
          <w:sz w:val="24"/>
          <w:szCs w:val="24"/>
        </w:rPr>
        <w:t>s</w:t>
      </w:r>
      <w:r>
        <w:rPr>
          <w:rFonts w:ascii="Times New Roman" w:hAnsi="Times New Roman" w:cs="Times New Roman"/>
          <w:sz w:val="24"/>
          <w:szCs w:val="24"/>
        </w:rPr>
        <w:t>? (try to press tab)</w:t>
      </w:r>
    </w:p>
    <w:p w14:paraId="5C34801F" w14:textId="3286057A" w:rsidR="008D6678" w:rsidRDefault="008D6678"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 the website</w:t>
      </w:r>
      <w:r w:rsidR="00B652FA">
        <w:rPr>
          <w:rFonts w:ascii="Times New Roman" w:hAnsi="Times New Roman" w:cs="Times New Roman"/>
          <w:sz w:val="24"/>
          <w:szCs w:val="24"/>
        </w:rPr>
        <w:t>s</w:t>
      </w:r>
      <w:r>
        <w:rPr>
          <w:rFonts w:ascii="Times New Roman" w:hAnsi="Times New Roman" w:cs="Times New Roman"/>
          <w:sz w:val="24"/>
          <w:szCs w:val="24"/>
        </w:rPr>
        <w:t xml:space="preserve"> work well on a mobile device?</w:t>
      </w:r>
    </w:p>
    <w:p w14:paraId="652407DE" w14:textId="77777777" w:rsidR="008D6678" w:rsidRDefault="008D6678" w:rsidP="008D667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Are the buttons and links easy to tap? What about input boxes?</w:t>
      </w:r>
    </w:p>
    <w:p w14:paraId="324EAAFD" w14:textId="77777777" w:rsidR="008D6678" w:rsidRDefault="008D6678"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Is the color contrast high enough?</w:t>
      </w:r>
    </w:p>
    <w:p w14:paraId="0F026F80" w14:textId="7EE452E8" w:rsidR="008D6678" w:rsidRDefault="008D6678"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w:t>
      </w:r>
      <w:r w:rsidR="007D6707">
        <w:rPr>
          <w:rFonts w:ascii="Times New Roman" w:hAnsi="Times New Roman" w:cs="Times New Roman"/>
          <w:sz w:val="24"/>
          <w:szCs w:val="24"/>
        </w:rPr>
        <w:t xml:space="preserve">o the websites </w:t>
      </w:r>
      <w:r>
        <w:rPr>
          <w:rFonts w:ascii="Times New Roman" w:hAnsi="Times New Roman" w:cs="Times New Roman"/>
          <w:sz w:val="24"/>
          <w:szCs w:val="24"/>
        </w:rPr>
        <w:t xml:space="preserve">let you accomplish the tasks </w:t>
      </w:r>
      <w:r w:rsidR="007D6707">
        <w:rPr>
          <w:rFonts w:ascii="Times New Roman" w:hAnsi="Times New Roman" w:cs="Times New Roman"/>
          <w:sz w:val="24"/>
          <w:szCs w:val="24"/>
        </w:rPr>
        <w:t>they say they</w:t>
      </w:r>
      <w:r>
        <w:rPr>
          <w:rFonts w:ascii="Times New Roman" w:hAnsi="Times New Roman" w:cs="Times New Roman"/>
          <w:sz w:val="24"/>
          <w:szCs w:val="24"/>
        </w:rPr>
        <w:t xml:space="preserve"> will?</w:t>
      </w:r>
    </w:p>
    <w:p w14:paraId="6B7C2ED4" w14:textId="77777777" w:rsidR="008D6678" w:rsidRDefault="008D6678" w:rsidP="008D667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Can you identify the website’s purpose from the homepage?</w:t>
      </w:r>
    </w:p>
    <w:p w14:paraId="036ECC22" w14:textId="6027B922" w:rsidR="008D6678" w:rsidRPr="001B1826" w:rsidRDefault="008D6678" w:rsidP="008D6678">
      <w:pPr>
        <w:rPr>
          <w:rFonts w:ascii="Times New Roman" w:hAnsi="Times New Roman" w:cs="Times New Roman"/>
          <w:sz w:val="24"/>
          <w:szCs w:val="24"/>
        </w:rPr>
      </w:pPr>
      <w:r w:rsidRPr="001B1826">
        <w:rPr>
          <w:rFonts w:ascii="Times New Roman" w:hAnsi="Times New Roman" w:cs="Times New Roman"/>
          <w:sz w:val="24"/>
          <w:szCs w:val="24"/>
        </w:rPr>
        <w:t>Use various web tools to aid your evaluation</w:t>
      </w:r>
      <w:r>
        <w:rPr>
          <w:rFonts w:ascii="Times New Roman" w:hAnsi="Times New Roman" w:cs="Times New Roman"/>
          <w:sz w:val="24"/>
          <w:szCs w:val="24"/>
        </w:rPr>
        <w:t xml:space="preserve"> and look at the checklist/PowerPoint document provided with today’s lecture notes. </w:t>
      </w:r>
    </w:p>
    <w:p w14:paraId="4C99E3DB" w14:textId="77777777" w:rsidR="008D6678" w:rsidRDefault="003847E8" w:rsidP="008D6678">
      <w:pPr>
        <w:pStyle w:val="ListParagraph"/>
        <w:numPr>
          <w:ilvl w:val="0"/>
          <w:numId w:val="9"/>
        </w:numPr>
        <w:rPr>
          <w:rFonts w:ascii="Times New Roman" w:hAnsi="Times New Roman" w:cs="Times New Roman"/>
          <w:sz w:val="24"/>
          <w:szCs w:val="24"/>
        </w:rPr>
      </w:pPr>
      <w:hyperlink r:id="rId13" w:history="1">
        <w:r w:rsidR="008D6678" w:rsidRPr="00C07E11">
          <w:rPr>
            <w:rStyle w:val="Hyperlink"/>
            <w:rFonts w:ascii="Times New Roman" w:hAnsi="Times New Roman" w:cs="Times New Roman"/>
            <w:sz w:val="24"/>
            <w:szCs w:val="24"/>
          </w:rPr>
          <w:t>https://webaim.org/resources/contrastchecker/</w:t>
        </w:r>
      </w:hyperlink>
      <w:r w:rsidR="008D6678">
        <w:rPr>
          <w:rFonts w:ascii="Times New Roman" w:hAnsi="Times New Roman" w:cs="Times New Roman"/>
          <w:sz w:val="24"/>
          <w:szCs w:val="24"/>
        </w:rPr>
        <w:t xml:space="preserve"> (plug in color values)</w:t>
      </w:r>
    </w:p>
    <w:p w14:paraId="46C7288B" w14:textId="77777777" w:rsidR="008D6678" w:rsidRDefault="003847E8" w:rsidP="008D6678">
      <w:pPr>
        <w:pStyle w:val="ListParagraph"/>
        <w:numPr>
          <w:ilvl w:val="0"/>
          <w:numId w:val="9"/>
        </w:numPr>
        <w:rPr>
          <w:rFonts w:ascii="Times New Roman" w:hAnsi="Times New Roman" w:cs="Times New Roman"/>
          <w:sz w:val="24"/>
          <w:szCs w:val="24"/>
        </w:rPr>
      </w:pPr>
      <w:hyperlink r:id="rId14" w:history="1">
        <w:r w:rsidR="008D6678" w:rsidRPr="00C07E11">
          <w:rPr>
            <w:rStyle w:val="Hyperlink"/>
            <w:rFonts w:ascii="Times New Roman" w:hAnsi="Times New Roman" w:cs="Times New Roman"/>
            <w:sz w:val="24"/>
            <w:szCs w:val="24"/>
          </w:rPr>
          <w:t>https://wave.webaim.org/</w:t>
        </w:r>
      </w:hyperlink>
      <w:r w:rsidR="008D6678">
        <w:rPr>
          <w:rFonts w:ascii="Times New Roman" w:hAnsi="Times New Roman" w:cs="Times New Roman"/>
          <w:sz w:val="24"/>
          <w:szCs w:val="24"/>
        </w:rPr>
        <w:t xml:space="preserve"> (copy and paste link)</w:t>
      </w:r>
    </w:p>
    <w:p w14:paraId="24E2EEC7" w14:textId="616B2A1F" w:rsidR="008D6678" w:rsidRDefault="008D6678" w:rsidP="008D6678">
      <w:pPr>
        <w:spacing w:after="0"/>
        <w:rPr>
          <w:rFonts w:ascii="Times New Roman" w:hAnsi="Times New Roman" w:cs="Times New Roman"/>
          <w:sz w:val="24"/>
          <w:szCs w:val="24"/>
        </w:rPr>
      </w:pPr>
      <w:r>
        <w:rPr>
          <w:rFonts w:ascii="Times New Roman" w:hAnsi="Times New Roman" w:cs="Times New Roman"/>
          <w:sz w:val="24"/>
          <w:szCs w:val="24"/>
        </w:rPr>
        <w:t>Google has a built-in accessibility audit (inspect the page, go to the “Audits” tab all the way to the right. Uncheck everything except “Accessibility” and then click “Generate Report”</w:t>
      </w:r>
    </w:p>
    <w:p w14:paraId="6F3A7E13" w14:textId="77777777" w:rsidR="003B63CE" w:rsidRDefault="003B63CE" w:rsidP="00CD583B">
      <w:pPr>
        <w:spacing w:after="0"/>
        <w:rPr>
          <w:rFonts w:ascii="Times New Roman" w:hAnsi="Times New Roman" w:cs="Times New Roman"/>
          <w:sz w:val="24"/>
          <w:szCs w:val="24"/>
        </w:rPr>
      </w:pPr>
    </w:p>
    <w:p w14:paraId="4865B0EA" w14:textId="3A2ED75F" w:rsidR="004B0C8B" w:rsidRDefault="003C2D7B" w:rsidP="004B0C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Your </w:t>
      </w:r>
      <w:r w:rsidR="005450D9">
        <w:rPr>
          <w:rFonts w:ascii="Times New Roman" w:hAnsi="Times New Roman" w:cs="Times New Roman"/>
          <w:sz w:val="24"/>
          <w:szCs w:val="24"/>
        </w:rPr>
        <w:t>write-up</w:t>
      </w:r>
      <w:r w:rsidR="004D5881">
        <w:rPr>
          <w:rFonts w:ascii="Times New Roman" w:hAnsi="Times New Roman" w:cs="Times New Roman"/>
          <w:sz w:val="24"/>
          <w:szCs w:val="24"/>
        </w:rPr>
        <w:t xml:space="preserve"> is </w:t>
      </w:r>
      <w:r w:rsidR="004D5881" w:rsidRPr="004D5881">
        <w:rPr>
          <w:rFonts w:ascii="Times New Roman" w:hAnsi="Times New Roman" w:cs="Times New Roman"/>
          <w:b/>
          <w:sz w:val="24"/>
          <w:szCs w:val="24"/>
        </w:rPr>
        <w:t>due</w:t>
      </w:r>
      <w:r w:rsidRPr="004D5881">
        <w:rPr>
          <w:rFonts w:ascii="Times New Roman" w:hAnsi="Times New Roman" w:cs="Times New Roman"/>
          <w:b/>
          <w:sz w:val="24"/>
          <w:szCs w:val="24"/>
        </w:rPr>
        <w:t xml:space="preserve"> </w:t>
      </w:r>
      <w:r w:rsidR="00DB5265">
        <w:rPr>
          <w:rFonts w:ascii="Times New Roman" w:hAnsi="Times New Roman" w:cs="Times New Roman"/>
          <w:b/>
          <w:sz w:val="24"/>
          <w:szCs w:val="24"/>
        </w:rPr>
        <w:t xml:space="preserve">September </w:t>
      </w:r>
      <w:r w:rsidR="005450D9">
        <w:rPr>
          <w:rFonts w:ascii="Times New Roman" w:hAnsi="Times New Roman" w:cs="Times New Roman"/>
          <w:b/>
          <w:sz w:val="24"/>
          <w:szCs w:val="24"/>
        </w:rPr>
        <w:t>30</w:t>
      </w:r>
      <w:r w:rsidR="005450D9" w:rsidRPr="005450D9">
        <w:rPr>
          <w:rFonts w:ascii="Times New Roman" w:hAnsi="Times New Roman" w:cs="Times New Roman"/>
          <w:b/>
          <w:sz w:val="24"/>
          <w:szCs w:val="24"/>
          <w:vertAlign w:val="superscript"/>
        </w:rPr>
        <w:t>th</w:t>
      </w:r>
      <w:r w:rsidR="005450D9">
        <w:rPr>
          <w:rFonts w:ascii="Times New Roman" w:hAnsi="Times New Roman" w:cs="Times New Roman"/>
          <w:b/>
          <w:sz w:val="24"/>
          <w:szCs w:val="24"/>
        </w:rPr>
        <w:t xml:space="preserve"> a</w:t>
      </w:r>
      <w:r w:rsidR="00CF7B96">
        <w:rPr>
          <w:rFonts w:ascii="Times New Roman" w:hAnsi="Times New Roman" w:cs="Times New Roman"/>
          <w:b/>
          <w:bCs/>
          <w:sz w:val="24"/>
          <w:szCs w:val="24"/>
        </w:rPr>
        <w:t xml:space="preserve">t </w:t>
      </w:r>
      <w:r w:rsidR="00DB5265">
        <w:rPr>
          <w:rFonts w:ascii="Times New Roman" w:hAnsi="Times New Roman" w:cs="Times New Roman"/>
          <w:b/>
          <w:bCs/>
          <w:sz w:val="24"/>
          <w:szCs w:val="24"/>
        </w:rPr>
        <w:t>6</w:t>
      </w:r>
      <w:r w:rsidR="00CF7B96">
        <w:rPr>
          <w:rFonts w:ascii="Times New Roman" w:hAnsi="Times New Roman" w:cs="Times New Roman"/>
          <w:b/>
          <w:bCs/>
          <w:sz w:val="24"/>
          <w:szCs w:val="24"/>
        </w:rPr>
        <w:t>pm</w:t>
      </w:r>
      <w:r>
        <w:rPr>
          <w:rFonts w:ascii="Times New Roman" w:hAnsi="Times New Roman" w:cs="Times New Roman"/>
          <w:b/>
          <w:bCs/>
          <w:sz w:val="24"/>
          <w:szCs w:val="24"/>
        </w:rPr>
        <w:t xml:space="preserve">. </w:t>
      </w:r>
      <w:r w:rsidR="00565E7E" w:rsidRPr="003C2D7B">
        <w:rPr>
          <w:rFonts w:ascii="Times New Roman" w:hAnsi="Times New Roman" w:cs="Times New Roman"/>
          <w:sz w:val="24"/>
          <w:szCs w:val="24"/>
        </w:rPr>
        <w:t>To</w:t>
      </w:r>
      <w:r w:rsidR="00565E7E" w:rsidRPr="006F1F9D">
        <w:rPr>
          <w:rFonts w:ascii="Times New Roman" w:hAnsi="Times New Roman" w:cs="Times New Roman"/>
          <w:sz w:val="24"/>
          <w:szCs w:val="24"/>
        </w:rPr>
        <w:t xml:space="preserve"> submit</w:t>
      </w:r>
      <w:r w:rsidR="00CD583B">
        <w:rPr>
          <w:rFonts w:ascii="Times New Roman" w:hAnsi="Times New Roman" w:cs="Times New Roman"/>
          <w:sz w:val="24"/>
          <w:szCs w:val="24"/>
        </w:rPr>
        <w:t xml:space="preserve"> </w:t>
      </w:r>
      <w:r w:rsidR="004C6FFC">
        <w:rPr>
          <w:rFonts w:ascii="Times New Roman" w:hAnsi="Times New Roman" w:cs="Times New Roman"/>
          <w:sz w:val="24"/>
          <w:szCs w:val="24"/>
        </w:rPr>
        <w:t>the work for this exercise</w:t>
      </w:r>
      <w:r w:rsidR="00CD583B">
        <w:rPr>
          <w:rFonts w:ascii="Times New Roman" w:hAnsi="Times New Roman" w:cs="Times New Roman"/>
          <w:sz w:val="24"/>
          <w:szCs w:val="24"/>
        </w:rPr>
        <w:t>,</w:t>
      </w:r>
      <w:r w:rsidR="00565E7E" w:rsidRPr="006F1F9D">
        <w:rPr>
          <w:rFonts w:ascii="Times New Roman" w:hAnsi="Times New Roman" w:cs="Times New Roman"/>
          <w:sz w:val="24"/>
          <w:szCs w:val="24"/>
        </w:rPr>
        <w:t xml:space="preserve"> go to Blackboard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Course Materials </w:t>
      </w:r>
      <w:r w:rsidR="00565E7E" w:rsidRPr="006F1F9D">
        <w:rPr>
          <w:rFonts w:ascii="Times New Roman" w:hAnsi="Times New Roman" w:cs="Times New Roman"/>
          <w:sz w:val="24"/>
          <w:szCs w:val="24"/>
        </w:rPr>
        <w:sym w:font="Wingdings" w:char="F0E0"/>
      </w:r>
      <w:r w:rsidR="00565E7E" w:rsidRPr="006F1F9D">
        <w:rPr>
          <w:rFonts w:ascii="Times New Roman" w:hAnsi="Times New Roman" w:cs="Times New Roman"/>
          <w:sz w:val="24"/>
          <w:szCs w:val="24"/>
        </w:rPr>
        <w:t xml:space="preserve"> Lecture Notes for </w:t>
      </w:r>
      <w:r w:rsidR="00565E7E">
        <w:rPr>
          <w:rFonts w:ascii="Times New Roman" w:hAnsi="Times New Roman" w:cs="Times New Roman"/>
          <w:sz w:val="24"/>
          <w:szCs w:val="24"/>
        </w:rPr>
        <w:t>this week’s</w:t>
      </w:r>
      <w:r w:rsidR="00565E7E" w:rsidRPr="006F1F9D">
        <w:rPr>
          <w:rFonts w:ascii="Times New Roman" w:hAnsi="Times New Roman" w:cs="Times New Roman"/>
          <w:sz w:val="24"/>
          <w:szCs w:val="24"/>
        </w:rPr>
        <w:t xml:space="preserve"> class</w:t>
      </w:r>
      <w:r w:rsidR="00C63548">
        <w:rPr>
          <w:rFonts w:ascii="Times New Roman" w:hAnsi="Times New Roman" w:cs="Times New Roman"/>
          <w:sz w:val="24"/>
          <w:szCs w:val="24"/>
        </w:rPr>
        <w:t>.</w:t>
      </w:r>
      <w:r w:rsidR="00565E7E">
        <w:rPr>
          <w:rFonts w:ascii="Times New Roman" w:hAnsi="Times New Roman" w:cs="Times New Roman"/>
          <w:sz w:val="24"/>
          <w:szCs w:val="24"/>
        </w:rPr>
        <w:t xml:space="preserve"> </w:t>
      </w:r>
      <w:r w:rsidR="00743F84">
        <w:rPr>
          <w:rFonts w:ascii="Times New Roman" w:hAnsi="Times New Roman" w:cs="Times New Roman"/>
          <w:sz w:val="24"/>
          <w:szCs w:val="24"/>
        </w:rPr>
        <w:t xml:space="preserve">You can also visit the </w:t>
      </w:r>
      <w:r w:rsidR="00FE0139">
        <w:rPr>
          <w:rFonts w:ascii="Times New Roman" w:hAnsi="Times New Roman" w:cs="Times New Roman"/>
          <w:sz w:val="24"/>
          <w:szCs w:val="24"/>
        </w:rPr>
        <w:t>“</w:t>
      </w:r>
      <w:r w:rsidR="00CD583B">
        <w:rPr>
          <w:rFonts w:ascii="Times New Roman" w:hAnsi="Times New Roman" w:cs="Times New Roman"/>
          <w:sz w:val="24"/>
          <w:szCs w:val="24"/>
        </w:rPr>
        <w:t>Assignments</w:t>
      </w:r>
      <w:r w:rsidR="00FE0139">
        <w:rPr>
          <w:rFonts w:ascii="Times New Roman" w:hAnsi="Times New Roman" w:cs="Times New Roman"/>
          <w:sz w:val="24"/>
          <w:szCs w:val="24"/>
        </w:rPr>
        <w:t>”</w:t>
      </w:r>
      <w:r w:rsidR="00CD583B">
        <w:rPr>
          <w:rFonts w:ascii="Times New Roman" w:hAnsi="Times New Roman" w:cs="Times New Roman"/>
          <w:sz w:val="24"/>
          <w:szCs w:val="24"/>
        </w:rPr>
        <w:t xml:space="preserve"> folder </w:t>
      </w:r>
      <w:r w:rsidR="00FE0139">
        <w:rPr>
          <w:rFonts w:ascii="Times New Roman" w:hAnsi="Times New Roman" w:cs="Times New Roman"/>
          <w:sz w:val="24"/>
          <w:szCs w:val="24"/>
        </w:rPr>
        <w:t>and the submission area will be titled “</w:t>
      </w:r>
      <w:r w:rsidR="009E6924">
        <w:rPr>
          <w:rFonts w:ascii="Times New Roman" w:hAnsi="Times New Roman" w:cs="Times New Roman"/>
          <w:sz w:val="24"/>
          <w:szCs w:val="24"/>
        </w:rPr>
        <w:t>SEO</w:t>
      </w:r>
      <w:r w:rsidR="008F648F">
        <w:rPr>
          <w:rFonts w:ascii="Times New Roman" w:hAnsi="Times New Roman" w:cs="Times New Roman"/>
          <w:sz w:val="24"/>
          <w:szCs w:val="24"/>
        </w:rPr>
        <w:t xml:space="preserve"> &amp; </w:t>
      </w:r>
      <w:r w:rsidR="009E6924">
        <w:rPr>
          <w:rFonts w:ascii="Times New Roman" w:hAnsi="Times New Roman" w:cs="Times New Roman"/>
          <w:sz w:val="24"/>
          <w:szCs w:val="24"/>
        </w:rPr>
        <w:t>Accessibility</w:t>
      </w:r>
      <w:r w:rsidR="008F648F">
        <w:rPr>
          <w:rFonts w:ascii="Times New Roman" w:hAnsi="Times New Roman" w:cs="Times New Roman"/>
          <w:sz w:val="24"/>
          <w:szCs w:val="24"/>
        </w:rPr>
        <w:t xml:space="preserve"> </w:t>
      </w:r>
      <w:r w:rsidR="009E6924">
        <w:rPr>
          <w:rFonts w:ascii="Times New Roman" w:hAnsi="Times New Roman" w:cs="Times New Roman"/>
          <w:sz w:val="24"/>
          <w:szCs w:val="24"/>
        </w:rPr>
        <w:t>Review</w:t>
      </w:r>
      <w:r w:rsidR="00FE0139">
        <w:rPr>
          <w:rFonts w:ascii="Times New Roman" w:hAnsi="Times New Roman" w:cs="Times New Roman"/>
          <w:sz w:val="24"/>
          <w:szCs w:val="24"/>
        </w:rPr>
        <w:t xml:space="preserve">.” </w:t>
      </w:r>
      <w:r w:rsidR="00686D23">
        <w:rPr>
          <w:rFonts w:ascii="Times New Roman" w:hAnsi="Times New Roman" w:cs="Times New Roman"/>
          <w:b/>
          <w:sz w:val="24"/>
          <w:szCs w:val="24"/>
          <w:u w:val="single"/>
        </w:rPr>
        <w:t xml:space="preserve">You must submit </w:t>
      </w:r>
      <w:r w:rsidR="00F83229">
        <w:rPr>
          <w:rFonts w:ascii="Times New Roman" w:hAnsi="Times New Roman" w:cs="Times New Roman"/>
          <w:b/>
          <w:sz w:val="24"/>
          <w:szCs w:val="24"/>
          <w:u w:val="single"/>
        </w:rPr>
        <w:t>a Word document or something else I can open</w:t>
      </w:r>
      <w:r w:rsidR="00F83229">
        <w:rPr>
          <w:rFonts w:ascii="Times New Roman" w:hAnsi="Times New Roman" w:cs="Times New Roman"/>
          <w:sz w:val="24"/>
          <w:szCs w:val="24"/>
        </w:rPr>
        <w:t xml:space="preserve">. </w:t>
      </w:r>
      <w:r w:rsidR="00FE0139">
        <w:rPr>
          <w:rFonts w:ascii="Times New Roman" w:hAnsi="Times New Roman" w:cs="Times New Roman"/>
          <w:sz w:val="24"/>
          <w:szCs w:val="24"/>
        </w:rPr>
        <w:t>The work submitted will be evaluated based on the rubric explained below.</w:t>
      </w:r>
    </w:p>
    <w:p w14:paraId="3AC19212" w14:textId="77777777" w:rsidR="00951707" w:rsidRDefault="00951707" w:rsidP="004B0C8B">
      <w:pPr>
        <w:spacing w:after="0" w:line="240" w:lineRule="auto"/>
        <w:rPr>
          <w:rFonts w:ascii="Times New Roman" w:hAnsi="Times New Roman" w:cs="Times New Roman"/>
          <w:sz w:val="24"/>
          <w:szCs w:val="24"/>
        </w:rPr>
      </w:pPr>
    </w:p>
    <w:p w14:paraId="261F6FB7" w14:textId="5AD921C1" w:rsidR="00951707" w:rsidRPr="00485259" w:rsidRDefault="00977249" w:rsidP="00951707">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SEO &amp; Accessibility Review</w:t>
      </w:r>
      <w:r w:rsidR="00041CA6">
        <w:rPr>
          <w:rFonts w:ascii="Times New Roman" w:hAnsi="Times New Roman" w:cs="Times New Roman"/>
          <w:b/>
          <w:bCs/>
          <w:sz w:val="24"/>
          <w:szCs w:val="24"/>
          <w:u w:val="single"/>
        </w:rPr>
        <w:t xml:space="preserve"> </w:t>
      </w:r>
      <w:r w:rsidR="00041CA6" w:rsidRPr="00485259">
        <w:rPr>
          <w:rFonts w:ascii="Times New Roman" w:hAnsi="Times New Roman" w:cs="Times New Roman"/>
          <w:b/>
          <w:bCs/>
          <w:sz w:val="24"/>
          <w:szCs w:val="24"/>
          <w:u w:val="single"/>
        </w:rPr>
        <w:t>–</w:t>
      </w:r>
      <w:r w:rsidR="00951707" w:rsidRPr="00485259">
        <w:rPr>
          <w:rFonts w:ascii="Times New Roman" w:hAnsi="Times New Roman" w:cs="Times New Roman"/>
          <w:b/>
          <w:bCs/>
          <w:sz w:val="24"/>
          <w:szCs w:val="24"/>
          <w:u w:val="single"/>
        </w:rPr>
        <w:t xml:space="preserve"> 10pts</w:t>
      </w:r>
    </w:p>
    <w:p w14:paraId="2A5E0834" w14:textId="41707876" w:rsidR="00F25FF7" w:rsidRPr="00F25FF7" w:rsidRDefault="00FE298D" w:rsidP="00B15EE5">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Part 1: 5pts</w:t>
      </w:r>
    </w:p>
    <w:p w14:paraId="145C39F4" w14:textId="18CB83E3" w:rsidR="004B798C" w:rsidRDefault="00FE298D" w:rsidP="00B15EE5">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Did you include your search term(s)/websites checked?</w:t>
      </w:r>
    </w:p>
    <w:p w14:paraId="528F615F" w14:textId="0E3D1B02" w:rsidR="00FE298D" w:rsidRDefault="00FE298D" w:rsidP="00B15EE5">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Length of write-up</w:t>
      </w:r>
    </w:p>
    <w:p w14:paraId="5941D2F3" w14:textId="1334578A" w:rsidR="00FE298D" w:rsidRDefault="00FE298D" w:rsidP="00B15EE5">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Quality of content:</w:t>
      </w:r>
    </w:p>
    <w:p w14:paraId="5A0F0CCB" w14:textId="1F0A168C" w:rsidR="00FE298D" w:rsidRDefault="00FE298D" w:rsidP="00FE298D">
      <w:pPr>
        <w:numPr>
          <w:ilvl w:val="2"/>
          <w:numId w:val="3"/>
        </w:numPr>
        <w:spacing w:after="0"/>
        <w:rPr>
          <w:rFonts w:ascii="Times New Roman" w:hAnsi="Times New Roman" w:cs="Times New Roman"/>
          <w:sz w:val="24"/>
          <w:szCs w:val="24"/>
        </w:rPr>
      </w:pPr>
      <w:r>
        <w:rPr>
          <w:rFonts w:ascii="Times New Roman" w:hAnsi="Times New Roman" w:cs="Times New Roman"/>
          <w:sz w:val="24"/>
          <w:szCs w:val="24"/>
        </w:rPr>
        <w:t>Relevant discussion of website terms</w:t>
      </w:r>
    </w:p>
    <w:p w14:paraId="610FC223" w14:textId="41136D10" w:rsidR="00FE298D" w:rsidRDefault="00FE298D" w:rsidP="00FE298D">
      <w:pPr>
        <w:numPr>
          <w:ilvl w:val="2"/>
          <w:numId w:val="3"/>
        </w:numPr>
        <w:spacing w:after="0"/>
        <w:rPr>
          <w:rFonts w:ascii="Times New Roman" w:hAnsi="Times New Roman" w:cs="Times New Roman"/>
          <w:sz w:val="24"/>
          <w:szCs w:val="24"/>
        </w:rPr>
      </w:pPr>
      <w:r>
        <w:rPr>
          <w:rFonts w:ascii="Times New Roman" w:hAnsi="Times New Roman" w:cs="Times New Roman"/>
          <w:sz w:val="24"/>
          <w:szCs w:val="24"/>
        </w:rPr>
        <w:t>Compared at least two websites</w:t>
      </w:r>
    </w:p>
    <w:p w14:paraId="4CA692F4" w14:textId="546895A1" w:rsidR="00A51091" w:rsidRDefault="00A51091" w:rsidP="008651EA">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Part 2: 5pts</w:t>
      </w:r>
    </w:p>
    <w:p w14:paraId="4B4134CD" w14:textId="3981AB13" w:rsidR="00A51091" w:rsidRDefault="00A51091" w:rsidP="00A51091">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Did you mention the websites you evaluated?</w:t>
      </w:r>
    </w:p>
    <w:p w14:paraId="38BF3592" w14:textId="77777777" w:rsidR="00EA7EC6" w:rsidRDefault="00EA7EC6" w:rsidP="00EA7EC6">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Length of write-up</w:t>
      </w:r>
    </w:p>
    <w:p w14:paraId="74B5B11B" w14:textId="1E6EB00C" w:rsidR="00A51091" w:rsidRDefault="00A51091" w:rsidP="00A51091">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Were specific items about the website mentioned?</w:t>
      </w:r>
    </w:p>
    <w:p w14:paraId="17647BD4" w14:textId="1E1E4FF0" w:rsidR="00A51091" w:rsidRDefault="00A51091" w:rsidP="00A51091">
      <w:pPr>
        <w:numPr>
          <w:ilvl w:val="1"/>
          <w:numId w:val="3"/>
        </w:numPr>
        <w:spacing w:after="0"/>
        <w:rPr>
          <w:rFonts w:ascii="Times New Roman" w:hAnsi="Times New Roman" w:cs="Times New Roman"/>
          <w:sz w:val="24"/>
          <w:szCs w:val="24"/>
        </w:rPr>
      </w:pPr>
      <w:r>
        <w:rPr>
          <w:rFonts w:ascii="Times New Roman" w:hAnsi="Times New Roman" w:cs="Times New Roman"/>
          <w:sz w:val="24"/>
          <w:szCs w:val="24"/>
        </w:rPr>
        <w:t>Did you evaluate the websites based on the criteria mentioned in lecture notes?</w:t>
      </w:r>
    </w:p>
    <w:p w14:paraId="0BED63D0" w14:textId="77777777" w:rsidR="005E520A" w:rsidRPr="00A51091" w:rsidRDefault="005E520A" w:rsidP="005E520A">
      <w:pPr>
        <w:spacing w:after="0"/>
        <w:rPr>
          <w:rFonts w:ascii="Times New Roman" w:hAnsi="Times New Roman" w:cs="Times New Roman"/>
          <w:sz w:val="24"/>
          <w:szCs w:val="24"/>
        </w:rPr>
      </w:pPr>
    </w:p>
    <w:p w14:paraId="45CF48AB" w14:textId="328E873A" w:rsidR="00EA071F" w:rsidRPr="00D20711" w:rsidRDefault="00EA071F" w:rsidP="00EA071F">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Participation Questions </w:t>
      </w:r>
      <w:r w:rsidR="00D33354">
        <w:rPr>
          <w:rFonts w:ascii="Times New Roman" w:hAnsi="Times New Roman" w:cs="Times New Roman"/>
          <w:sz w:val="32"/>
          <w:szCs w:val="32"/>
        </w:rPr>
        <w:t>9/</w:t>
      </w:r>
      <w:r w:rsidR="00CE2861">
        <w:rPr>
          <w:rFonts w:ascii="Times New Roman" w:hAnsi="Times New Roman" w:cs="Times New Roman"/>
          <w:sz w:val="32"/>
          <w:szCs w:val="32"/>
        </w:rPr>
        <w:t>23</w:t>
      </w:r>
    </w:p>
    <w:p w14:paraId="4B06C7BC" w14:textId="11EC65A3" w:rsidR="00EA071F" w:rsidRDefault="00EA071F" w:rsidP="008651EA">
      <w:pPr>
        <w:spacing w:after="0"/>
        <w:rPr>
          <w:rFonts w:ascii="Times New Roman" w:hAnsi="Times New Roman" w:cs="Times New Roman"/>
          <w:sz w:val="24"/>
          <w:szCs w:val="24"/>
        </w:rPr>
      </w:pPr>
      <w:r>
        <w:rPr>
          <w:rFonts w:ascii="Times New Roman" w:hAnsi="Times New Roman" w:cs="Times New Roman"/>
          <w:sz w:val="24"/>
          <w:szCs w:val="24"/>
        </w:rPr>
        <w:t xml:space="preserve">To receive credit for participation in today’s class, please answer all the questions in the Google Form linked below. If you don’t want to answer the final question (fun), simply put N/A (not applicable) for your answer and that will count. </w:t>
      </w:r>
    </w:p>
    <w:p w14:paraId="3503C9C0" w14:textId="402DF24A" w:rsidR="00EA071F" w:rsidRDefault="00EA071F" w:rsidP="008651EA">
      <w:pPr>
        <w:spacing w:after="0"/>
        <w:rPr>
          <w:rFonts w:ascii="Times New Roman" w:hAnsi="Times New Roman" w:cs="Times New Roman"/>
          <w:sz w:val="24"/>
          <w:szCs w:val="24"/>
        </w:rPr>
      </w:pPr>
    </w:p>
    <w:p w14:paraId="3DB4DD6B" w14:textId="3FBCDA11" w:rsidR="007C4B9B" w:rsidRPr="007C4B9B" w:rsidRDefault="007C4B9B" w:rsidP="008651EA">
      <w:pPr>
        <w:spacing w:after="0"/>
        <w:rPr>
          <w:rFonts w:ascii="Times New Roman" w:hAnsi="Times New Roman" w:cs="Times New Roman"/>
          <w:b/>
          <w:sz w:val="24"/>
          <w:szCs w:val="24"/>
        </w:rPr>
      </w:pPr>
      <w:r>
        <w:rPr>
          <w:rFonts w:ascii="Times New Roman" w:hAnsi="Times New Roman" w:cs="Times New Roman"/>
          <w:b/>
          <w:sz w:val="24"/>
          <w:szCs w:val="24"/>
        </w:rPr>
        <w:t>This Week’s Participation Questions:</w:t>
      </w:r>
    </w:p>
    <w:p w14:paraId="0A3B7649" w14:textId="4982B08C" w:rsidR="0064693C" w:rsidRDefault="003847E8" w:rsidP="008651EA">
      <w:pPr>
        <w:spacing w:after="0"/>
        <w:rPr>
          <w:rFonts w:ascii="Times New Roman" w:hAnsi="Times New Roman" w:cs="Times New Roman"/>
          <w:sz w:val="24"/>
          <w:szCs w:val="24"/>
        </w:rPr>
      </w:pPr>
      <w:hyperlink r:id="rId15" w:history="1">
        <w:r w:rsidR="004C289E" w:rsidRPr="00BD2E69">
          <w:rPr>
            <w:rStyle w:val="Hyperlink"/>
            <w:rFonts w:ascii="Times New Roman" w:hAnsi="Times New Roman" w:cs="Times New Roman"/>
            <w:sz w:val="24"/>
            <w:szCs w:val="24"/>
          </w:rPr>
          <w:t>https://forms.gle/W6dBh1R4NCAfwN7T8</w:t>
        </w:r>
      </w:hyperlink>
      <w:r w:rsidR="004C289E">
        <w:rPr>
          <w:rFonts w:ascii="Times New Roman" w:hAnsi="Times New Roman" w:cs="Times New Roman"/>
          <w:sz w:val="24"/>
          <w:szCs w:val="24"/>
        </w:rPr>
        <w:t xml:space="preserve"> </w:t>
      </w:r>
    </w:p>
    <w:p w14:paraId="772134E6" w14:textId="77777777" w:rsidR="00952C66" w:rsidRDefault="00952C66" w:rsidP="008651EA">
      <w:pPr>
        <w:spacing w:after="0"/>
        <w:rPr>
          <w:rFonts w:ascii="Times New Roman" w:hAnsi="Times New Roman" w:cs="Times New Roman"/>
          <w:sz w:val="24"/>
          <w:szCs w:val="24"/>
        </w:rPr>
      </w:pPr>
    </w:p>
    <w:p w14:paraId="17C0EA90" w14:textId="77777777" w:rsidR="00CC0403" w:rsidRDefault="00CC0403" w:rsidP="00CC0403">
      <w:pPr>
        <w:spacing w:after="0"/>
        <w:rPr>
          <w:rFonts w:ascii="Times New Roman" w:hAnsi="Times New Roman" w:cs="Times New Roman"/>
          <w:b/>
          <w:bCs/>
          <w:sz w:val="24"/>
          <w:szCs w:val="24"/>
        </w:rPr>
      </w:pPr>
      <w:r w:rsidRPr="00012698">
        <w:rPr>
          <w:rFonts w:ascii="Times New Roman" w:hAnsi="Times New Roman" w:cs="Times New Roman"/>
          <w:b/>
          <w:bCs/>
          <w:sz w:val="24"/>
          <w:szCs w:val="24"/>
        </w:rPr>
        <w:t>Previous Participation Question</w:t>
      </w:r>
      <w:r>
        <w:rPr>
          <w:rFonts w:ascii="Times New Roman" w:hAnsi="Times New Roman" w:cs="Times New Roman"/>
          <w:b/>
          <w:bCs/>
          <w:sz w:val="24"/>
          <w:szCs w:val="24"/>
        </w:rPr>
        <w:t>s/</w:t>
      </w:r>
      <w:r w:rsidRPr="00012698">
        <w:rPr>
          <w:rFonts w:ascii="Times New Roman" w:hAnsi="Times New Roman" w:cs="Times New Roman"/>
          <w:b/>
          <w:bCs/>
          <w:sz w:val="24"/>
          <w:szCs w:val="24"/>
        </w:rPr>
        <w:t>Responses</w:t>
      </w:r>
    </w:p>
    <w:p w14:paraId="5EF361C4" w14:textId="77777777" w:rsidR="00CC0403" w:rsidRDefault="00CC0403" w:rsidP="00CC0403">
      <w:pPr>
        <w:spacing w:after="0"/>
        <w:rPr>
          <w:rFonts w:ascii="Times New Roman" w:hAnsi="Times New Roman" w:cs="Times New Roman"/>
          <w:bCs/>
          <w:sz w:val="24"/>
          <w:szCs w:val="24"/>
        </w:rPr>
      </w:pPr>
      <w:r>
        <w:rPr>
          <w:rFonts w:ascii="Times New Roman" w:hAnsi="Times New Roman" w:cs="Times New Roman"/>
          <w:bCs/>
          <w:sz w:val="24"/>
          <w:szCs w:val="24"/>
        </w:rPr>
        <w:t xml:space="preserve">These are the participation questions from last week: </w:t>
      </w:r>
    </w:p>
    <w:p w14:paraId="6C58301C" w14:textId="77777777" w:rsidR="00952C66" w:rsidRDefault="003847E8" w:rsidP="00952C66">
      <w:pPr>
        <w:spacing w:after="0"/>
        <w:rPr>
          <w:rFonts w:ascii="Times New Roman" w:hAnsi="Times New Roman" w:cs="Times New Roman"/>
          <w:sz w:val="24"/>
          <w:szCs w:val="24"/>
        </w:rPr>
      </w:pPr>
      <w:hyperlink r:id="rId16" w:history="1">
        <w:r w:rsidR="00952C66" w:rsidRPr="00357005">
          <w:rPr>
            <w:rStyle w:val="Hyperlink"/>
            <w:rFonts w:ascii="Times New Roman" w:hAnsi="Times New Roman" w:cs="Times New Roman"/>
            <w:sz w:val="24"/>
            <w:szCs w:val="24"/>
          </w:rPr>
          <w:t>https://forms.gle/Dtu8w1EoPMrkZEPq7</w:t>
        </w:r>
      </w:hyperlink>
    </w:p>
    <w:p w14:paraId="580DFB7D" w14:textId="77777777" w:rsidR="00CC0403" w:rsidRPr="00950089" w:rsidRDefault="00CC0403" w:rsidP="00CC0403">
      <w:pPr>
        <w:spacing w:after="0"/>
        <w:rPr>
          <w:rFonts w:ascii="Times New Roman" w:hAnsi="Times New Roman" w:cs="Times New Roman"/>
          <w:bCs/>
          <w:sz w:val="24"/>
          <w:szCs w:val="24"/>
        </w:rPr>
      </w:pPr>
    </w:p>
    <w:p w14:paraId="2B75BD6F" w14:textId="77777777" w:rsidR="00CC0403" w:rsidRDefault="00CC0403" w:rsidP="00CC0403">
      <w:pPr>
        <w:spacing w:after="0"/>
        <w:rPr>
          <w:rFonts w:ascii="Times New Roman" w:hAnsi="Times New Roman" w:cs="Times New Roman"/>
          <w:sz w:val="24"/>
          <w:szCs w:val="24"/>
        </w:rPr>
      </w:pPr>
      <w:r>
        <w:rPr>
          <w:rFonts w:ascii="Times New Roman" w:hAnsi="Times New Roman" w:cs="Times New Roman"/>
          <w:sz w:val="24"/>
          <w:szCs w:val="24"/>
        </w:rPr>
        <w:t xml:space="preserve">This link has the responses to the fun question from last week. Feel free to look over the responses from myself and your peers. </w:t>
      </w:r>
    </w:p>
    <w:p w14:paraId="720A282F" w14:textId="23E148AE" w:rsidR="003D1323" w:rsidRDefault="003847E8" w:rsidP="008651EA">
      <w:pPr>
        <w:spacing w:after="0"/>
        <w:rPr>
          <w:rStyle w:val="Hyperlink"/>
          <w:rFonts w:ascii="Times New Roman" w:hAnsi="Times New Roman" w:cs="Times New Roman"/>
          <w:sz w:val="24"/>
          <w:szCs w:val="24"/>
        </w:rPr>
      </w:pPr>
      <w:hyperlink r:id="rId17" w:history="1">
        <w:r w:rsidR="00427CA6" w:rsidRPr="00BF34C6">
          <w:rPr>
            <w:rStyle w:val="Hyperlink"/>
            <w:rFonts w:ascii="Times New Roman" w:hAnsi="Times New Roman" w:cs="Times New Roman"/>
            <w:sz w:val="24"/>
            <w:szCs w:val="24"/>
          </w:rPr>
          <w:t>https://docs.google.com/spreadsheets/d/1QLoQzbO-Er7ARIECl0aPvY1lKUyZTdYeuwsn4g0XEAk/edit?usp=sharing</w:t>
        </w:r>
      </w:hyperlink>
    </w:p>
    <w:p w14:paraId="045BAB20" w14:textId="77777777" w:rsidR="00427CA6" w:rsidRPr="00CA539A" w:rsidRDefault="00427CA6" w:rsidP="008651EA">
      <w:pPr>
        <w:spacing w:after="0"/>
        <w:rPr>
          <w:rFonts w:ascii="Times New Roman" w:hAnsi="Times New Roman" w:cs="Times New Roman"/>
          <w:sz w:val="24"/>
          <w:szCs w:val="24"/>
        </w:rPr>
      </w:pPr>
    </w:p>
    <w:p w14:paraId="491C46F8" w14:textId="66971F9C" w:rsidR="00DF2281" w:rsidRPr="00D20711" w:rsidRDefault="00DF2281" w:rsidP="00DF2281">
      <w:pPr>
        <w:pStyle w:val="Heading2"/>
        <w:spacing w:before="0"/>
        <w:rPr>
          <w:rFonts w:ascii="Times New Roman" w:hAnsi="Times New Roman" w:cs="Times New Roman"/>
          <w:sz w:val="32"/>
          <w:szCs w:val="32"/>
        </w:rPr>
      </w:pPr>
      <w:r>
        <w:rPr>
          <w:rFonts w:ascii="Times New Roman" w:hAnsi="Times New Roman" w:cs="Times New Roman"/>
          <w:sz w:val="32"/>
          <w:szCs w:val="32"/>
        </w:rPr>
        <w:t>Next Week</w:t>
      </w:r>
    </w:p>
    <w:p w14:paraId="533B8DED" w14:textId="65314485" w:rsidR="001212F3" w:rsidRDefault="00670CD2" w:rsidP="002C6A4C">
      <w:pPr>
        <w:spacing w:line="240" w:lineRule="auto"/>
        <w:rPr>
          <w:rFonts w:ascii="Times New Roman" w:hAnsi="Times New Roman" w:cs="Times New Roman"/>
          <w:bCs/>
          <w:sz w:val="24"/>
          <w:szCs w:val="24"/>
        </w:rPr>
      </w:pPr>
      <w:r>
        <w:rPr>
          <w:rFonts w:ascii="Times New Roman" w:hAnsi="Times New Roman" w:cs="Times New Roman"/>
          <w:bCs/>
          <w:sz w:val="24"/>
          <w:szCs w:val="24"/>
        </w:rPr>
        <w:t>We will learn about Cascading Style Sheets (CSS) and how they can be used to add some personality to our web pages. Go through the following links to get an idea of how CSS can be implemented on a web page.</w:t>
      </w:r>
    </w:p>
    <w:p w14:paraId="7E0F154D" w14:textId="0090A33C" w:rsidR="00670CD2" w:rsidRPr="002576D2" w:rsidRDefault="003847E8" w:rsidP="00670CD2">
      <w:pPr>
        <w:pStyle w:val="ListParagraph"/>
        <w:numPr>
          <w:ilvl w:val="0"/>
          <w:numId w:val="10"/>
        </w:numPr>
        <w:spacing w:line="240" w:lineRule="auto"/>
        <w:rPr>
          <w:rFonts w:ascii="Times New Roman" w:hAnsi="Times New Roman" w:cs="Times New Roman"/>
          <w:bCs/>
          <w:sz w:val="24"/>
          <w:szCs w:val="24"/>
        </w:rPr>
      </w:pPr>
      <w:hyperlink r:id="rId18" w:history="1">
        <w:r w:rsidR="00670CD2" w:rsidRPr="002576D2">
          <w:rPr>
            <w:rStyle w:val="Hyperlink"/>
            <w:rFonts w:ascii="Times New Roman" w:hAnsi="Times New Roman" w:cs="Times New Roman"/>
            <w:bCs/>
            <w:sz w:val="24"/>
            <w:szCs w:val="24"/>
          </w:rPr>
          <w:t>https://www.htmldog.com/guides/css/</w:t>
        </w:r>
      </w:hyperlink>
      <w:r w:rsidR="00670CD2" w:rsidRPr="002576D2">
        <w:rPr>
          <w:rFonts w:ascii="Times New Roman" w:hAnsi="Times New Roman" w:cs="Times New Roman"/>
          <w:bCs/>
          <w:sz w:val="24"/>
          <w:szCs w:val="24"/>
        </w:rPr>
        <w:t xml:space="preserve">  - CSS </w:t>
      </w:r>
      <w:r w:rsidR="00670CD2">
        <w:rPr>
          <w:rFonts w:ascii="Times New Roman" w:hAnsi="Times New Roman" w:cs="Times New Roman"/>
          <w:bCs/>
          <w:sz w:val="24"/>
          <w:szCs w:val="24"/>
        </w:rPr>
        <w:t>Beginner Tutorial only</w:t>
      </w:r>
    </w:p>
    <w:p w14:paraId="5125A1DA" w14:textId="46E2AF66" w:rsidR="00670CD2" w:rsidRPr="00670CD2" w:rsidRDefault="003847E8" w:rsidP="00670CD2">
      <w:pPr>
        <w:pStyle w:val="ListParagraph"/>
        <w:numPr>
          <w:ilvl w:val="0"/>
          <w:numId w:val="10"/>
        </w:numPr>
        <w:spacing w:line="240" w:lineRule="auto"/>
        <w:rPr>
          <w:rStyle w:val="Hyperlink"/>
          <w:rFonts w:ascii="Times New Roman" w:hAnsi="Times New Roman" w:cs="Times New Roman"/>
          <w:bCs/>
          <w:color w:val="auto"/>
          <w:sz w:val="24"/>
          <w:szCs w:val="24"/>
          <w:u w:val="none"/>
        </w:rPr>
      </w:pPr>
      <w:hyperlink r:id="rId19" w:history="1">
        <w:r w:rsidR="00670CD2" w:rsidRPr="00B15C4D">
          <w:rPr>
            <w:rStyle w:val="Hyperlink"/>
            <w:rFonts w:ascii="Times New Roman" w:hAnsi="Times New Roman" w:cs="Times New Roman"/>
            <w:bCs/>
            <w:sz w:val="24"/>
            <w:szCs w:val="24"/>
          </w:rPr>
          <w:t>https://developer.mozilla.org/en-US/docs/Learn/CSS/First_steps/What_is_CSS</w:t>
        </w:r>
      </w:hyperlink>
      <w:r w:rsidR="00670CD2">
        <w:rPr>
          <w:rStyle w:val="Hyperlink"/>
          <w:rFonts w:ascii="Times New Roman" w:hAnsi="Times New Roman" w:cs="Times New Roman"/>
          <w:bCs/>
          <w:color w:val="auto"/>
          <w:sz w:val="24"/>
          <w:szCs w:val="24"/>
          <w:u w:val="none"/>
        </w:rPr>
        <w:t xml:space="preserve"> </w:t>
      </w:r>
    </w:p>
    <w:p w14:paraId="1EA5A1BC" w14:textId="278EA054" w:rsidR="00670CD2" w:rsidRPr="00F95D73" w:rsidRDefault="003847E8" w:rsidP="002C6A4C">
      <w:pPr>
        <w:pStyle w:val="ListParagraph"/>
        <w:numPr>
          <w:ilvl w:val="0"/>
          <w:numId w:val="10"/>
        </w:numPr>
        <w:spacing w:line="240" w:lineRule="auto"/>
        <w:rPr>
          <w:rFonts w:ascii="Times New Roman" w:hAnsi="Times New Roman" w:cs="Times New Roman"/>
          <w:bCs/>
          <w:sz w:val="24"/>
          <w:szCs w:val="24"/>
        </w:rPr>
      </w:pPr>
      <w:hyperlink r:id="rId20" w:history="1">
        <w:r w:rsidR="00670CD2" w:rsidRPr="002576D2">
          <w:rPr>
            <w:rStyle w:val="Hyperlink"/>
            <w:rFonts w:ascii="Times New Roman" w:hAnsi="Times New Roman" w:cs="Times New Roman"/>
            <w:sz w:val="24"/>
            <w:szCs w:val="24"/>
          </w:rPr>
          <w:t>https://www.tutorialspoint.com/css/css_syntax.htm</w:t>
        </w:r>
      </w:hyperlink>
      <w:r w:rsidR="00670CD2" w:rsidRPr="002576D2">
        <w:rPr>
          <w:rFonts w:ascii="Times New Roman" w:hAnsi="Times New Roman" w:cs="Times New Roman"/>
          <w:sz w:val="24"/>
          <w:szCs w:val="24"/>
        </w:rPr>
        <w:t xml:space="preserve"> - Specific syntax examples</w:t>
      </w:r>
    </w:p>
    <w:sectPr w:rsidR="00670CD2" w:rsidRPr="00F95D73" w:rsidSect="00311C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45D1"/>
    <w:multiLevelType w:val="multilevel"/>
    <w:tmpl w:val="2D02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7519A"/>
    <w:multiLevelType w:val="hybridMultilevel"/>
    <w:tmpl w:val="A7C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F5C8C"/>
    <w:multiLevelType w:val="hybridMultilevel"/>
    <w:tmpl w:val="5C988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E53C8"/>
    <w:multiLevelType w:val="hybridMultilevel"/>
    <w:tmpl w:val="AC8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B5015A"/>
    <w:multiLevelType w:val="hybridMultilevel"/>
    <w:tmpl w:val="0AB2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3"/>
  </w:num>
  <w:num w:numId="5">
    <w:abstractNumId w:val="4"/>
  </w:num>
  <w:num w:numId="6">
    <w:abstractNumId w:val="0"/>
  </w:num>
  <w:num w:numId="7">
    <w:abstractNumId w:val="7"/>
  </w:num>
  <w:num w:numId="8">
    <w:abstractNumId w:val="9"/>
  </w:num>
  <w:num w:numId="9">
    <w:abstractNumId w:val="2"/>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0899"/>
    <w:rsid w:val="00002028"/>
    <w:rsid w:val="00012698"/>
    <w:rsid w:val="00014926"/>
    <w:rsid w:val="000257A7"/>
    <w:rsid w:val="00025EFC"/>
    <w:rsid w:val="00036B87"/>
    <w:rsid w:val="00041CA6"/>
    <w:rsid w:val="00042B8B"/>
    <w:rsid w:val="00045492"/>
    <w:rsid w:val="000507AF"/>
    <w:rsid w:val="00055E7C"/>
    <w:rsid w:val="00060306"/>
    <w:rsid w:val="000634EF"/>
    <w:rsid w:val="00067151"/>
    <w:rsid w:val="000707DD"/>
    <w:rsid w:val="00072B04"/>
    <w:rsid w:val="0008076E"/>
    <w:rsid w:val="00083277"/>
    <w:rsid w:val="000870DF"/>
    <w:rsid w:val="000963EC"/>
    <w:rsid w:val="000A412B"/>
    <w:rsid w:val="000A773C"/>
    <w:rsid w:val="000A7DF7"/>
    <w:rsid w:val="000B1FC2"/>
    <w:rsid w:val="000B398D"/>
    <w:rsid w:val="000B4A07"/>
    <w:rsid w:val="000C16CF"/>
    <w:rsid w:val="000D27F8"/>
    <w:rsid w:val="000D4C6A"/>
    <w:rsid w:val="000D58DA"/>
    <w:rsid w:val="000E5B72"/>
    <w:rsid w:val="000E7212"/>
    <w:rsid w:val="000F1445"/>
    <w:rsid w:val="000F60B8"/>
    <w:rsid w:val="001016F3"/>
    <w:rsid w:val="00101793"/>
    <w:rsid w:val="00104396"/>
    <w:rsid w:val="00107AB8"/>
    <w:rsid w:val="00107BCD"/>
    <w:rsid w:val="00112649"/>
    <w:rsid w:val="001178B5"/>
    <w:rsid w:val="001179CD"/>
    <w:rsid w:val="001212F3"/>
    <w:rsid w:val="00123E76"/>
    <w:rsid w:val="0012481B"/>
    <w:rsid w:val="00125AE0"/>
    <w:rsid w:val="00126637"/>
    <w:rsid w:val="00130E5B"/>
    <w:rsid w:val="00131542"/>
    <w:rsid w:val="00131FC7"/>
    <w:rsid w:val="00137E7D"/>
    <w:rsid w:val="001406C2"/>
    <w:rsid w:val="00144FDB"/>
    <w:rsid w:val="0014651B"/>
    <w:rsid w:val="00147366"/>
    <w:rsid w:val="00160A5B"/>
    <w:rsid w:val="001615A1"/>
    <w:rsid w:val="00161801"/>
    <w:rsid w:val="001642B5"/>
    <w:rsid w:val="001669C5"/>
    <w:rsid w:val="00177599"/>
    <w:rsid w:val="001808BE"/>
    <w:rsid w:val="0018113B"/>
    <w:rsid w:val="00183A6D"/>
    <w:rsid w:val="00185F14"/>
    <w:rsid w:val="00192103"/>
    <w:rsid w:val="00197BBC"/>
    <w:rsid w:val="001A1929"/>
    <w:rsid w:val="001A34C9"/>
    <w:rsid w:val="001A4C7F"/>
    <w:rsid w:val="001A6AE0"/>
    <w:rsid w:val="001A7CE1"/>
    <w:rsid w:val="001B3888"/>
    <w:rsid w:val="001B4D2A"/>
    <w:rsid w:val="001B63B5"/>
    <w:rsid w:val="001B6914"/>
    <w:rsid w:val="001C1340"/>
    <w:rsid w:val="001D0172"/>
    <w:rsid w:val="001D1BBE"/>
    <w:rsid w:val="001E3DA0"/>
    <w:rsid w:val="001E40D9"/>
    <w:rsid w:val="001F4513"/>
    <w:rsid w:val="00200FDD"/>
    <w:rsid w:val="00206B32"/>
    <w:rsid w:val="002161DE"/>
    <w:rsid w:val="002222AB"/>
    <w:rsid w:val="0022405F"/>
    <w:rsid w:val="0022646D"/>
    <w:rsid w:val="0022752A"/>
    <w:rsid w:val="0023154F"/>
    <w:rsid w:val="0023159A"/>
    <w:rsid w:val="0023288B"/>
    <w:rsid w:val="00235628"/>
    <w:rsid w:val="002432FB"/>
    <w:rsid w:val="00247ABE"/>
    <w:rsid w:val="0025374A"/>
    <w:rsid w:val="00253CA8"/>
    <w:rsid w:val="00256A80"/>
    <w:rsid w:val="00260269"/>
    <w:rsid w:val="002608BC"/>
    <w:rsid w:val="00261FFE"/>
    <w:rsid w:val="00263DE9"/>
    <w:rsid w:val="00263E13"/>
    <w:rsid w:val="002661DB"/>
    <w:rsid w:val="00267297"/>
    <w:rsid w:val="0026779A"/>
    <w:rsid w:val="0026794C"/>
    <w:rsid w:val="00270756"/>
    <w:rsid w:val="002800C4"/>
    <w:rsid w:val="002802FD"/>
    <w:rsid w:val="002808B3"/>
    <w:rsid w:val="0029203C"/>
    <w:rsid w:val="00294864"/>
    <w:rsid w:val="002A093B"/>
    <w:rsid w:val="002A13BC"/>
    <w:rsid w:val="002A4106"/>
    <w:rsid w:val="002B16A8"/>
    <w:rsid w:val="002B4F99"/>
    <w:rsid w:val="002B5710"/>
    <w:rsid w:val="002C07F1"/>
    <w:rsid w:val="002C0D05"/>
    <w:rsid w:val="002C1424"/>
    <w:rsid w:val="002C246F"/>
    <w:rsid w:val="002C347F"/>
    <w:rsid w:val="002C429E"/>
    <w:rsid w:val="002C6A4C"/>
    <w:rsid w:val="002C6D2D"/>
    <w:rsid w:val="002D1644"/>
    <w:rsid w:val="002D1945"/>
    <w:rsid w:val="002D1AFF"/>
    <w:rsid w:val="002D1DC3"/>
    <w:rsid w:val="002D274C"/>
    <w:rsid w:val="002D3AA7"/>
    <w:rsid w:val="002D686C"/>
    <w:rsid w:val="002E3558"/>
    <w:rsid w:val="002E3AC4"/>
    <w:rsid w:val="002E7290"/>
    <w:rsid w:val="002E7F7F"/>
    <w:rsid w:val="002F11F9"/>
    <w:rsid w:val="002F2294"/>
    <w:rsid w:val="00301F54"/>
    <w:rsid w:val="00302DA6"/>
    <w:rsid w:val="00311052"/>
    <w:rsid w:val="00311CE3"/>
    <w:rsid w:val="003136EB"/>
    <w:rsid w:val="0031399A"/>
    <w:rsid w:val="00314EF0"/>
    <w:rsid w:val="00320D53"/>
    <w:rsid w:val="003215C8"/>
    <w:rsid w:val="003217A2"/>
    <w:rsid w:val="00325E0A"/>
    <w:rsid w:val="0033114D"/>
    <w:rsid w:val="003338E8"/>
    <w:rsid w:val="003349C7"/>
    <w:rsid w:val="0034198C"/>
    <w:rsid w:val="00342530"/>
    <w:rsid w:val="0034317A"/>
    <w:rsid w:val="00354FFE"/>
    <w:rsid w:val="00357968"/>
    <w:rsid w:val="00371C9F"/>
    <w:rsid w:val="0037266A"/>
    <w:rsid w:val="00373C7B"/>
    <w:rsid w:val="00375042"/>
    <w:rsid w:val="003770CD"/>
    <w:rsid w:val="00380EF0"/>
    <w:rsid w:val="003847E8"/>
    <w:rsid w:val="00390CA7"/>
    <w:rsid w:val="00391A40"/>
    <w:rsid w:val="00395564"/>
    <w:rsid w:val="00397F98"/>
    <w:rsid w:val="003A0FC7"/>
    <w:rsid w:val="003A107E"/>
    <w:rsid w:val="003A4C3E"/>
    <w:rsid w:val="003A5764"/>
    <w:rsid w:val="003A6DA9"/>
    <w:rsid w:val="003A71FB"/>
    <w:rsid w:val="003B5094"/>
    <w:rsid w:val="003B5DEC"/>
    <w:rsid w:val="003B63CE"/>
    <w:rsid w:val="003C08F4"/>
    <w:rsid w:val="003C2D7B"/>
    <w:rsid w:val="003C6777"/>
    <w:rsid w:val="003D1323"/>
    <w:rsid w:val="003E297C"/>
    <w:rsid w:val="003E4B50"/>
    <w:rsid w:val="003E652F"/>
    <w:rsid w:val="00403E18"/>
    <w:rsid w:val="00407B96"/>
    <w:rsid w:val="00417723"/>
    <w:rsid w:val="00420023"/>
    <w:rsid w:val="00420768"/>
    <w:rsid w:val="0042624D"/>
    <w:rsid w:val="00427CA6"/>
    <w:rsid w:val="00431368"/>
    <w:rsid w:val="00435145"/>
    <w:rsid w:val="00440B2C"/>
    <w:rsid w:val="00441D79"/>
    <w:rsid w:val="0044599D"/>
    <w:rsid w:val="00446BE0"/>
    <w:rsid w:val="004538EE"/>
    <w:rsid w:val="00463F84"/>
    <w:rsid w:val="00465CA0"/>
    <w:rsid w:val="00471EEF"/>
    <w:rsid w:val="004848E3"/>
    <w:rsid w:val="00485259"/>
    <w:rsid w:val="00494D4A"/>
    <w:rsid w:val="004957DA"/>
    <w:rsid w:val="004A0A16"/>
    <w:rsid w:val="004A2308"/>
    <w:rsid w:val="004A6B90"/>
    <w:rsid w:val="004B0C8B"/>
    <w:rsid w:val="004B46BD"/>
    <w:rsid w:val="004B4781"/>
    <w:rsid w:val="004B4A0B"/>
    <w:rsid w:val="004B60D7"/>
    <w:rsid w:val="004B798C"/>
    <w:rsid w:val="004C0F60"/>
    <w:rsid w:val="004C289E"/>
    <w:rsid w:val="004C690B"/>
    <w:rsid w:val="004C6FFC"/>
    <w:rsid w:val="004D00B7"/>
    <w:rsid w:val="004D01D6"/>
    <w:rsid w:val="004D2015"/>
    <w:rsid w:val="004D250C"/>
    <w:rsid w:val="004D45E2"/>
    <w:rsid w:val="004D5881"/>
    <w:rsid w:val="004E4C9B"/>
    <w:rsid w:val="004E4D5D"/>
    <w:rsid w:val="004E6D5D"/>
    <w:rsid w:val="004F12B7"/>
    <w:rsid w:val="004F2282"/>
    <w:rsid w:val="004F3576"/>
    <w:rsid w:val="004F47CE"/>
    <w:rsid w:val="004F61C6"/>
    <w:rsid w:val="0050736A"/>
    <w:rsid w:val="005116A1"/>
    <w:rsid w:val="00513603"/>
    <w:rsid w:val="005153EE"/>
    <w:rsid w:val="005162B4"/>
    <w:rsid w:val="005206D4"/>
    <w:rsid w:val="005225DD"/>
    <w:rsid w:val="0052328E"/>
    <w:rsid w:val="005244D2"/>
    <w:rsid w:val="00524D33"/>
    <w:rsid w:val="005250BE"/>
    <w:rsid w:val="00533CA9"/>
    <w:rsid w:val="00535B49"/>
    <w:rsid w:val="005378D0"/>
    <w:rsid w:val="005410AB"/>
    <w:rsid w:val="005450D9"/>
    <w:rsid w:val="00545F3D"/>
    <w:rsid w:val="005461E1"/>
    <w:rsid w:val="00552DA5"/>
    <w:rsid w:val="0055588D"/>
    <w:rsid w:val="005577F5"/>
    <w:rsid w:val="0056028B"/>
    <w:rsid w:val="00564B35"/>
    <w:rsid w:val="00565E7E"/>
    <w:rsid w:val="00566080"/>
    <w:rsid w:val="0057257E"/>
    <w:rsid w:val="0057294F"/>
    <w:rsid w:val="00577A0A"/>
    <w:rsid w:val="00580450"/>
    <w:rsid w:val="00581B5C"/>
    <w:rsid w:val="005903C4"/>
    <w:rsid w:val="00592731"/>
    <w:rsid w:val="005945A2"/>
    <w:rsid w:val="00596B88"/>
    <w:rsid w:val="00596ED5"/>
    <w:rsid w:val="00597D33"/>
    <w:rsid w:val="00597DD9"/>
    <w:rsid w:val="005A3227"/>
    <w:rsid w:val="005A6575"/>
    <w:rsid w:val="005A7714"/>
    <w:rsid w:val="005A772E"/>
    <w:rsid w:val="005B17EB"/>
    <w:rsid w:val="005B25E9"/>
    <w:rsid w:val="005C5E6D"/>
    <w:rsid w:val="005D1F26"/>
    <w:rsid w:val="005D2910"/>
    <w:rsid w:val="005D3C0F"/>
    <w:rsid w:val="005D662D"/>
    <w:rsid w:val="005E2CA4"/>
    <w:rsid w:val="005E35C8"/>
    <w:rsid w:val="005E520A"/>
    <w:rsid w:val="005E5C70"/>
    <w:rsid w:val="005E5E41"/>
    <w:rsid w:val="005E5FEB"/>
    <w:rsid w:val="005F1F4A"/>
    <w:rsid w:val="005F20B2"/>
    <w:rsid w:val="006005EF"/>
    <w:rsid w:val="00622BEA"/>
    <w:rsid w:val="00627C70"/>
    <w:rsid w:val="00630144"/>
    <w:rsid w:val="006366A8"/>
    <w:rsid w:val="00640A4D"/>
    <w:rsid w:val="0064637D"/>
    <w:rsid w:val="0064693C"/>
    <w:rsid w:val="00652480"/>
    <w:rsid w:val="00653A53"/>
    <w:rsid w:val="00655CFC"/>
    <w:rsid w:val="00663594"/>
    <w:rsid w:val="00663D76"/>
    <w:rsid w:val="006658C0"/>
    <w:rsid w:val="00670CD2"/>
    <w:rsid w:val="00671BD0"/>
    <w:rsid w:val="00680256"/>
    <w:rsid w:val="00682065"/>
    <w:rsid w:val="00682F06"/>
    <w:rsid w:val="00686D23"/>
    <w:rsid w:val="006907BC"/>
    <w:rsid w:val="006A2EB6"/>
    <w:rsid w:val="006B2C37"/>
    <w:rsid w:val="006B33E7"/>
    <w:rsid w:val="006B589A"/>
    <w:rsid w:val="006C0D5A"/>
    <w:rsid w:val="006C2190"/>
    <w:rsid w:val="006C5BC2"/>
    <w:rsid w:val="006C5FCE"/>
    <w:rsid w:val="006C6BBF"/>
    <w:rsid w:val="006C7059"/>
    <w:rsid w:val="006D1D17"/>
    <w:rsid w:val="006D5F50"/>
    <w:rsid w:val="006D7469"/>
    <w:rsid w:val="006E0A40"/>
    <w:rsid w:val="006E19E6"/>
    <w:rsid w:val="006E1EF8"/>
    <w:rsid w:val="006E55FF"/>
    <w:rsid w:val="006E7378"/>
    <w:rsid w:val="006F2F0A"/>
    <w:rsid w:val="00700A94"/>
    <w:rsid w:val="00701279"/>
    <w:rsid w:val="00705A24"/>
    <w:rsid w:val="00706621"/>
    <w:rsid w:val="00710C7A"/>
    <w:rsid w:val="00711A26"/>
    <w:rsid w:val="00713A74"/>
    <w:rsid w:val="0072074E"/>
    <w:rsid w:val="007212D7"/>
    <w:rsid w:val="0073667F"/>
    <w:rsid w:val="00737B7B"/>
    <w:rsid w:val="0074057E"/>
    <w:rsid w:val="00742E0C"/>
    <w:rsid w:val="00743F84"/>
    <w:rsid w:val="007600FD"/>
    <w:rsid w:val="00764181"/>
    <w:rsid w:val="007646D3"/>
    <w:rsid w:val="00765E29"/>
    <w:rsid w:val="00772FD9"/>
    <w:rsid w:val="007733BA"/>
    <w:rsid w:val="0078368F"/>
    <w:rsid w:val="00786763"/>
    <w:rsid w:val="007971A8"/>
    <w:rsid w:val="007A1200"/>
    <w:rsid w:val="007A1B14"/>
    <w:rsid w:val="007A304D"/>
    <w:rsid w:val="007A5BFF"/>
    <w:rsid w:val="007B5119"/>
    <w:rsid w:val="007B603B"/>
    <w:rsid w:val="007C073E"/>
    <w:rsid w:val="007C2103"/>
    <w:rsid w:val="007C2D3C"/>
    <w:rsid w:val="007C4B9B"/>
    <w:rsid w:val="007C5491"/>
    <w:rsid w:val="007D6707"/>
    <w:rsid w:val="007D7ABD"/>
    <w:rsid w:val="007E57C9"/>
    <w:rsid w:val="007E678F"/>
    <w:rsid w:val="007E7876"/>
    <w:rsid w:val="007F2360"/>
    <w:rsid w:val="007F2E2A"/>
    <w:rsid w:val="007F3836"/>
    <w:rsid w:val="00801EBA"/>
    <w:rsid w:val="00805D4C"/>
    <w:rsid w:val="00811735"/>
    <w:rsid w:val="00812784"/>
    <w:rsid w:val="00815D6A"/>
    <w:rsid w:val="0082142D"/>
    <w:rsid w:val="00821821"/>
    <w:rsid w:val="00822765"/>
    <w:rsid w:val="00825486"/>
    <w:rsid w:val="00831C7E"/>
    <w:rsid w:val="00834EE6"/>
    <w:rsid w:val="008350DC"/>
    <w:rsid w:val="0084170E"/>
    <w:rsid w:val="00843B42"/>
    <w:rsid w:val="00846D85"/>
    <w:rsid w:val="00852547"/>
    <w:rsid w:val="0085596C"/>
    <w:rsid w:val="00856482"/>
    <w:rsid w:val="0085758A"/>
    <w:rsid w:val="00861C2B"/>
    <w:rsid w:val="008620AF"/>
    <w:rsid w:val="0086319A"/>
    <w:rsid w:val="00863479"/>
    <w:rsid w:val="008646A1"/>
    <w:rsid w:val="008651EA"/>
    <w:rsid w:val="00865C36"/>
    <w:rsid w:val="00867498"/>
    <w:rsid w:val="00870DF9"/>
    <w:rsid w:val="00871DDF"/>
    <w:rsid w:val="0087220F"/>
    <w:rsid w:val="0087401E"/>
    <w:rsid w:val="00874068"/>
    <w:rsid w:val="00874B97"/>
    <w:rsid w:val="00880D8F"/>
    <w:rsid w:val="00883B87"/>
    <w:rsid w:val="00886AFC"/>
    <w:rsid w:val="00887C1D"/>
    <w:rsid w:val="00890B68"/>
    <w:rsid w:val="00894189"/>
    <w:rsid w:val="00894A1C"/>
    <w:rsid w:val="008A0924"/>
    <w:rsid w:val="008A1D75"/>
    <w:rsid w:val="008A2E14"/>
    <w:rsid w:val="008C42FD"/>
    <w:rsid w:val="008C5FB7"/>
    <w:rsid w:val="008D1853"/>
    <w:rsid w:val="008D27C1"/>
    <w:rsid w:val="008D4B0C"/>
    <w:rsid w:val="008D5662"/>
    <w:rsid w:val="008D6678"/>
    <w:rsid w:val="008D6887"/>
    <w:rsid w:val="008D6ADB"/>
    <w:rsid w:val="008E26CD"/>
    <w:rsid w:val="008E3365"/>
    <w:rsid w:val="008E7F9E"/>
    <w:rsid w:val="008F1624"/>
    <w:rsid w:val="008F1B67"/>
    <w:rsid w:val="008F1F04"/>
    <w:rsid w:val="008F2598"/>
    <w:rsid w:val="008F55FC"/>
    <w:rsid w:val="008F648F"/>
    <w:rsid w:val="008F7225"/>
    <w:rsid w:val="0090140B"/>
    <w:rsid w:val="00904785"/>
    <w:rsid w:val="00904CDE"/>
    <w:rsid w:val="00912AF2"/>
    <w:rsid w:val="00920A84"/>
    <w:rsid w:val="009238D6"/>
    <w:rsid w:val="009238DC"/>
    <w:rsid w:val="00926866"/>
    <w:rsid w:val="00936207"/>
    <w:rsid w:val="00942A82"/>
    <w:rsid w:val="00950089"/>
    <w:rsid w:val="00950FB7"/>
    <w:rsid w:val="00951707"/>
    <w:rsid w:val="00952C66"/>
    <w:rsid w:val="00954D25"/>
    <w:rsid w:val="00961732"/>
    <w:rsid w:val="00965305"/>
    <w:rsid w:val="00965EFC"/>
    <w:rsid w:val="00967A6A"/>
    <w:rsid w:val="00970B01"/>
    <w:rsid w:val="00975258"/>
    <w:rsid w:val="00977249"/>
    <w:rsid w:val="00980ACA"/>
    <w:rsid w:val="00980B86"/>
    <w:rsid w:val="00980E0D"/>
    <w:rsid w:val="00985AB2"/>
    <w:rsid w:val="009864A1"/>
    <w:rsid w:val="00987201"/>
    <w:rsid w:val="00997FB6"/>
    <w:rsid w:val="009A5F92"/>
    <w:rsid w:val="009C137D"/>
    <w:rsid w:val="009C63FE"/>
    <w:rsid w:val="009C77F4"/>
    <w:rsid w:val="009D05CB"/>
    <w:rsid w:val="009D1B65"/>
    <w:rsid w:val="009D44AD"/>
    <w:rsid w:val="009D5075"/>
    <w:rsid w:val="009D5284"/>
    <w:rsid w:val="009E1000"/>
    <w:rsid w:val="009E623E"/>
    <w:rsid w:val="009E6924"/>
    <w:rsid w:val="009E6C62"/>
    <w:rsid w:val="009F4429"/>
    <w:rsid w:val="00A06239"/>
    <w:rsid w:val="00A075DE"/>
    <w:rsid w:val="00A1483B"/>
    <w:rsid w:val="00A148DD"/>
    <w:rsid w:val="00A1706C"/>
    <w:rsid w:val="00A20A98"/>
    <w:rsid w:val="00A230B1"/>
    <w:rsid w:val="00A25861"/>
    <w:rsid w:val="00A25C75"/>
    <w:rsid w:val="00A30927"/>
    <w:rsid w:val="00A34830"/>
    <w:rsid w:val="00A35893"/>
    <w:rsid w:val="00A37101"/>
    <w:rsid w:val="00A463CF"/>
    <w:rsid w:val="00A51091"/>
    <w:rsid w:val="00A5335A"/>
    <w:rsid w:val="00A5473A"/>
    <w:rsid w:val="00A5537B"/>
    <w:rsid w:val="00A55C5F"/>
    <w:rsid w:val="00A6672E"/>
    <w:rsid w:val="00A671C0"/>
    <w:rsid w:val="00A67BC0"/>
    <w:rsid w:val="00A70222"/>
    <w:rsid w:val="00A72ECE"/>
    <w:rsid w:val="00A73074"/>
    <w:rsid w:val="00A743F6"/>
    <w:rsid w:val="00A7705C"/>
    <w:rsid w:val="00A823E1"/>
    <w:rsid w:val="00A8783F"/>
    <w:rsid w:val="00A879FA"/>
    <w:rsid w:val="00A92885"/>
    <w:rsid w:val="00AA6197"/>
    <w:rsid w:val="00AA6F32"/>
    <w:rsid w:val="00AA7684"/>
    <w:rsid w:val="00AB2537"/>
    <w:rsid w:val="00AB3CF7"/>
    <w:rsid w:val="00AB5381"/>
    <w:rsid w:val="00AD2889"/>
    <w:rsid w:val="00AD680E"/>
    <w:rsid w:val="00AE3B9F"/>
    <w:rsid w:val="00AE4BFE"/>
    <w:rsid w:val="00AE5300"/>
    <w:rsid w:val="00AE60A5"/>
    <w:rsid w:val="00AF1706"/>
    <w:rsid w:val="00AF2834"/>
    <w:rsid w:val="00AF7155"/>
    <w:rsid w:val="00B055FB"/>
    <w:rsid w:val="00B062DE"/>
    <w:rsid w:val="00B1044F"/>
    <w:rsid w:val="00B15EE5"/>
    <w:rsid w:val="00B175DA"/>
    <w:rsid w:val="00B24AB7"/>
    <w:rsid w:val="00B26330"/>
    <w:rsid w:val="00B266E3"/>
    <w:rsid w:val="00B34A32"/>
    <w:rsid w:val="00B52232"/>
    <w:rsid w:val="00B612E5"/>
    <w:rsid w:val="00B61742"/>
    <w:rsid w:val="00B62201"/>
    <w:rsid w:val="00B635C8"/>
    <w:rsid w:val="00B652FA"/>
    <w:rsid w:val="00B6631B"/>
    <w:rsid w:val="00B808A8"/>
    <w:rsid w:val="00B8299A"/>
    <w:rsid w:val="00B83B39"/>
    <w:rsid w:val="00B87336"/>
    <w:rsid w:val="00B93C07"/>
    <w:rsid w:val="00B95029"/>
    <w:rsid w:val="00B9576D"/>
    <w:rsid w:val="00B9616B"/>
    <w:rsid w:val="00B96382"/>
    <w:rsid w:val="00BA2830"/>
    <w:rsid w:val="00BB2992"/>
    <w:rsid w:val="00BB3C6A"/>
    <w:rsid w:val="00BC0812"/>
    <w:rsid w:val="00BC5E1D"/>
    <w:rsid w:val="00BC65B2"/>
    <w:rsid w:val="00BD3EA3"/>
    <w:rsid w:val="00BD6F20"/>
    <w:rsid w:val="00BF13E3"/>
    <w:rsid w:val="00BF1B3B"/>
    <w:rsid w:val="00C02997"/>
    <w:rsid w:val="00C05C1F"/>
    <w:rsid w:val="00C0755B"/>
    <w:rsid w:val="00C108FC"/>
    <w:rsid w:val="00C130B2"/>
    <w:rsid w:val="00C15041"/>
    <w:rsid w:val="00C15CBF"/>
    <w:rsid w:val="00C15DCB"/>
    <w:rsid w:val="00C16D3B"/>
    <w:rsid w:val="00C177C5"/>
    <w:rsid w:val="00C26F44"/>
    <w:rsid w:val="00C3050B"/>
    <w:rsid w:val="00C34C8B"/>
    <w:rsid w:val="00C37B7D"/>
    <w:rsid w:val="00C41D25"/>
    <w:rsid w:val="00C470E7"/>
    <w:rsid w:val="00C54CAE"/>
    <w:rsid w:val="00C63548"/>
    <w:rsid w:val="00C6432E"/>
    <w:rsid w:val="00C71FCD"/>
    <w:rsid w:val="00C7500C"/>
    <w:rsid w:val="00C75834"/>
    <w:rsid w:val="00C75ACA"/>
    <w:rsid w:val="00C80245"/>
    <w:rsid w:val="00C86221"/>
    <w:rsid w:val="00C87771"/>
    <w:rsid w:val="00C94216"/>
    <w:rsid w:val="00C942C1"/>
    <w:rsid w:val="00CA539A"/>
    <w:rsid w:val="00CA67EC"/>
    <w:rsid w:val="00CB4B46"/>
    <w:rsid w:val="00CC0403"/>
    <w:rsid w:val="00CC62A4"/>
    <w:rsid w:val="00CD2D85"/>
    <w:rsid w:val="00CD583B"/>
    <w:rsid w:val="00CE1453"/>
    <w:rsid w:val="00CE2861"/>
    <w:rsid w:val="00CE502E"/>
    <w:rsid w:val="00CE56EB"/>
    <w:rsid w:val="00CF1E3C"/>
    <w:rsid w:val="00CF4E68"/>
    <w:rsid w:val="00CF5400"/>
    <w:rsid w:val="00CF5E22"/>
    <w:rsid w:val="00CF6B62"/>
    <w:rsid w:val="00CF7B96"/>
    <w:rsid w:val="00D01E1D"/>
    <w:rsid w:val="00D03AF5"/>
    <w:rsid w:val="00D045C6"/>
    <w:rsid w:val="00D05164"/>
    <w:rsid w:val="00D0675B"/>
    <w:rsid w:val="00D10844"/>
    <w:rsid w:val="00D20711"/>
    <w:rsid w:val="00D218B4"/>
    <w:rsid w:val="00D259D1"/>
    <w:rsid w:val="00D317D6"/>
    <w:rsid w:val="00D33354"/>
    <w:rsid w:val="00D35FBF"/>
    <w:rsid w:val="00D40DD1"/>
    <w:rsid w:val="00D42CCF"/>
    <w:rsid w:val="00D44DF9"/>
    <w:rsid w:val="00D45513"/>
    <w:rsid w:val="00D46854"/>
    <w:rsid w:val="00D47612"/>
    <w:rsid w:val="00D51977"/>
    <w:rsid w:val="00D51B92"/>
    <w:rsid w:val="00D51F8D"/>
    <w:rsid w:val="00D52242"/>
    <w:rsid w:val="00D52973"/>
    <w:rsid w:val="00D53227"/>
    <w:rsid w:val="00D54B9C"/>
    <w:rsid w:val="00D55448"/>
    <w:rsid w:val="00D57D1B"/>
    <w:rsid w:val="00D63466"/>
    <w:rsid w:val="00D63D7A"/>
    <w:rsid w:val="00D6553A"/>
    <w:rsid w:val="00D6562C"/>
    <w:rsid w:val="00D723BC"/>
    <w:rsid w:val="00D732DF"/>
    <w:rsid w:val="00D82795"/>
    <w:rsid w:val="00D853D4"/>
    <w:rsid w:val="00D97168"/>
    <w:rsid w:val="00DA563D"/>
    <w:rsid w:val="00DA6E63"/>
    <w:rsid w:val="00DA6F50"/>
    <w:rsid w:val="00DB1E2A"/>
    <w:rsid w:val="00DB5265"/>
    <w:rsid w:val="00DB63F0"/>
    <w:rsid w:val="00DB7446"/>
    <w:rsid w:val="00DC3621"/>
    <w:rsid w:val="00DC5298"/>
    <w:rsid w:val="00DD43A6"/>
    <w:rsid w:val="00DE1111"/>
    <w:rsid w:val="00DE6888"/>
    <w:rsid w:val="00DF01C6"/>
    <w:rsid w:val="00DF2281"/>
    <w:rsid w:val="00DF39FF"/>
    <w:rsid w:val="00DF613A"/>
    <w:rsid w:val="00E02187"/>
    <w:rsid w:val="00E051C5"/>
    <w:rsid w:val="00E0527C"/>
    <w:rsid w:val="00E12F3B"/>
    <w:rsid w:val="00E13515"/>
    <w:rsid w:val="00E21D71"/>
    <w:rsid w:val="00E256CB"/>
    <w:rsid w:val="00E27134"/>
    <w:rsid w:val="00E277BE"/>
    <w:rsid w:val="00E30B93"/>
    <w:rsid w:val="00E346BE"/>
    <w:rsid w:val="00E436AA"/>
    <w:rsid w:val="00E44D36"/>
    <w:rsid w:val="00E51881"/>
    <w:rsid w:val="00E52DAC"/>
    <w:rsid w:val="00E53E04"/>
    <w:rsid w:val="00E55AB3"/>
    <w:rsid w:val="00E60612"/>
    <w:rsid w:val="00E60A4F"/>
    <w:rsid w:val="00E76462"/>
    <w:rsid w:val="00E83E50"/>
    <w:rsid w:val="00E8504E"/>
    <w:rsid w:val="00E854C3"/>
    <w:rsid w:val="00E86E57"/>
    <w:rsid w:val="00E870CF"/>
    <w:rsid w:val="00EA071F"/>
    <w:rsid w:val="00EA4305"/>
    <w:rsid w:val="00EA7EC6"/>
    <w:rsid w:val="00EA7FD6"/>
    <w:rsid w:val="00EB03D2"/>
    <w:rsid w:val="00EB4F27"/>
    <w:rsid w:val="00EB70C2"/>
    <w:rsid w:val="00EB7F2B"/>
    <w:rsid w:val="00EC091B"/>
    <w:rsid w:val="00EC0E20"/>
    <w:rsid w:val="00ED0010"/>
    <w:rsid w:val="00ED39DD"/>
    <w:rsid w:val="00EE233E"/>
    <w:rsid w:val="00EE5746"/>
    <w:rsid w:val="00EE6CD3"/>
    <w:rsid w:val="00EF3118"/>
    <w:rsid w:val="00EF3ADD"/>
    <w:rsid w:val="00EF6B98"/>
    <w:rsid w:val="00EF7707"/>
    <w:rsid w:val="00F00BC4"/>
    <w:rsid w:val="00F010F7"/>
    <w:rsid w:val="00F03B51"/>
    <w:rsid w:val="00F04B7D"/>
    <w:rsid w:val="00F10473"/>
    <w:rsid w:val="00F13E3A"/>
    <w:rsid w:val="00F17E70"/>
    <w:rsid w:val="00F22CC5"/>
    <w:rsid w:val="00F248DD"/>
    <w:rsid w:val="00F24C83"/>
    <w:rsid w:val="00F25FF7"/>
    <w:rsid w:val="00F271E2"/>
    <w:rsid w:val="00F30D33"/>
    <w:rsid w:val="00F31304"/>
    <w:rsid w:val="00F33A8B"/>
    <w:rsid w:val="00F370B5"/>
    <w:rsid w:val="00F41184"/>
    <w:rsid w:val="00F4633E"/>
    <w:rsid w:val="00F51CA0"/>
    <w:rsid w:val="00F73A9B"/>
    <w:rsid w:val="00F76B69"/>
    <w:rsid w:val="00F820BD"/>
    <w:rsid w:val="00F827DA"/>
    <w:rsid w:val="00F82E31"/>
    <w:rsid w:val="00F83229"/>
    <w:rsid w:val="00F90E3E"/>
    <w:rsid w:val="00F930C0"/>
    <w:rsid w:val="00F94248"/>
    <w:rsid w:val="00F95D73"/>
    <w:rsid w:val="00FA04ED"/>
    <w:rsid w:val="00FA2A8B"/>
    <w:rsid w:val="00FA50A8"/>
    <w:rsid w:val="00FA5D21"/>
    <w:rsid w:val="00FA7E60"/>
    <w:rsid w:val="00FB1586"/>
    <w:rsid w:val="00FB61DA"/>
    <w:rsid w:val="00FB6C57"/>
    <w:rsid w:val="00FD33D6"/>
    <w:rsid w:val="00FD4581"/>
    <w:rsid w:val="00FD4C4F"/>
    <w:rsid w:val="00FD6011"/>
    <w:rsid w:val="00FD6431"/>
    <w:rsid w:val="00FD7046"/>
    <w:rsid w:val="00FE0139"/>
    <w:rsid w:val="00FE0B4D"/>
    <w:rsid w:val="00FE298D"/>
    <w:rsid w:val="00FE5280"/>
    <w:rsid w:val="00FF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C6"/>
  </w:style>
  <w:style w:type="paragraph" w:styleId="Heading1">
    <w:name w:val="heading 1"/>
    <w:basedOn w:val="Normal"/>
    <w:next w:val="Normal"/>
    <w:link w:val="Heading1Char"/>
    <w:uiPriority w:val="9"/>
    <w:qFormat/>
    <w:rsid w:val="00B26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B26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BC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00FDD"/>
    <w:rPr>
      <w:color w:val="605E5C"/>
      <w:shd w:val="clear" w:color="auto" w:fill="E1DFDD"/>
    </w:rPr>
  </w:style>
  <w:style w:type="character" w:styleId="FollowedHyperlink">
    <w:name w:val="FollowedHyperlink"/>
    <w:basedOn w:val="DefaultParagraphFont"/>
    <w:uiPriority w:val="99"/>
    <w:semiHidden/>
    <w:unhideWhenUsed/>
    <w:rsid w:val="003A0FC7"/>
    <w:rPr>
      <w:color w:val="954F72" w:themeColor="followedHyperlink"/>
      <w:u w:val="single"/>
    </w:rPr>
  </w:style>
  <w:style w:type="table" w:styleId="TableGrid">
    <w:name w:val="Table Grid"/>
    <w:basedOn w:val="TableNormal"/>
    <w:uiPriority w:val="39"/>
    <w:rsid w:val="00D2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blog/the-ultimate-guide-to-seo-meta-tags" TargetMode="External"/><Relationship Id="rId13" Type="http://schemas.openxmlformats.org/officeDocument/2006/relationships/hyperlink" Target="https://webaim.org/resources/contrastchecker/" TargetMode="External"/><Relationship Id="rId18" Type="http://schemas.openxmlformats.org/officeDocument/2006/relationships/hyperlink" Target="https://www.htmldog.com/guides/cs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HTML/Element/meta" TargetMode="External"/><Relationship Id="rId12" Type="http://schemas.openxmlformats.org/officeDocument/2006/relationships/image" Target="media/image2.tmp"/><Relationship Id="rId17" Type="http://schemas.openxmlformats.org/officeDocument/2006/relationships/hyperlink" Target="https://docs.google.com/spreadsheets/d/1QLoQzbO-Er7ARIECl0aPvY1lKUyZTdYeuwsn4g0XEAk/edit?usp=sharing" TargetMode="External"/><Relationship Id="rId2" Type="http://schemas.openxmlformats.org/officeDocument/2006/relationships/styles" Target="styles.xml"/><Relationship Id="rId16" Type="http://schemas.openxmlformats.org/officeDocument/2006/relationships/hyperlink" Target="https://forms.gle/Dtu8w1EoPMrkZEPq7" TargetMode="External"/><Relationship Id="rId20" Type="http://schemas.openxmlformats.org/officeDocument/2006/relationships/hyperlink" Target="https://www.tutorialspoint.com/css/css_syntax.htm" TargetMode="External"/><Relationship Id="rId1" Type="http://schemas.openxmlformats.org/officeDocument/2006/relationships/numbering" Target="numbering.xml"/><Relationship Id="rId6" Type="http://schemas.openxmlformats.org/officeDocument/2006/relationships/hyperlink" Target="https://docs.google.com/spreadsheets/d/1QLoQzbO-Er7ARIECl0aPvY1lKUyZTdYeuwsn4g0XEAk/edit?usp=sharing" TargetMode="External"/><Relationship Id="rId11" Type="http://schemas.openxmlformats.org/officeDocument/2006/relationships/image" Target="media/image1.tmp"/><Relationship Id="rId5" Type="http://schemas.openxmlformats.org/officeDocument/2006/relationships/hyperlink" Target="https://forms.gle/Dtu8w1EoPMrkZEPq7" TargetMode="External"/><Relationship Id="rId15" Type="http://schemas.openxmlformats.org/officeDocument/2006/relationships/hyperlink" Target="https://forms.gle/W6dBh1R4NCAfwN7T8" TargetMode="External"/><Relationship Id="rId10" Type="http://schemas.openxmlformats.org/officeDocument/2006/relationships/hyperlink" Target="https://developers.google.com/search/docs/advanced/guidelines/webmaster-guidelines" TargetMode="External"/><Relationship Id="rId19" Type="http://schemas.openxmlformats.org/officeDocument/2006/relationships/hyperlink" Target="https://developer.mozilla.org/en-US/docs/Learn/CSS/First_steps/What_is_CSS" TargetMode="External"/><Relationship Id="rId4" Type="http://schemas.openxmlformats.org/officeDocument/2006/relationships/webSettings" Target="webSettings.xml"/><Relationship Id="rId9" Type="http://schemas.openxmlformats.org/officeDocument/2006/relationships/hyperlink" Target="https://moz.com/beginners-guide-to-seo" TargetMode="External"/><Relationship Id="rId14" Type="http://schemas.openxmlformats.org/officeDocument/2006/relationships/hyperlink" Target="https://wave.webaim.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C:\Users\speed\Documents\Custom Office Templates\weekly-template.dotx</Template>
  <TotalTime>4567</TotalTime>
  <Pages>7</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Monzon, Elijah</cp:lastModifiedBy>
  <cp:revision>698</cp:revision>
  <dcterms:created xsi:type="dcterms:W3CDTF">2020-01-20T17:48:00Z</dcterms:created>
  <dcterms:modified xsi:type="dcterms:W3CDTF">2021-09-23T23:53:00Z</dcterms:modified>
</cp:coreProperties>
</file>