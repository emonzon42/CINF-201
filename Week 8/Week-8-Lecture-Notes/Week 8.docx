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18E4" w14:textId="491240E3"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AD6832">
        <w:rPr>
          <w:rFonts w:ascii="Times New Roman" w:hAnsi="Times New Roman" w:cs="Times New Roman"/>
          <w:sz w:val="40"/>
          <w:szCs w:val="40"/>
        </w:rPr>
        <w:t>8</w:t>
      </w:r>
      <w:r w:rsidR="00F20259">
        <w:rPr>
          <w:rFonts w:ascii="Times New Roman" w:hAnsi="Times New Roman" w:cs="Times New Roman"/>
          <w:sz w:val="40"/>
          <w:szCs w:val="40"/>
        </w:rPr>
        <w:t>: CSS Part II</w:t>
      </w:r>
      <w:r w:rsidR="00AD6832">
        <w:rPr>
          <w:rFonts w:ascii="Times New Roman" w:hAnsi="Times New Roman" w:cs="Times New Roman"/>
          <w:sz w:val="40"/>
          <w:szCs w:val="40"/>
        </w:rPr>
        <w:t>I</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3EA88117" w14:textId="73326D17"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708FEF15" w14:textId="3BCC7B0F" w:rsidR="000E1BCE" w:rsidRDefault="000E1BCE"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Midterm</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35777746" w14:textId="6A2A8936" w:rsidR="00701279" w:rsidRDefault="007C21D0" w:rsidP="0070127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More Positioning with CSS</w:t>
      </w:r>
      <w:r w:rsidR="009C2629">
        <w:rPr>
          <w:rFonts w:ascii="Times New Roman" w:hAnsi="Times New Roman" w:cs="Times New Roman"/>
          <w:sz w:val="24"/>
          <w:szCs w:val="24"/>
        </w:rPr>
        <w:t xml:space="preserve"> </w:t>
      </w:r>
      <w:r w:rsidR="00701279">
        <w:rPr>
          <w:rFonts w:ascii="Times New Roman" w:hAnsi="Times New Roman" w:cs="Times New Roman"/>
          <w:sz w:val="24"/>
          <w:szCs w:val="24"/>
        </w:rPr>
        <w:t>(Lecture/Class Activity)</w:t>
      </w:r>
    </w:p>
    <w:p w14:paraId="64763634" w14:textId="10B89BCE" w:rsidR="00BB7B08" w:rsidRDefault="00BD76E0" w:rsidP="00BB7B0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Box Model Review</w:t>
      </w:r>
    </w:p>
    <w:p w14:paraId="153DE12A" w14:textId="691F2336" w:rsidR="00BD76E0" w:rsidRDefault="00BD76E0" w:rsidP="00BB7B0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Positioning with CSS</w:t>
      </w:r>
    </w:p>
    <w:p w14:paraId="7408B64B" w14:textId="3ABB95E5" w:rsidR="00BD76E0" w:rsidRDefault="00BD76E0" w:rsidP="00BD76E0">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Float</w:t>
      </w:r>
    </w:p>
    <w:p w14:paraId="56DB0DEB" w14:textId="157CE4F7" w:rsidR="00BD76E0" w:rsidRPr="00BB7B08" w:rsidRDefault="00BD76E0" w:rsidP="00BD76E0">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Flexbox</w:t>
      </w:r>
    </w:p>
    <w:p w14:paraId="6CB22AF4" w14:textId="0A6E9141" w:rsidR="0044599D" w:rsidRDefault="00BB7B08" w:rsidP="0044599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CSS Positioning Exercise </w:t>
      </w:r>
      <w:r w:rsidR="00871B06">
        <w:rPr>
          <w:rFonts w:ascii="Times New Roman" w:hAnsi="Times New Roman" w:cs="Times New Roman"/>
          <w:sz w:val="24"/>
          <w:szCs w:val="24"/>
        </w:rPr>
        <w:t xml:space="preserve">2 </w:t>
      </w:r>
      <w:r w:rsidR="0044599D">
        <w:rPr>
          <w:rFonts w:ascii="Times New Roman" w:hAnsi="Times New Roman" w:cs="Times New Roman"/>
          <w:sz w:val="24"/>
          <w:szCs w:val="24"/>
        </w:rPr>
        <w:t>(</w:t>
      </w:r>
      <w:r w:rsidR="007F2360">
        <w:rPr>
          <w:rFonts w:ascii="Times New Roman" w:hAnsi="Times New Roman" w:cs="Times New Roman"/>
          <w:sz w:val="24"/>
          <w:szCs w:val="24"/>
        </w:rPr>
        <w:t>CW/</w:t>
      </w:r>
      <w:r w:rsidR="0044599D">
        <w:rPr>
          <w:rFonts w:ascii="Times New Roman" w:hAnsi="Times New Roman" w:cs="Times New Roman"/>
          <w:sz w:val="24"/>
          <w:szCs w:val="24"/>
        </w:rPr>
        <w:t>HW)</w:t>
      </w:r>
    </w:p>
    <w:p w14:paraId="793A971E" w14:textId="023F864B"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Participation </w:t>
      </w:r>
      <w:r w:rsidR="00F52CCE">
        <w:rPr>
          <w:rFonts w:ascii="Times New Roman" w:hAnsi="Times New Roman" w:cs="Times New Roman"/>
          <w:sz w:val="24"/>
          <w:szCs w:val="24"/>
        </w:rPr>
        <w:t>Proof</w:t>
      </w:r>
      <w:bookmarkStart w:id="0" w:name="_GoBack"/>
      <w:bookmarkEnd w:id="0"/>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37F469B1" w14:textId="01B88407" w:rsidR="000E1BCE" w:rsidRDefault="000E1BCE" w:rsidP="000E1BCE">
      <w:pPr>
        <w:spacing w:after="0" w:line="240" w:lineRule="auto"/>
        <w:rPr>
          <w:rFonts w:ascii="Times New Roman" w:hAnsi="Times New Roman" w:cs="Times New Roman"/>
          <w:bCs/>
          <w:sz w:val="24"/>
          <w:szCs w:val="24"/>
        </w:rPr>
      </w:pPr>
      <w:r>
        <w:rPr>
          <w:rFonts w:ascii="Times New Roman" w:hAnsi="Times New Roman" w:cs="Times New Roman"/>
          <w:bCs/>
          <w:sz w:val="24"/>
          <w:szCs w:val="24"/>
        </w:rPr>
        <w:t>Last week, we learned about how we can use the box model along with other properties such as float to position items on our page. This week, we will go over those concepts again and learn a little more about how we can position our items and give them plenty of white space. By the end of this week, students will be able to position elements on a page using</w:t>
      </w:r>
      <w:r w:rsidR="00083C83">
        <w:rPr>
          <w:rFonts w:ascii="Times New Roman" w:hAnsi="Times New Roman" w:cs="Times New Roman"/>
          <w:bCs/>
          <w:sz w:val="24"/>
          <w:szCs w:val="24"/>
        </w:rPr>
        <w:t xml:space="preserve"> the</w:t>
      </w:r>
      <w:r>
        <w:rPr>
          <w:rFonts w:ascii="Times New Roman" w:hAnsi="Times New Roman" w:cs="Times New Roman"/>
          <w:bCs/>
          <w:sz w:val="24"/>
          <w:szCs w:val="24"/>
        </w:rPr>
        <w:t xml:space="preserve"> float or flexbox</w:t>
      </w:r>
      <w:r w:rsidR="00083C83">
        <w:rPr>
          <w:rFonts w:ascii="Times New Roman" w:hAnsi="Times New Roman" w:cs="Times New Roman"/>
          <w:bCs/>
          <w:sz w:val="24"/>
          <w:szCs w:val="24"/>
        </w:rPr>
        <w:t xml:space="preserve"> properties.</w:t>
      </w:r>
    </w:p>
    <w:p w14:paraId="5A9DF77D" w14:textId="2264C9AB" w:rsidR="00D82795" w:rsidRDefault="00D82795"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2E97EFF6" w14:textId="77777777" w:rsidR="00B4404B" w:rsidRDefault="00F44079" w:rsidP="00B4404B">
      <w:pPr>
        <w:spacing w:after="0"/>
        <w:rPr>
          <w:rStyle w:val="Hyperlink"/>
          <w:rFonts w:ascii="Times New Roman" w:hAnsi="Times New Roman" w:cs="Times New Roman"/>
          <w:sz w:val="24"/>
          <w:szCs w:val="24"/>
        </w:rPr>
      </w:pPr>
      <w:hyperlink r:id="rId5" w:history="1">
        <w:r w:rsidR="00B4404B" w:rsidRPr="009D584B">
          <w:rPr>
            <w:rStyle w:val="Hyperlink"/>
            <w:rFonts w:ascii="Times New Roman" w:hAnsi="Times New Roman" w:cs="Times New Roman"/>
            <w:sz w:val="24"/>
            <w:szCs w:val="24"/>
          </w:rPr>
          <w:t>https://forms.gle/rMaLpfDhz1gT7UgJ7</w:t>
        </w:r>
      </w:hyperlink>
    </w:p>
    <w:p w14:paraId="2943D721" w14:textId="77777777" w:rsidR="00BA1FD4" w:rsidRPr="00950089" w:rsidRDefault="00BA1FD4"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F87A14E" w14:textId="1B569ADE" w:rsidR="00634C6C" w:rsidRPr="00634C6C" w:rsidRDefault="00F44079"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EEFF5FC" w14:textId="1D08D126" w:rsidR="00634C6C" w:rsidRDefault="00634C6C"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Midterm</w:t>
      </w:r>
    </w:p>
    <w:p w14:paraId="764C7040" w14:textId="6E1DD0AE" w:rsidR="00634C6C" w:rsidRDefault="007A3BDC" w:rsidP="00D8279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w:t>
      </w:r>
      <w:r w:rsidRPr="006B33DE">
        <w:rPr>
          <w:rFonts w:ascii="Times New Roman" w:hAnsi="Times New Roman" w:cs="Times New Roman"/>
          <w:b/>
          <w:bCs/>
          <w:sz w:val="24"/>
          <w:szCs w:val="24"/>
        </w:rPr>
        <w:t>Midterm</w:t>
      </w:r>
      <w:r w:rsidR="006B33DE" w:rsidRPr="006B33DE">
        <w:rPr>
          <w:rFonts w:ascii="Times New Roman" w:hAnsi="Times New Roman" w:cs="Times New Roman"/>
          <w:b/>
          <w:bCs/>
          <w:sz w:val="24"/>
          <w:szCs w:val="24"/>
        </w:rPr>
        <w:t xml:space="preserve"> </w:t>
      </w:r>
      <w:r w:rsidRPr="006B33DE">
        <w:rPr>
          <w:rFonts w:ascii="Times New Roman" w:hAnsi="Times New Roman" w:cs="Times New Roman"/>
          <w:b/>
          <w:bCs/>
          <w:sz w:val="24"/>
          <w:szCs w:val="24"/>
        </w:rPr>
        <w:t>is due on October 28</w:t>
      </w:r>
      <w:r w:rsidRPr="006B33DE">
        <w:rPr>
          <w:rFonts w:ascii="Times New Roman" w:hAnsi="Times New Roman" w:cs="Times New Roman"/>
          <w:b/>
          <w:bCs/>
          <w:sz w:val="24"/>
          <w:szCs w:val="24"/>
          <w:vertAlign w:val="superscript"/>
        </w:rPr>
        <w:t>th</w:t>
      </w:r>
      <w:r w:rsidRPr="006B33DE">
        <w:rPr>
          <w:rFonts w:ascii="Times New Roman" w:hAnsi="Times New Roman" w:cs="Times New Roman"/>
          <w:b/>
          <w:bCs/>
          <w:sz w:val="24"/>
          <w:szCs w:val="24"/>
        </w:rPr>
        <w:t xml:space="preserve"> at midnight</w:t>
      </w:r>
      <w:r>
        <w:rPr>
          <w:rFonts w:ascii="Times New Roman" w:hAnsi="Times New Roman" w:cs="Times New Roman"/>
          <w:bCs/>
          <w:sz w:val="24"/>
          <w:szCs w:val="24"/>
        </w:rPr>
        <w:t xml:space="preserve">. Please make sure you have started working on it or start soon. Overall, you should be creating 3 pages of HTML that are linked together. You can do this with the &lt;a&gt; tag’s </w:t>
      </w:r>
      <w:proofErr w:type="spellStart"/>
      <w:r>
        <w:rPr>
          <w:rFonts w:ascii="Times New Roman" w:hAnsi="Times New Roman" w:cs="Times New Roman"/>
          <w:bCs/>
          <w:sz w:val="24"/>
          <w:szCs w:val="24"/>
        </w:rPr>
        <w:t>href</w:t>
      </w:r>
      <w:proofErr w:type="spellEnd"/>
      <w:r>
        <w:rPr>
          <w:rFonts w:ascii="Times New Roman" w:hAnsi="Times New Roman" w:cs="Times New Roman"/>
          <w:bCs/>
          <w:sz w:val="24"/>
          <w:szCs w:val="24"/>
        </w:rPr>
        <w:t xml:space="preserve"> attribute. There should also be one page of externally placed CSS for all three pages of HTML. </w:t>
      </w:r>
      <w:r w:rsidR="00B43D0D">
        <w:rPr>
          <w:rFonts w:ascii="Times New Roman" w:hAnsi="Times New Roman" w:cs="Times New Roman"/>
          <w:bCs/>
          <w:sz w:val="24"/>
          <w:szCs w:val="24"/>
        </w:rPr>
        <w:t xml:space="preserve">For more details, please review the “Final Project Description” document available on Blackboard </w:t>
      </w:r>
      <w:r w:rsidR="00B43D0D" w:rsidRPr="00B43D0D">
        <w:rPr>
          <w:rFonts w:ascii="Times New Roman" w:hAnsi="Times New Roman" w:cs="Times New Roman"/>
          <w:bCs/>
          <w:sz w:val="24"/>
          <w:szCs w:val="24"/>
        </w:rPr>
        <w:sym w:font="Wingdings" w:char="F0E0"/>
      </w:r>
      <w:r w:rsidR="00B43D0D">
        <w:rPr>
          <w:rFonts w:ascii="Times New Roman" w:hAnsi="Times New Roman" w:cs="Times New Roman"/>
          <w:bCs/>
          <w:sz w:val="24"/>
          <w:szCs w:val="24"/>
        </w:rPr>
        <w:t xml:space="preserve"> Final Project. </w:t>
      </w:r>
    </w:p>
    <w:p w14:paraId="616835CF" w14:textId="75E53E28" w:rsidR="007A3BDC" w:rsidRDefault="007A3BDC" w:rsidP="00D82795">
      <w:pPr>
        <w:spacing w:after="0" w:line="240" w:lineRule="auto"/>
        <w:rPr>
          <w:rFonts w:ascii="Times New Roman" w:hAnsi="Times New Roman" w:cs="Times New Roman"/>
          <w:bCs/>
          <w:sz w:val="24"/>
          <w:szCs w:val="24"/>
        </w:rPr>
      </w:pPr>
    </w:p>
    <w:p w14:paraId="3E6BF232" w14:textId="64B307F3" w:rsidR="007A3BDC" w:rsidRDefault="007A3BDC" w:rsidP="007A3BDC">
      <w:pPr>
        <w:tabs>
          <w:tab w:val="left" w:pos="5671"/>
        </w:tabs>
        <w:spacing w:after="0" w:line="240" w:lineRule="auto"/>
        <w:rPr>
          <w:rFonts w:ascii="Times New Roman" w:hAnsi="Times New Roman" w:cs="Times New Roman"/>
          <w:bCs/>
          <w:sz w:val="24"/>
          <w:szCs w:val="24"/>
        </w:rPr>
      </w:pPr>
      <w:r>
        <w:rPr>
          <w:rFonts w:ascii="Times New Roman" w:hAnsi="Times New Roman" w:cs="Times New Roman"/>
          <w:bCs/>
          <w:sz w:val="24"/>
          <w:szCs w:val="24"/>
        </w:rPr>
        <w:t>You don’t need to have perfectly placed or finalized content. However, your pages should be mostly put together. Major headings should be used to describe content. If you haven’t thought of text to use, feel free to Google “Lorem Ipsum” for place holder text. You can also use place holder images by Googling those as well. The most important thing is that you have some sort of content placed for your Midterm.</w:t>
      </w:r>
    </w:p>
    <w:p w14:paraId="2A3DC3D2" w14:textId="4E3748D2" w:rsidR="00634C6C" w:rsidRDefault="00634C6C" w:rsidP="00D82795">
      <w:pPr>
        <w:spacing w:after="0" w:line="240" w:lineRule="auto"/>
        <w:rPr>
          <w:rFonts w:ascii="Times New Roman" w:hAnsi="Times New Roman" w:cs="Times New Roman"/>
          <w:bCs/>
          <w:sz w:val="24"/>
          <w:szCs w:val="24"/>
        </w:rPr>
      </w:pPr>
    </w:p>
    <w:p w14:paraId="39F18644" w14:textId="45156995" w:rsidR="007A3BDC" w:rsidRDefault="007A3BDC" w:rsidP="00D82795">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basic-page-example.html file provided earlier in the semester is a good an example of an acceptable page. Feel free to use some of the CSS I’ve provided (row class, float items to the left, give them a width) to help style your pages. The overall structure should be original and your own work though. </w:t>
      </w:r>
    </w:p>
    <w:p w14:paraId="61805D28" w14:textId="5FEFD9BF" w:rsidR="007A3BDC" w:rsidRDefault="007A3BDC" w:rsidP="00D82795">
      <w:pPr>
        <w:spacing w:after="0" w:line="240" w:lineRule="auto"/>
        <w:rPr>
          <w:rFonts w:ascii="Times New Roman" w:hAnsi="Times New Roman" w:cs="Times New Roman"/>
          <w:bCs/>
          <w:sz w:val="24"/>
          <w:szCs w:val="24"/>
        </w:rPr>
      </w:pPr>
    </w:p>
    <w:p w14:paraId="0F816D79" w14:textId="339E7467" w:rsidR="00186114" w:rsidRDefault="00186114" w:rsidP="00D8279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the Midterm submission, you’ll submit 3 links in total. Each link should point to a different page of your midterm. When I check your work, I should be able to go from page to page easily by using links on your pages. </w:t>
      </w:r>
    </w:p>
    <w:p w14:paraId="473F3C0F" w14:textId="77777777" w:rsidR="00186114" w:rsidRPr="00634C6C" w:rsidRDefault="00186114" w:rsidP="00D82795">
      <w:pPr>
        <w:spacing w:after="0" w:line="240" w:lineRule="auto"/>
        <w:rPr>
          <w:rFonts w:ascii="Times New Roman" w:hAnsi="Times New Roman" w:cs="Times New Roman"/>
          <w:bCs/>
          <w:sz w:val="24"/>
          <w:szCs w:val="24"/>
        </w:rPr>
      </w:pPr>
    </w:p>
    <w:p w14:paraId="3340823C" w14:textId="71A0BFE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1B26A09E" w:rsidR="00926866" w:rsidRDefault="00926866" w:rsidP="00B15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Participation </w:t>
      </w:r>
      <w:r w:rsidR="00C00E3E">
        <w:rPr>
          <w:rFonts w:ascii="Times New Roman" w:hAnsi="Times New Roman" w:cs="Times New Roman"/>
          <w:sz w:val="24"/>
          <w:szCs w:val="24"/>
        </w:rPr>
        <w:t>Proof</w:t>
      </w:r>
    </w:p>
    <w:p w14:paraId="0B80F29B" w14:textId="214E075E" w:rsidR="00D82795" w:rsidRDefault="0051092F"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CSS Positioning Exercise 2</w:t>
      </w:r>
      <w:r w:rsidR="00D2097F">
        <w:rPr>
          <w:rFonts w:ascii="Times New Roman" w:hAnsi="Times New Roman" w:cs="Times New Roman"/>
          <w:sz w:val="24"/>
          <w:szCs w:val="24"/>
        </w:rPr>
        <w:t xml:space="preserve"> </w:t>
      </w:r>
      <w:r w:rsidR="0042624D">
        <w:rPr>
          <w:rFonts w:ascii="Times New Roman" w:hAnsi="Times New Roman" w:cs="Times New Roman"/>
          <w:sz w:val="24"/>
          <w:szCs w:val="24"/>
        </w:rPr>
        <w:t>(CW</w:t>
      </w:r>
      <w:r w:rsidR="00F17E70">
        <w:rPr>
          <w:rFonts w:ascii="Times New Roman" w:hAnsi="Times New Roman" w:cs="Times New Roman"/>
          <w:sz w:val="24"/>
          <w:szCs w:val="24"/>
        </w:rPr>
        <w:t>/HW</w:t>
      </w:r>
      <w:r w:rsidR="0042624D">
        <w:rPr>
          <w:rFonts w:ascii="Times New Roman" w:hAnsi="Times New Roman" w:cs="Times New Roman"/>
          <w:sz w:val="24"/>
          <w:szCs w:val="24"/>
        </w:rPr>
        <w:t>)</w:t>
      </w:r>
    </w:p>
    <w:p w14:paraId="1CA9F031" w14:textId="77777777" w:rsidR="00F17E70" w:rsidRPr="00F17E70" w:rsidRDefault="00F17E70" w:rsidP="00F17E70">
      <w:pPr>
        <w:spacing w:after="0" w:line="240" w:lineRule="auto"/>
        <w:ind w:left="360"/>
        <w:rPr>
          <w:rFonts w:ascii="Times New Roman" w:hAnsi="Times New Roman" w:cs="Times New Roman"/>
          <w:sz w:val="24"/>
          <w:szCs w:val="24"/>
        </w:rPr>
      </w:pPr>
    </w:p>
    <w:p w14:paraId="66819E87" w14:textId="1B0220E2" w:rsidR="00C130B2" w:rsidRPr="00C130B2" w:rsidRDefault="00737683" w:rsidP="00C130B2">
      <w:pPr>
        <w:pStyle w:val="Heading2"/>
        <w:rPr>
          <w:rFonts w:ascii="Times New Roman" w:hAnsi="Times New Roman" w:cs="Times New Roman"/>
          <w:sz w:val="32"/>
          <w:szCs w:val="32"/>
        </w:rPr>
      </w:pPr>
      <w:r>
        <w:rPr>
          <w:rFonts w:ascii="Times New Roman" w:hAnsi="Times New Roman" w:cs="Times New Roman"/>
          <w:sz w:val="32"/>
          <w:szCs w:val="32"/>
        </w:rPr>
        <w:t xml:space="preserve">More Positioning with CSS </w:t>
      </w:r>
      <w:r w:rsidR="008F2598">
        <w:rPr>
          <w:rFonts w:ascii="Times New Roman" w:hAnsi="Times New Roman" w:cs="Times New Roman"/>
          <w:sz w:val="32"/>
          <w:szCs w:val="32"/>
        </w:rPr>
        <w:t>(Lecture</w:t>
      </w:r>
      <w:r w:rsidR="002C0D05">
        <w:rPr>
          <w:rFonts w:ascii="Times New Roman" w:hAnsi="Times New Roman" w:cs="Times New Roman"/>
          <w:sz w:val="32"/>
          <w:szCs w:val="32"/>
        </w:rPr>
        <w:t>/Class Activity)</w:t>
      </w:r>
    </w:p>
    <w:p w14:paraId="42BDE620" w14:textId="53CF4FA6" w:rsidR="00C05C1F" w:rsidRDefault="00737683" w:rsidP="00AF3F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Box Model Review</w:t>
      </w:r>
    </w:p>
    <w:p w14:paraId="0FC51842" w14:textId="77777777" w:rsidR="007448D7" w:rsidRDefault="007448D7" w:rsidP="007448D7">
      <w:pPr>
        <w:spacing w:line="240" w:lineRule="auto"/>
        <w:rPr>
          <w:rFonts w:ascii="Times New Roman" w:hAnsi="Times New Roman" w:cs="Times New Roman"/>
          <w:sz w:val="24"/>
          <w:szCs w:val="24"/>
        </w:rPr>
      </w:pPr>
      <w:r>
        <w:rPr>
          <w:rFonts w:ascii="Times New Roman" w:hAnsi="Times New Roman" w:cs="Times New Roman"/>
          <w:sz w:val="24"/>
          <w:szCs w:val="24"/>
        </w:rPr>
        <w:t>The Box Model in CSS consists of three properties which are padding, border, and margin. The padding and margin properties are the most important of the three since they control the space of the elements on your page. Borders can improve aesthetics but most items on a page don’t have one. However, they might have some sort of default margin or padding added to them.</w:t>
      </w:r>
    </w:p>
    <w:p w14:paraId="17405B85" w14:textId="680CCC1D" w:rsidR="007448D7" w:rsidRDefault="007448D7" w:rsidP="007448D7">
      <w:pPr>
        <w:spacing w:line="240" w:lineRule="auto"/>
        <w:rPr>
          <w:rFonts w:ascii="Times New Roman" w:hAnsi="Times New Roman" w:cs="Times New Roman"/>
          <w:sz w:val="24"/>
          <w:szCs w:val="24"/>
        </w:rPr>
      </w:pPr>
      <w:r>
        <w:rPr>
          <w:rFonts w:ascii="Times New Roman" w:hAnsi="Times New Roman" w:cs="Times New Roman"/>
          <w:sz w:val="24"/>
          <w:szCs w:val="24"/>
        </w:rPr>
        <w:t xml:space="preserve">Everything in </w:t>
      </w:r>
      <w:r w:rsidR="00571F7A">
        <w:rPr>
          <w:rFonts w:ascii="Times New Roman" w:hAnsi="Times New Roman" w:cs="Times New Roman"/>
          <w:sz w:val="24"/>
          <w:szCs w:val="24"/>
        </w:rPr>
        <w:t>HTML</w:t>
      </w:r>
      <w:r>
        <w:rPr>
          <w:rFonts w:ascii="Times New Roman" w:hAnsi="Times New Roman" w:cs="Times New Roman"/>
          <w:sz w:val="24"/>
          <w:szCs w:val="24"/>
        </w:rPr>
        <w:t xml:space="preserve"> is a box and so you must learn to think about your content in terms of boxes/containers which hold other boxes. </w:t>
      </w:r>
    </w:p>
    <w:p w14:paraId="1B03B1FE" w14:textId="77777777" w:rsidR="007448D7" w:rsidRDefault="007448D7" w:rsidP="007448D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padding</w:t>
      </w:r>
      <w:r>
        <w:rPr>
          <w:rFonts w:ascii="Times New Roman" w:hAnsi="Times New Roman" w:cs="Times New Roman"/>
          <w:sz w:val="24"/>
          <w:szCs w:val="24"/>
        </w:rPr>
        <w:t xml:space="preserve"> property handles the space between the content and the border around that content. </w:t>
      </w:r>
    </w:p>
    <w:p w14:paraId="77D02B58" w14:textId="77777777" w:rsidR="007448D7" w:rsidRDefault="007448D7" w:rsidP="007448D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border</w:t>
      </w:r>
      <w:r>
        <w:rPr>
          <w:rFonts w:ascii="Times New Roman" w:hAnsi="Times New Roman" w:cs="Times New Roman"/>
          <w:sz w:val="24"/>
          <w:szCs w:val="24"/>
        </w:rPr>
        <w:t xml:space="preserve"> property handles borders which wraps around the padding and content.</w:t>
      </w:r>
    </w:p>
    <w:p w14:paraId="081BD984" w14:textId="77777777" w:rsidR="007448D7" w:rsidRDefault="007448D7" w:rsidP="007448D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margin</w:t>
      </w:r>
      <w:r>
        <w:rPr>
          <w:rFonts w:ascii="Times New Roman" w:hAnsi="Times New Roman" w:cs="Times New Roman"/>
          <w:sz w:val="24"/>
          <w:szCs w:val="24"/>
        </w:rPr>
        <w:t xml:space="preserve"> property handles space outside of the border and wraps up the border, padding, and content.</w:t>
      </w:r>
    </w:p>
    <w:p w14:paraId="2F744AE3" w14:textId="77777777" w:rsidR="007448D7" w:rsidRPr="00AD3D1C" w:rsidRDefault="007448D7" w:rsidP="007448D7">
      <w:pPr>
        <w:spacing w:line="240" w:lineRule="auto"/>
        <w:rPr>
          <w:rFonts w:ascii="Times New Roman" w:hAnsi="Times New Roman" w:cs="Times New Roman"/>
          <w:sz w:val="24"/>
          <w:szCs w:val="24"/>
        </w:rPr>
      </w:pPr>
      <w:r w:rsidRPr="00C44380">
        <w:rPr>
          <w:rFonts w:ascii="Times New Roman" w:hAnsi="Times New Roman" w:cs="Times New Roman"/>
          <w:noProof/>
          <w:sz w:val="24"/>
          <w:szCs w:val="24"/>
        </w:rPr>
        <w:drawing>
          <wp:inline distT="0" distB="0" distL="0" distR="0" wp14:anchorId="20E38EBF" wp14:editId="54E7F932">
            <wp:extent cx="5943600" cy="2129155"/>
            <wp:effectExtent l="0" t="0" r="0" b="444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7"/>
                    <a:stretch>
                      <a:fillRect/>
                    </a:stretch>
                  </pic:blipFill>
                  <pic:spPr>
                    <a:xfrm>
                      <a:off x="0" y="0"/>
                      <a:ext cx="5943600" cy="2129155"/>
                    </a:xfrm>
                    <a:prstGeom prst="rect">
                      <a:avLst/>
                    </a:prstGeom>
                  </pic:spPr>
                </pic:pic>
              </a:graphicData>
            </a:graphic>
          </wp:inline>
        </w:drawing>
      </w:r>
    </w:p>
    <w:p w14:paraId="1B69A735" w14:textId="77777777" w:rsidR="007448D7" w:rsidRDefault="007448D7" w:rsidP="007448D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the image above, I have used Google Chrome’s “Inspect Element” feature (F12 or right-click and select it) to view the HTML/CSS in a page. On the left side of the inspector, the HTML structure is viewable. On the right side, there is a multi-colored box which depicts the CSS box model in action. </w:t>
      </w:r>
    </w:p>
    <w:p w14:paraId="2CAEB78F" w14:textId="77777777" w:rsidR="007448D7" w:rsidRDefault="007448D7" w:rsidP="007448D7">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The orange area represents the margin (16px default for paragraphs in Chrome). The border is depicted by the yellow area. Lastly, the green area is the padding which separates the content from the border.</w:t>
      </w:r>
    </w:p>
    <w:p w14:paraId="2771BC91" w14:textId="77777777" w:rsidR="007448D7" w:rsidRDefault="007448D7" w:rsidP="007448D7">
      <w:pPr>
        <w:spacing w:after="0" w:line="240" w:lineRule="auto"/>
        <w:rPr>
          <w:rFonts w:ascii="Times New Roman" w:hAnsi="Times New Roman" w:cs="Times New Roman"/>
          <w:bCs/>
          <w:sz w:val="24"/>
          <w:szCs w:val="24"/>
          <w:u w:val="single"/>
        </w:rPr>
      </w:pPr>
    </w:p>
    <w:p w14:paraId="615DCFFD" w14:textId="14DF7D83" w:rsidR="00AF3F6B" w:rsidRDefault="00AF3F6B" w:rsidP="00AF3F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Positioning with CSS</w:t>
      </w:r>
    </w:p>
    <w:p w14:paraId="20EC1892" w14:textId="77777777" w:rsidR="007448D7" w:rsidRDefault="007448D7" w:rsidP="007448D7">
      <w:pPr>
        <w:spacing w:line="240" w:lineRule="auto"/>
        <w:rPr>
          <w:rFonts w:ascii="Times New Roman" w:hAnsi="Times New Roman" w:cs="Times New Roman"/>
          <w:bCs/>
          <w:sz w:val="24"/>
          <w:szCs w:val="24"/>
        </w:rPr>
      </w:pPr>
      <w:r>
        <w:rPr>
          <w:rFonts w:ascii="Times New Roman" w:hAnsi="Times New Roman" w:cs="Times New Roman"/>
          <w:bCs/>
          <w:sz w:val="24"/>
          <w:szCs w:val="24"/>
        </w:rPr>
        <w:t>Last week, we covered how to position our elements on the page using CSS. We will review the concepts again and then you will complete a second positioning exercise.</w:t>
      </w:r>
    </w:p>
    <w:p w14:paraId="1C7753B6" w14:textId="77777777" w:rsidR="007448D7" w:rsidRDefault="007448D7" w:rsidP="007448D7">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Float Property</w:t>
      </w:r>
    </w:p>
    <w:p w14:paraId="28D32936" w14:textId="77777777" w:rsidR="007448D7" w:rsidRDefault="007448D7" w:rsidP="007448D7">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property takes content and aligns it to either the left or right side of a container. The content is removed from the normal document flow, but text content and inline elements will wrap around it. Block level elements will appear on the next available line. </w:t>
      </w:r>
    </w:p>
    <w:p w14:paraId="47E0CA05" w14:textId="27928850" w:rsidR="007448D7" w:rsidRDefault="007448D7" w:rsidP="007448D7">
      <w:pPr>
        <w:spacing w:line="240" w:lineRule="auto"/>
        <w:rPr>
          <w:rFonts w:ascii="Times New Roman" w:hAnsi="Times New Roman" w:cs="Times New Roman"/>
          <w:bCs/>
          <w:sz w:val="24"/>
          <w:szCs w:val="24"/>
        </w:rPr>
      </w:pPr>
      <w:r>
        <w:rPr>
          <w:rFonts w:ascii="Times New Roman" w:hAnsi="Times New Roman" w:cs="Times New Roman"/>
          <w:bCs/>
          <w:sz w:val="24"/>
          <w:szCs w:val="24"/>
        </w:rPr>
        <w:t>It was intended originally for having text wrap around images but has been used to manipulate the positioning of elements on a page. The problem is that if the total width of items being floated is under 100%, other items below your floated ones may move up in that space</w:t>
      </w:r>
      <w:r w:rsidR="00FB3054">
        <w:rPr>
          <w:rFonts w:ascii="Times New Roman" w:hAnsi="Times New Roman" w:cs="Times New Roman"/>
          <w:bCs/>
          <w:sz w:val="24"/>
          <w:szCs w:val="24"/>
        </w:rPr>
        <w:t xml:space="preserve"> and wrap around your content.</w:t>
      </w:r>
      <w:r>
        <w:rPr>
          <w:rFonts w:ascii="Times New Roman" w:hAnsi="Times New Roman" w:cs="Times New Roman"/>
          <w:bCs/>
          <w:sz w:val="24"/>
          <w:szCs w:val="24"/>
        </w:rPr>
        <w:t xml:space="preserve"> </w:t>
      </w:r>
    </w:p>
    <w:p w14:paraId="1758679E" w14:textId="77777777" w:rsidR="00FB3054" w:rsidRDefault="00FB3054" w:rsidP="00FB3054">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To prevent unwanted wrapping of content, you would have to clear your floats. This means you use the clear property on the element which wraps your floated elements. Unwanted wrapping would look something like the screenshot below. </w:t>
      </w:r>
    </w:p>
    <w:p w14:paraId="358BE02E" w14:textId="77777777" w:rsidR="00FB3054" w:rsidRDefault="00FB3054" w:rsidP="00FB3054">
      <w:pPr>
        <w:spacing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2775AFB" wp14:editId="27EA14F2">
            <wp:extent cx="5943600" cy="2131256"/>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892" cy="2134946"/>
                    </a:xfrm>
                    <a:prstGeom prst="rect">
                      <a:avLst/>
                    </a:prstGeom>
                  </pic:spPr>
                </pic:pic>
              </a:graphicData>
            </a:graphic>
          </wp:inline>
        </w:drawing>
      </w:r>
    </w:p>
    <w:p w14:paraId="52241F00" w14:textId="4DB5ADFC" w:rsidR="00FB3054" w:rsidRDefault="00FB3054" w:rsidP="00FB3054">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the image above, I have 2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with 40% width each floated to the left. Currently, they don’t have the </w:t>
      </w:r>
      <w:proofErr w:type="spellStart"/>
      <w:r>
        <w:rPr>
          <w:rFonts w:ascii="Times New Roman" w:hAnsi="Times New Roman" w:cs="Times New Roman"/>
          <w:bCs/>
          <w:sz w:val="24"/>
          <w:szCs w:val="24"/>
        </w:rPr>
        <w:t>clearfix</w:t>
      </w:r>
      <w:proofErr w:type="spellEnd"/>
      <w:r>
        <w:rPr>
          <w:rFonts w:ascii="Times New Roman" w:hAnsi="Times New Roman" w:cs="Times New Roman"/>
          <w:bCs/>
          <w:sz w:val="24"/>
          <w:szCs w:val="24"/>
        </w:rPr>
        <w:t xml:space="preserve"> code implemented and 0 margin to space them out. Since there is 20% of the width still available, content below these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will try to fill that space. If you use the </w:t>
      </w:r>
      <w:proofErr w:type="spellStart"/>
      <w:r>
        <w:rPr>
          <w:rFonts w:ascii="Times New Roman" w:hAnsi="Times New Roman" w:cs="Times New Roman"/>
          <w:bCs/>
          <w:sz w:val="24"/>
          <w:szCs w:val="24"/>
        </w:rPr>
        <w:t>clearfix</w:t>
      </w:r>
      <w:proofErr w:type="spellEnd"/>
      <w:r>
        <w:rPr>
          <w:rFonts w:ascii="Times New Roman" w:hAnsi="Times New Roman" w:cs="Times New Roman"/>
          <w:bCs/>
          <w:sz w:val="24"/>
          <w:szCs w:val="24"/>
        </w:rPr>
        <w:t xml:space="preserve"> method appropriately, the content can have whatever widths you’d like, and content won’t move to its side as shown in the next image. </w:t>
      </w:r>
    </w:p>
    <w:p w14:paraId="4EC6181E" w14:textId="77777777" w:rsidR="00FB3054" w:rsidRDefault="00FB3054" w:rsidP="00FB3054">
      <w:pPr>
        <w:spacing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A323F82" wp14:editId="54BB55E3">
            <wp:extent cx="5941939" cy="1814732"/>
            <wp:effectExtent l="0" t="0" r="190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0817" cy="1823552"/>
                    </a:xfrm>
                    <a:prstGeom prst="rect">
                      <a:avLst/>
                    </a:prstGeom>
                  </pic:spPr>
                </pic:pic>
              </a:graphicData>
            </a:graphic>
          </wp:inline>
        </w:drawing>
      </w:r>
    </w:p>
    <w:p w14:paraId="20981DED" w14:textId="77777777" w:rsidR="00FB3054" w:rsidRDefault="00FB3054" w:rsidP="00FB3054">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There are many methods to clear floats but the best one I have found is here: </w:t>
      </w:r>
    </w:p>
    <w:p w14:paraId="06C0DD93" w14:textId="77777777" w:rsidR="00FB3054" w:rsidRDefault="00F44079" w:rsidP="00FB3054">
      <w:pPr>
        <w:spacing w:line="240" w:lineRule="auto"/>
        <w:rPr>
          <w:rStyle w:val="Hyperlink"/>
          <w:rFonts w:ascii="Times New Roman" w:hAnsi="Times New Roman" w:cs="Times New Roman"/>
          <w:bCs/>
          <w:sz w:val="24"/>
          <w:szCs w:val="24"/>
        </w:rPr>
      </w:pPr>
      <w:hyperlink r:id="rId10" w:history="1">
        <w:r w:rsidR="00FB3054" w:rsidRPr="00C75A6E">
          <w:rPr>
            <w:rStyle w:val="Hyperlink"/>
            <w:rFonts w:ascii="Times New Roman" w:hAnsi="Times New Roman" w:cs="Times New Roman"/>
            <w:bCs/>
            <w:sz w:val="24"/>
            <w:szCs w:val="24"/>
          </w:rPr>
          <w:t>https://css-tricks.com/snippets/css/clear-fix/</w:t>
        </w:r>
      </w:hyperlink>
    </w:p>
    <w:p w14:paraId="5F9700DB" w14:textId="4DE089B8" w:rsidR="00AE31ED" w:rsidRDefault="00FB3054" w:rsidP="00FB3054">
      <w:pPr>
        <w:spacing w:after="0" w:line="240" w:lineRule="auto"/>
        <w:rPr>
          <w:rFonts w:ascii="Times New Roman" w:hAnsi="Times New Roman" w:cs="Times New Roman"/>
          <w:bCs/>
          <w:sz w:val="24"/>
          <w:szCs w:val="24"/>
        </w:rPr>
      </w:pPr>
      <w:r>
        <w:rPr>
          <w:rFonts w:ascii="Times New Roman" w:hAnsi="Times New Roman" w:cs="Times New Roman"/>
          <w:bCs/>
          <w:sz w:val="24"/>
          <w:szCs w:val="24"/>
        </w:rPr>
        <w:t>To use the clear fix in the link above, you need to wrap all floated elements in a parent container (div usually). Then you target that parent container’s before/after pseudo property and apply the styles as depicted. The before/after pseudo selectors allow us to add extra content to our HTML without using anything extra in the HTML markup. However, in our case, we don’t display any content (that’s why it has empty quotation marks). We display it like a table and clear both sides of it.</w:t>
      </w:r>
    </w:p>
    <w:p w14:paraId="3A102445" w14:textId="77777777" w:rsidR="00FB3054" w:rsidRDefault="00FB3054" w:rsidP="00FB3054">
      <w:pPr>
        <w:spacing w:after="0" w:line="240" w:lineRule="auto"/>
        <w:rPr>
          <w:rFonts w:ascii="Times New Roman" w:hAnsi="Times New Roman" w:cs="Times New Roman"/>
          <w:bCs/>
          <w:sz w:val="24"/>
          <w:szCs w:val="24"/>
          <w:u w:val="single"/>
        </w:rPr>
      </w:pPr>
    </w:p>
    <w:p w14:paraId="7DFAC2E8" w14:textId="77777777" w:rsidR="00AE31ED" w:rsidRDefault="00AE31ED" w:rsidP="00AE31ED">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Flexbox</w:t>
      </w:r>
    </w:p>
    <w:p w14:paraId="1814326C" w14:textId="7B0DCAA0"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Flexbox is an awesome property which allows you to create layouts without using floats or positioning. </w:t>
      </w:r>
      <w:r w:rsidR="00E5746B">
        <w:rPr>
          <w:rFonts w:ascii="Times New Roman" w:hAnsi="Times New Roman" w:cs="Times New Roman"/>
          <w:bCs/>
          <w:sz w:val="24"/>
          <w:szCs w:val="24"/>
        </w:rPr>
        <w:t>Like</w:t>
      </w:r>
      <w:r>
        <w:rPr>
          <w:rFonts w:ascii="Times New Roman" w:hAnsi="Times New Roman" w:cs="Times New Roman"/>
          <w:bCs/>
          <w:sz w:val="24"/>
          <w:szCs w:val="24"/>
        </w:rPr>
        <w:t xml:space="preserve"> floats, it requires the usage of a parent container which has other items/containers inside of it. Unlike floats, you don’t need to worry about clearing anything and it’s easier to implement. If we used the same HTML code as we did previously to create a 3-column layout, the CSS would look like this instead: </w:t>
      </w:r>
    </w:p>
    <w:p w14:paraId="59DF21B0" w14:textId="77777777" w:rsidR="00AE31ED" w:rsidRDefault="00AE31ED" w:rsidP="00AE31ED">
      <w:pPr>
        <w:spacing w:after="0" w:line="240" w:lineRule="auto"/>
        <w:rPr>
          <w:rFonts w:ascii="Times New Roman" w:hAnsi="Times New Roman" w:cs="Times New Roman"/>
          <w:bCs/>
          <w:sz w:val="24"/>
          <w:szCs w:val="24"/>
        </w:rPr>
      </w:pPr>
    </w:p>
    <w:p w14:paraId="601C4F93" w14:textId="77777777"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0D45FF5" wp14:editId="7E7212F1">
            <wp:extent cx="3347720" cy="1897180"/>
            <wp:effectExtent l="0" t="0" r="5080" b="8255"/>
            <wp:docPr id="12" name="Picture 12" descr="CSS styles in Brackets.io&#10;&#10; * {&#10;     box-sizing: border-box;&#10; }&#10; .row {&#10;     width: 100%;&#10; }&#10; .row:before,&#10; .row:after {&#10;     content: &quot;&quot;;&#10;     display: table;&#10;     clear: both;&#10; }&#10;.one-third-column {&#10;    float: left;&#10;    width: 30%;&#10;    margin: 0 1.66%;&#10;    padding: 10px;&#10;    text-align: center;&#10;    background: black;&#10;    color: whi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SS styles in Brackets.io&#10;&#10; * {&#10;     box-sizing: border-box;&#10; }&#10; .row {&#10;     width: 100%;&#10; }&#10; .row:before,&#10; .row:after {&#10;     content: &quot;&quot;;&#10;     display: table;&#10;     clear: both;&#10; }&#10;.one-third-column {&#10;    float: left;&#10;    width: 30%;&#10;    margin: 0 1.66%;&#10;    padding: 10px;&#10;    text-align: center;&#10;    background: black;&#10;    color: white;&#10;}"/>
                    <pic:cNvPicPr/>
                  </pic:nvPicPr>
                  <pic:blipFill>
                    <a:blip r:embed="rId11">
                      <a:extLst>
                        <a:ext uri="{28A0092B-C50C-407E-A947-70E740481C1C}">
                          <a14:useLocalDpi xmlns:a14="http://schemas.microsoft.com/office/drawing/2010/main" val="0"/>
                        </a:ext>
                      </a:extLst>
                    </a:blip>
                    <a:stretch>
                      <a:fillRect/>
                    </a:stretch>
                  </pic:blipFill>
                  <pic:spPr>
                    <a:xfrm>
                      <a:off x="0" y="0"/>
                      <a:ext cx="3364203" cy="1906521"/>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794D98B0" wp14:editId="30E7A2EE">
            <wp:extent cx="2552831" cy="2394073"/>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52831" cy="2394073"/>
                    </a:xfrm>
                    <a:prstGeom prst="rect">
                      <a:avLst/>
                    </a:prstGeom>
                  </pic:spPr>
                </pic:pic>
              </a:graphicData>
            </a:graphic>
          </wp:inline>
        </w:drawing>
      </w:r>
    </w:p>
    <w:p w14:paraId="3925B729" w14:textId="77777777" w:rsidR="00AE31ED" w:rsidRDefault="00AE31ED" w:rsidP="00AE31ED">
      <w:pPr>
        <w:spacing w:after="0" w:line="240" w:lineRule="auto"/>
        <w:rPr>
          <w:rFonts w:ascii="Times New Roman" w:hAnsi="Times New Roman" w:cs="Times New Roman"/>
          <w:bCs/>
          <w:sz w:val="24"/>
          <w:szCs w:val="24"/>
        </w:rPr>
      </w:pPr>
    </w:p>
    <w:p w14:paraId="76F063ED" w14:textId="1CA2D579"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Rather than using the row class for clearing, just simply give it a display of flex and a width of 100%. From there, we apply all the same styles to the children containers (one-third-column) </w:t>
      </w:r>
      <w:proofErr w:type="gramStart"/>
      <w:r>
        <w:rPr>
          <w:rFonts w:ascii="Times New Roman" w:hAnsi="Times New Roman" w:cs="Times New Roman"/>
          <w:bCs/>
          <w:sz w:val="24"/>
          <w:szCs w:val="24"/>
        </w:rPr>
        <w:t>with the exception of</w:t>
      </w:r>
      <w:proofErr w:type="gramEnd"/>
      <w:r>
        <w:rPr>
          <w:rFonts w:ascii="Times New Roman" w:hAnsi="Times New Roman" w:cs="Times New Roman"/>
          <w:bCs/>
          <w:sz w:val="24"/>
          <w:szCs w:val="24"/>
        </w:rPr>
        <w:t xml:space="preserve"> floating it. </w:t>
      </w:r>
      <w:proofErr w:type="gramStart"/>
      <w:r>
        <w:rPr>
          <w:rFonts w:ascii="Times New Roman" w:hAnsi="Times New Roman" w:cs="Times New Roman"/>
          <w:bCs/>
          <w:sz w:val="24"/>
          <w:szCs w:val="24"/>
        </w:rPr>
        <w:t>The final result</w:t>
      </w:r>
      <w:proofErr w:type="gramEnd"/>
      <w:r>
        <w:rPr>
          <w:rFonts w:ascii="Times New Roman" w:hAnsi="Times New Roman" w:cs="Times New Roman"/>
          <w:bCs/>
          <w:sz w:val="24"/>
          <w:szCs w:val="24"/>
        </w:rPr>
        <w:t xml:space="preserve"> would look pretty much the same, but with less effort as far as clearing floats and choosing float directions: </w:t>
      </w:r>
    </w:p>
    <w:p w14:paraId="2DE43E60" w14:textId="77777777" w:rsidR="00CC7F23" w:rsidRDefault="00CC7F23" w:rsidP="00AE31ED">
      <w:pPr>
        <w:spacing w:after="0" w:line="240" w:lineRule="auto"/>
        <w:rPr>
          <w:rFonts w:ascii="Times New Roman" w:hAnsi="Times New Roman" w:cs="Times New Roman"/>
          <w:bCs/>
          <w:sz w:val="24"/>
          <w:szCs w:val="24"/>
        </w:rPr>
      </w:pPr>
    </w:p>
    <w:p w14:paraId="7F367899" w14:textId="77777777"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41625C34" wp14:editId="2F612F24">
            <wp:extent cx="5943600" cy="71437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67BD8F60" w14:textId="77777777" w:rsidR="00AE31ED" w:rsidRPr="00EF2654" w:rsidRDefault="00AE31ED" w:rsidP="00AE31ED">
      <w:pPr>
        <w:spacing w:after="0" w:line="240" w:lineRule="auto"/>
        <w:rPr>
          <w:rFonts w:ascii="Times New Roman" w:hAnsi="Times New Roman" w:cs="Times New Roman"/>
          <w:bCs/>
          <w:sz w:val="24"/>
          <w:szCs w:val="24"/>
        </w:rPr>
      </w:pPr>
    </w:p>
    <w:p w14:paraId="6E323136" w14:textId="3582DC4A"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sz w:val="24"/>
          <w:szCs w:val="24"/>
        </w:rPr>
        <w:t>As a quick recap, for flexbox, you need a flex container and flex items. The flex container is just the parent container which wraps the elements you want to move around</w:t>
      </w:r>
      <w:r w:rsidR="00B00490">
        <w:rPr>
          <w:rFonts w:ascii="Times New Roman" w:hAnsi="Times New Roman" w:cs="Times New Roman"/>
          <w:bCs/>
          <w:sz w:val="24"/>
          <w:szCs w:val="24"/>
        </w:rPr>
        <w:t xml:space="preserve"> on the page</w:t>
      </w:r>
      <w:r>
        <w:rPr>
          <w:rFonts w:ascii="Times New Roman" w:hAnsi="Times New Roman" w:cs="Times New Roman"/>
          <w:bCs/>
          <w:sz w:val="24"/>
          <w:szCs w:val="24"/>
        </w:rPr>
        <w:t xml:space="preserve">. The flex items are the elements inside of the container which will be displayed horizontally or some other way. </w:t>
      </w:r>
    </w:p>
    <w:p w14:paraId="578752A3" w14:textId="7D7A18EB" w:rsidR="003E1584" w:rsidRDefault="003E1584" w:rsidP="00AE31ED">
      <w:pPr>
        <w:spacing w:after="0" w:line="240" w:lineRule="auto"/>
        <w:rPr>
          <w:rFonts w:ascii="Times New Roman" w:hAnsi="Times New Roman" w:cs="Times New Roman"/>
          <w:bCs/>
          <w:sz w:val="24"/>
          <w:szCs w:val="24"/>
        </w:rPr>
      </w:pPr>
    </w:p>
    <w:p w14:paraId="501AEA2E" w14:textId="44115C25" w:rsidR="003E1584" w:rsidRDefault="003E1584" w:rsidP="00AE31ED">
      <w:pPr>
        <w:spacing w:after="0" w:line="240" w:lineRule="auto"/>
        <w:rPr>
          <w:rFonts w:ascii="Times New Roman" w:hAnsi="Times New Roman" w:cs="Times New Roman"/>
          <w:bCs/>
          <w:sz w:val="24"/>
          <w:szCs w:val="24"/>
        </w:rPr>
      </w:pPr>
      <w:r>
        <w:rPr>
          <w:rFonts w:ascii="Times New Roman" w:hAnsi="Times New Roman" w:cs="Times New Roman"/>
          <w:bCs/>
          <w:sz w:val="24"/>
          <w:szCs w:val="24"/>
        </w:rPr>
        <w:t>For comparison purposes, I’ve provided a screenshot of the CSS we would use for the same layout, but by using float instead of flexbox. The underlying HTML is still the same.</w:t>
      </w:r>
    </w:p>
    <w:p w14:paraId="6908C417" w14:textId="417D6D96" w:rsidR="00470E8E" w:rsidRDefault="00470E8E" w:rsidP="00AE31ED">
      <w:pPr>
        <w:spacing w:after="0" w:line="240" w:lineRule="auto"/>
        <w:rPr>
          <w:rFonts w:ascii="Times New Roman" w:hAnsi="Times New Roman" w:cs="Times New Roman"/>
          <w:bCs/>
          <w:sz w:val="24"/>
          <w:szCs w:val="24"/>
        </w:rPr>
      </w:pPr>
    </w:p>
    <w:p w14:paraId="03E1FA13" w14:textId="3CCADBF5" w:rsidR="00470E8E" w:rsidRPr="00A35F36" w:rsidRDefault="00470E8E" w:rsidP="00AE31ED">
      <w:pPr>
        <w:spacing w:after="0" w:line="240" w:lineRule="auto"/>
        <w:rPr>
          <w:rFonts w:ascii="Times New Roman" w:hAnsi="Times New Roman" w:cs="Times New Roman"/>
          <w:bCs/>
          <w:sz w:val="24"/>
          <w:szCs w:val="24"/>
        </w:rPr>
      </w:pPr>
      <w:r w:rsidRPr="00A35F36">
        <w:rPr>
          <w:rFonts w:ascii="Times New Roman" w:hAnsi="Times New Roman" w:cs="Times New Roman"/>
          <w:bCs/>
          <w:sz w:val="24"/>
          <w:szCs w:val="24"/>
        </w:rPr>
        <w:t>Flexbox</w:t>
      </w:r>
      <w:r w:rsidR="00A35F36" w:rsidRPr="00A35F36">
        <w:rPr>
          <w:rFonts w:ascii="Times New Roman" w:hAnsi="Times New Roman" w:cs="Times New Roman"/>
          <w:bCs/>
          <w:sz w:val="24"/>
          <w:szCs w:val="24"/>
        </w:rPr>
        <w:tab/>
      </w:r>
      <w:r w:rsidR="00A35F36" w:rsidRPr="00A35F36">
        <w:rPr>
          <w:rFonts w:ascii="Times New Roman" w:hAnsi="Times New Roman" w:cs="Times New Roman"/>
          <w:bCs/>
          <w:sz w:val="24"/>
          <w:szCs w:val="24"/>
        </w:rPr>
        <w:tab/>
      </w:r>
      <w:r w:rsidR="00A35F36" w:rsidRPr="00A35F36">
        <w:rPr>
          <w:rFonts w:ascii="Times New Roman" w:hAnsi="Times New Roman" w:cs="Times New Roman"/>
          <w:bCs/>
          <w:sz w:val="24"/>
          <w:szCs w:val="24"/>
        </w:rPr>
        <w:tab/>
      </w:r>
      <w:r w:rsidR="00A35F36" w:rsidRPr="00A35F36">
        <w:rPr>
          <w:rFonts w:ascii="Times New Roman" w:hAnsi="Times New Roman" w:cs="Times New Roman"/>
          <w:bCs/>
          <w:sz w:val="24"/>
          <w:szCs w:val="24"/>
        </w:rPr>
        <w:tab/>
      </w:r>
      <w:r w:rsidR="00A35F36" w:rsidRPr="00A35F36">
        <w:rPr>
          <w:rFonts w:ascii="Times New Roman" w:hAnsi="Times New Roman" w:cs="Times New Roman"/>
          <w:bCs/>
          <w:sz w:val="24"/>
          <w:szCs w:val="24"/>
        </w:rPr>
        <w:tab/>
      </w:r>
      <w:r w:rsidR="00A35F36">
        <w:rPr>
          <w:rFonts w:ascii="Times New Roman" w:hAnsi="Times New Roman" w:cs="Times New Roman"/>
          <w:bCs/>
          <w:sz w:val="24"/>
          <w:szCs w:val="24"/>
        </w:rPr>
        <w:t xml:space="preserve">     </w:t>
      </w:r>
      <w:r w:rsidR="00A35F36" w:rsidRPr="00A35F36">
        <w:rPr>
          <w:rFonts w:ascii="Times New Roman" w:hAnsi="Times New Roman" w:cs="Times New Roman"/>
          <w:bCs/>
          <w:sz w:val="24"/>
          <w:szCs w:val="24"/>
        </w:rPr>
        <w:t>Float</w:t>
      </w:r>
    </w:p>
    <w:p w14:paraId="3DC32FE9" w14:textId="73EC1C94" w:rsidR="003E1584" w:rsidRDefault="00470E8E" w:rsidP="00AE31ED">
      <w:pPr>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A20AE6C" wp14:editId="12D03CFA">
            <wp:extent cx="2552831" cy="2394073"/>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52831" cy="2394073"/>
                    </a:xfrm>
                    <a:prstGeom prst="rect">
                      <a:avLst/>
                    </a:prstGeom>
                  </pic:spPr>
                </pic:pic>
              </a:graphicData>
            </a:graphic>
          </wp:inline>
        </w:drawing>
      </w:r>
      <w:r>
        <w:rPr>
          <w:rFonts w:ascii="Times New Roman" w:hAnsi="Times New Roman" w:cs="Times New Roman"/>
          <w:bCs/>
          <w:noProof/>
          <w:sz w:val="24"/>
          <w:szCs w:val="24"/>
        </w:rPr>
        <w:t xml:space="preserve">           </w:t>
      </w:r>
      <w:r w:rsidR="003E1584">
        <w:rPr>
          <w:rFonts w:ascii="Times New Roman" w:hAnsi="Times New Roman" w:cs="Times New Roman"/>
          <w:bCs/>
          <w:noProof/>
          <w:sz w:val="24"/>
          <w:szCs w:val="24"/>
        </w:rPr>
        <w:drawing>
          <wp:inline distT="0" distB="0" distL="0" distR="0" wp14:anchorId="1DFCBF87" wp14:editId="044C70C5">
            <wp:extent cx="2305564" cy="2335237"/>
            <wp:effectExtent l="0" t="0" r="0" b="8255"/>
            <wp:docPr id="6" name="Picture 6" descr="CSS styles as shown in Brackets.io.&#10;&#10; * {&#10;     box-sizing: border-box;&#10; }&#10; .row {&#10;     width: 100%;&#10; }&#10; .row:before,&#10; .row:after {&#10;     content: &quot;&quot;;&#10;     display: table;&#10;     clear: both;&#10; }&#10;.one-third-column {&#10;    float: left;&#10;    width: 30%;&#10;    margin: 0 1.66%;&#10;    padding: 10px;&#10;    text-align: center;&#10;    background: black;&#10;    color: whit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SS styles as shown in Brackets.io.&#10;&#10; * {&#10;     box-sizing: border-box;&#10; }&#10; .row {&#10;     width: 100%;&#10; }&#10; .row:before,&#10; .row:after {&#10;     content: &quot;&quot;;&#10;     display: table;&#10;     clear: both;&#10; }&#10;.one-third-column {&#10;    float: left;&#10;    width: 30%;&#10;    margin: 0 1.66%;&#10;    padding: 10px;&#10;    text-align: center;&#10;    background: black;&#10;    color: white;&#10;}&#10;"/>
                    <pic:cNvPicPr/>
                  </pic:nvPicPr>
                  <pic:blipFill>
                    <a:blip r:embed="rId14">
                      <a:extLst>
                        <a:ext uri="{28A0092B-C50C-407E-A947-70E740481C1C}">
                          <a14:useLocalDpi xmlns:a14="http://schemas.microsoft.com/office/drawing/2010/main" val="0"/>
                        </a:ext>
                      </a:extLst>
                    </a:blip>
                    <a:stretch>
                      <a:fillRect/>
                    </a:stretch>
                  </pic:blipFill>
                  <pic:spPr>
                    <a:xfrm>
                      <a:off x="0" y="0"/>
                      <a:ext cx="2341123" cy="2371254"/>
                    </a:xfrm>
                    <a:prstGeom prst="rect">
                      <a:avLst/>
                    </a:prstGeom>
                  </pic:spPr>
                </pic:pic>
              </a:graphicData>
            </a:graphic>
          </wp:inline>
        </w:drawing>
      </w:r>
    </w:p>
    <w:p w14:paraId="1696CE92" w14:textId="77777777" w:rsidR="00AE31ED" w:rsidRDefault="00AE31ED" w:rsidP="00AE31ED">
      <w:pPr>
        <w:spacing w:after="0" w:line="240" w:lineRule="auto"/>
        <w:rPr>
          <w:rFonts w:ascii="Times New Roman" w:hAnsi="Times New Roman" w:cs="Times New Roman"/>
          <w:bCs/>
          <w:sz w:val="24"/>
          <w:szCs w:val="24"/>
        </w:rPr>
      </w:pPr>
    </w:p>
    <w:p w14:paraId="327F6486" w14:textId="77777777"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sz w:val="24"/>
          <w:szCs w:val="24"/>
        </w:rPr>
        <w:t>The reason you would use float over flexbox is because float is more universally implemented by browsers. Some older browsers don’t support the flexbox property, and then your styles wouldn’t work as expected. It’s important to understand your audience and the types of devices/browsers they are using. For the purposes of this class, flexbox and floats are acceptable for assignments and the final project.</w:t>
      </w:r>
    </w:p>
    <w:p w14:paraId="5C4025F8" w14:textId="77777777" w:rsidR="00AE31ED" w:rsidRDefault="00AE31ED" w:rsidP="00AE31ED">
      <w:pPr>
        <w:spacing w:after="0" w:line="240" w:lineRule="auto"/>
        <w:rPr>
          <w:rFonts w:ascii="Times New Roman" w:hAnsi="Times New Roman" w:cs="Times New Roman"/>
          <w:bCs/>
          <w:sz w:val="24"/>
          <w:szCs w:val="24"/>
        </w:rPr>
      </w:pPr>
    </w:p>
    <w:p w14:paraId="2F757CB3" w14:textId="67A7EB1B" w:rsidR="00AE31ED" w:rsidRDefault="00AE31ED" w:rsidP="00AE31ED">
      <w:pPr>
        <w:spacing w:after="0" w:line="240" w:lineRule="auto"/>
        <w:rPr>
          <w:rFonts w:ascii="Times New Roman" w:hAnsi="Times New Roman" w:cs="Times New Roman"/>
          <w:bCs/>
          <w:sz w:val="24"/>
          <w:szCs w:val="24"/>
        </w:rPr>
      </w:pPr>
      <w:r>
        <w:rPr>
          <w:rFonts w:ascii="Times New Roman" w:hAnsi="Times New Roman" w:cs="Times New Roman"/>
          <w:bCs/>
          <w:sz w:val="24"/>
          <w:szCs w:val="24"/>
        </w:rPr>
        <w:t>There are many other properties for the flex containers/items, so make sure to review them to fully understand the possibilities with flexbox. My example above is useful for creating quick multi-column layouts.</w:t>
      </w:r>
    </w:p>
    <w:p w14:paraId="2FF35D13" w14:textId="26467BD1" w:rsidR="002E5E72" w:rsidRDefault="002E5E72" w:rsidP="00AE31ED">
      <w:pPr>
        <w:spacing w:after="0" w:line="240" w:lineRule="auto"/>
        <w:rPr>
          <w:rFonts w:ascii="Times New Roman" w:hAnsi="Times New Roman" w:cs="Times New Roman"/>
          <w:bCs/>
          <w:sz w:val="24"/>
          <w:szCs w:val="24"/>
          <w:u w:val="single"/>
        </w:rPr>
      </w:pPr>
    </w:p>
    <w:p w14:paraId="638F64F1" w14:textId="77777777" w:rsidR="002E5E72" w:rsidRDefault="002E5E72" w:rsidP="002E5E72">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Online Resources (Not required, but can be helpful for guidance)</w:t>
      </w:r>
    </w:p>
    <w:p w14:paraId="0F2066AB" w14:textId="77777777" w:rsidR="002E5E72" w:rsidRPr="0024266E" w:rsidRDefault="00F44079" w:rsidP="002E5E72">
      <w:pPr>
        <w:pStyle w:val="ListParagraph"/>
        <w:numPr>
          <w:ilvl w:val="0"/>
          <w:numId w:val="18"/>
        </w:numPr>
        <w:spacing w:line="240" w:lineRule="auto"/>
        <w:rPr>
          <w:rFonts w:ascii="Times New Roman" w:hAnsi="Times New Roman" w:cs="Times New Roman"/>
          <w:bCs/>
          <w:sz w:val="24"/>
          <w:szCs w:val="24"/>
          <w:u w:val="single"/>
        </w:rPr>
      </w:pPr>
      <w:hyperlink r:id="rId15" w:history="1">
        <w:r w:rsidR="002E5E72" w:rsidRPr="0024266E">
          <w:rPr>
            <w:rStyle w:val="Hyperlink"/>
            <w:rFonts w:ascii="Times New Roman" w:hAnsi="Times New Roman" w:cs="Times New Roman"/>
            <w:bCs/>
            <w:sz w:val="24"/>
            <w:szCs w:val="24"/>
          </w:rPr>
          <w:t>https://css-tricks.com/almanac/properties/p/position/</w:t>
        </w:r>
      </w:hyperlink>
      <w:r w:rsidR="002E5E72">
        <w:rPr>
          <w:rFonts w:ascii="Times New Roman" w:hAnsi="Times New Roman" w:cs="Times New Roman"/>
          <w:bCs/>
          <w:sz w:val="24"/>
          <w:szCs w:val="24"/>
        </w:rPr>
        <w:t xml:space="preserve"> (Position)</w:t>
      </w:r>
    </w:p>
    <w:p w14:paraId="690F5DEC" w14:textId="77777777" w:rsidR="002E5E72" w:rsidRPr="00250384" w:rsidRDefault="00F44079" w:rsidP="002E5E72">
      <w:pPr>
        <w:pStyle w:val="ListParagraph"/>
        <w:numPr>
          <w:ilvl w:val="0"/>
          <w:numId w:val="18"/>
        </w:numPr>
        <w:spacing w:line="240" w:lineRule="auto"/>
        <w:rPr>
          <w:rFonts w:ascii="Times New Roman" w:hAnsi="Times New Roman" w:cs="Times New Roman"/>
          <w:bCs/>
          <w:sz w:val="24"/>
          <w:szCs w:val="24"/>
          <w:u w:val="single"/>
        </w:rPr>
      </w:pPr>
      <w:hyperlink r:id="rId16" w:history="1">
        <w:r w:rsidR="002E5E72" w:rsidRPr="00DB2CAF">
          <w:rPr>
            <w:rStyle w:val="Hyperlink"/>
            <w:rFonts w:ascii="Times New Roman" w:hAnsi="Times New Roman" w:cs="Times New Roman"/>
            <w:bCs/>
            <w:sz w:val="24"/>
            <w:szCs w:val="24"/>
          </w:rPr>
          <w:t>https://developer.mozilla.org/en-US/docs/Web/CSS/float</w:t>
        </w:r>
      </w:hyperlink>
      <w:r w:rsidR="002E5E72">
        <w:rPr>
          <w:rFonts w:ascii="Times New Roman" w:hAnsi="Times New Roman" w:cs="Times New Roman"/>
          <w:bCs/>
          <w:sz w:val="24"/>
          <w:szCs w:val="24"/>
        </w:rPr>
        <w:t xml:space="preserve"> (Float)</w:t>
      </w:r>
    </w:p>
    <w:p w14:paraId="0D932298" w14:textId="77777777" w:rsidR="002E5E72" w:rsidRPr="002C2532" w:rsidRDefault="00F44079" w:rsidP="002E5E72">
      <w:pPr>
        <w:pStyle w:val="ListParagraph"/>
        <w:numPr>
          <w:ilvl w:val="0"/>
          <w:numId w:val="18"/>
        </w:numPr>
        <w:spacing w:line="240" w:lineRule="auto"/>
        <w:rPr>
          <w:rFonts w:ascii="Times New Roman" w:hAnsi="Times New Roman" w:cs="Times New Roman"/>
          <w:bCs/>
          <w:sz w:val="24"/>
          <w:szCs w:val="24"/>
          <w:u w:val="single"/>
        </w:rPr>
      </w:pPr>
      <w:hyperlink r:id="rId17" w:history="1">
        <w:r w:rsidR="002E5E72" w:rsidRPr="00250384">
          <w:rPr>
            <w:rStyle w:val="Hyperlink"/>
            <w:rFonts w:ascii="Times New Roman" w:hAnsi="Times New Roman" w:cs="Times New Roman"/>
            <w:bCs/>
            <w:sz w:val="24"/>
            <w:szCs w:val="24"/>
          </w:rPr>
          <w:t>https://css-tricks.com/all-about-floats/</w:t>
        </w:r>
      </w:hyperlink>
      <w:r w:rsidR="002E5E72">
        <w:rPr>
          <w:rFonts w:ascii="Times New Roman" w:hAnsi="Times New Roman" w:cs="Times New Roman"/>
          <w:bCs/>
          <w:sz w:val="24"/>
          <w:szCs w:val="24"/>
        </w:rPr>
        <w:t xml:space="preserve"> (Float)</w:t>
      </w:r>
    </w:p>
    <w:p w14:paraId="60A2DE5C" w14:textId="77777777" w:rsidR="002E5E72" w:rsidRPr="00A076DF" w:rsidRDefault="00F44079" w:rsidP="002E5E72">
      <w:pPr>
        <w:pStyle w:val="ListParagraph"/>
        <w:numPr>
          <w:ilvl w:val="0"/>
          <w:numId w:val="18"/>
        </w:numPr>
        <w:spacing w:line="240" w:lineRule="auto"/>
        <w:rPr>
          <w:rFonts w:ascii="Times New Roman" w:hAnsi="Times New Roman" w:cs="Times New Roman"/>
          <w:bCs/>
          <w:sz w:val="24"/>
          <w:szCs w:val="24"/>
          <w:u w:val="single"/>
        </w:rPr>
      </w:pPr>
      <w:hyperlink r:id="rId18" w:history="1">
        <w:r w:rsidR="002E5E72" w:rsidRPr="002C2532">
          <w:rPr>
            <w:rStyle w:val="Hyperlink"/>
            <w:rFonts w:ascii="Times New Roman" w:hAnsi="Times New Roman" w:cs="Times New Roman"/>
            <w:bCs/>
            <w:sz w:val="24"/>
            <w:szCs w:val="24"/>
          </w:rPr>
          <w:t>https://developer.mozilla.org/en-US/docs/Learn/CSS/CSS_layout/Flexbox</w:t>
        </w:r>
      </w:hyperlink>
      <w:r w:rsidR="002E5E72">
        <w:rPr>
          <w:rFonts w:ascii="Times New Roman" w:hAnsi="Times New Roman" w:cs="Times New Roman"/>
          <w:bCs/>
          <w:sz w:val="24"/>
          <w:szCs w:val="24"/>
        </w:rPr>
        <w:t xml:space="preserve"> (Flexbox)</w:t>
      </w:r>
    </w:p>
    <w:p w14:paraId="633951A7" w14:textId="77777777" w:rsidR="002E5E72" w:rsidRPr="00DA181F" w:rsidRDefault="00F44079" w:rsidP="002E5E72">
      <w:pPr>
        <w:pStyle w:val="ListParagraph"/>
        <w:numPr>
          <w:ilvl w:val="0"/>
          <w:numId w:val="18"/>
        </w:numPr>
        <w:spacing w:line="240" w:lineRule="auto"/>
        <w:rPr>
          <w:rFonts w:ascii="Times New Roman" w:hAnsi="Times New Roman" w:cs="Times New Roman"/>
          <w:bCs/>
          <w:sz w:val="24"/>
          <w:szCs w:val="24"/>
          <w:u w:val="single"/>
        </w:rPr>
      </w:pPr>
      <w:hyperlink r:id="rId19" w:history="1">
        <w:r w:rsidR="002E5E72" w:rsidRPr="00A076DF">
          <w:rPr>
            <w:rStyle w:val="Hyperlink"/>
            <w:rFonts w:ascii="Times New Roman" w:hAnsi="Times New Roman" w:cs="Times New Roman"/>
            <w:bCs/>
            <w:sz w:val="24"/>
            <w:szCs w:val="24"/>
          </w:rPr>
          <w:t>https://css-tricks.com/snippets/css/a-guide-to-flexbox/</w:t>
        </w:r>
      </w:hyperlink>
      <w:r w:rsidR="002E5E72">
        <w:rPr>
          <w:rFonts w:ascii="Times New Roman" w:hAnsi="Times New Roman" w:cs="Times New Roman"/>
          <w:bCs/>
          <w:sz w:val="24"/>
          <w:szCs w:val="24"/>
        </w:rPr>
        <w:t xml:space="preserve"> (Flexbox)</w:t>
      </w:r>
    </w:p>
    <w:p w14:paraId="28FE5287" w14:textId="77777777" w:rsidR="002E5E72" w:rsidRDefault="00F44079" w:rsidP="002E5E72">
      <w:pPr>
        <w:pStyle w:val="ListParagraph"/>
        <w:numPr>
          <w:ilvl w:val="0"/>
          <w:numId w:val="18"/>
        </w:numPr>
        <w:spacing w:line="240" w:lineRule="auto"/>
        <w:rPr>
          <w:rFonts w:ascii="Times New Roman" w:hAnsi="Times New Roman" w:cs="Times New Roman"/>
          <w:bCs/>
          <w:sz w:val="24"/>
          <w:szCs w:val="24"/>
        </w:rPr>
      </w:pPr>
      <w:hyperlink r:id="rId20" w:history="1">
        <w:r w:rsidR="002E5E72" w:rsidRPr="00DA181F">
          <w:rPr>
            <w:rStyle w:val="Hyperlink"/>
            <w:rFonts w:ascii="Times New Roman" w:hAnsi="Times New Roman" w:cs="Times New Roman"/>
            <w:bCs/>
            <w:sz w:val="24"/>
            <w:szCs w:val="24"/>
          </w:rPr>
          <w:t>https://css-tricks.com/snippets/css/complete-guide-grid/</w:t>
        </w:r>
      </w:hyperlink>
      <w:r w:rsidR="002E5E72">
        <w:rPr>
          <w:rFonts w:ascii="Times New Roman" w:hAnsi="Times New Roman" w:cs="Times New Roman"/>
          <w:bCs/>
          <w:sz w:val="24"/>
          <w:szCs w:val="24"/>
        </w:rPr>
        <w:t xml:space="preserve"> </w:t>
      </w:r>
      <w:r w:rsidR="002E5E72" w:rsidRPr="00DA181F">
        <w:rPr>
          <w:rFonts w:ascii="Times New Roman" w:hAnsi="Times New Roman" w:cs="Times New Roman"/>
          <w:bCs/>
          <w:sz w:val="24"/>
          <w:szCs w:val="24"/>
        </w:rPr>
        <w:t>(Grid)</w:t>
      </w:r>
    </w:p>
    <w:p w14:paraId="3FB0DD3C" w14:textId="77777777" w:rsidR="002E5E72" w:rsidRDefault="00F44079" w:rsidP="002E5E72">
      <w:pPr>
        <w:pStyle w:val="ListParagraph"/>
        <w:numPr>
          <w:ilvl w:val="0"/>
          <w:numId w:val="18"/>
        </w:numPr>
        <w:spacing w:after="0" w:line="240" w:lineRule="auto"/>
        <w:rPr>
          <w:rFonts w:ascii="Times New Roman" w:hAnsi="Times New Roman" w:cs="Times New Roman"/>
          <w:bCs/>
          <w:sz w:val="24"/>
          <w:szCs w:val="24"/>
        </w:rPr>
      </w:pPr>
      <w:hyperlink r:id="rId21" w:history="1">
        <w:r w:rsidR="002E5E72" w:rsidRPr="0033010D">
          <w:rPr>
            <w:rStyle w:val="Hyperlink"/>
            <w:rFonts w:ascii="Times New Roman" w:hAnsi="Times New Roman" w:cs="Times New Roman"/>
            <w:bCs/>
            <w:sz w:val="24"/>
            <w:szCs w:val="24"/>
          </w:rPr>
          <w:t>https://www.w3schools.com/css/css_grid.asp</w:t>
        </w:r>
      </w:hyperlink>
      <w:r w:rsidR="002E5E72" w:rsidRPr="0033010D">
        <w:rPr>
          <w:rFonts w:ascii="Times New Roman" w:hAnsi="Times New Roman" w:cs="Times New Roman"/>
          <w:bCs/>
          <w:sz w:val="24"/>
          <w:szCs w:val="24"/>
        </w:rPr>
        <w:t xml:space="preserve"> (Grid) </w:t>
      </w:r>
    </w:p>
    <w:p w14:paraId="268CCE8F" w14:textId="77777777" w:rsidR="00AE31ED" w:rsidRPr="00735F5C" w:rsidRDefault="00AE31ED" w:rsidP="00AE31ED">
      <w:pPr>
        <w:spacing w:after="0" w:line="240" w:lineRule="auto"/>
        <w:rPr>
          <w:rFonts w:ascii="Times New Roman" w:hAnsi="Times New Roman" w:cs="Times New Roman"/>
          <w:bCs/>
          <w:sz w:val="24"/>
          <w:szCs w:val="24"/>
          <w:u w:val="single"/>
        </w:rPr>
      </w:pPr>
    </w:p>
    <w:p w14:paraId="086EF036" w14:textId="4AFB2FB5" w:rsidR="00CF5400" w:rsidRPr="00CF5400" w:rsidRDefault="0064578F" w:rsidP="00CF5400">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CSS Positioning</w:t>
      </w:r>
      <w:r w:rsidR="00BF5B6D">
        <w:rPr>
          <w:rFonts w:ascii="Times New Roman" w:eastAsiaTheme="majorEastAsia" w:hAnsi="Times New Roman" w:cs="Times New Roman"/>
          <w:color w:val="2F5496" w:themeColor="accent1" w:themeShade="BF"/>
          <w:sz w:val="32"/>
          <w:szCs w:val="32"/>
        </w:rPr>
        <w:t xml:space="preserve"> Exercise</w:t>
      </w:r>
      <w:r w:rsidR="00CF5400">
        <w:rPr>
          <w:rFonts w:ascii="Times New Roman" w:eastAsiaTheme="majorEastAsia" w:hAnsi="Times New Roman" w:cs="Times New Roman"/>
          <w:color w:val="2F5496" w:themeColor="accent1" w:themeShade="BF"/>
          <w:sz w:val="32"/>
          <w:szCs w:val="32"/>
        </w:rPr>
        <w:t xml:space="preserve"> </w:t>
      </w:r>
      <w:r w:rsidR="00830472">
        <w:rPr>
          <w:rFonts w:ascii="Times New Roman" w:eastAsiaTheme="majorEastAsia" w:hAnsi="Times New Roman" w:cs="Times New Roman"/>
          <w:color w:val="2F5496" w:themeColor="accent1" w:themeShade="BF"/>
          <w:sz w:val="32"/>
          <w:szCs w:val="32"/>
        </w:rPr>
        <w:t xml:space="preserve">2 </w:t>
      </w:r>
      <w:r w:rsidR="00CF5400">
        <w:rPr>
          <w:rFonts w:ascii="Times New Roman" w:eastAsiaTheme="majorEastAsia" w:hAnsi="Times New Roman" w:cs="Times New Roman"/>
          <w:color w:val="2F5496" w:themeColor="accent1" w:themeShade="BF"/>
          <w:sz w:val="32"/>
          <w:szCs w:val="32"/>
        </w:rPr>
        <w:t>(</w:t>
      </w:r>
      <w:r w:rsidR="000257A7">
        <w:rPr>
          <w:rFonts w:ascii="Times New Roman" w:eastAsiaTheme="majorEastAsia" w:hAnsi="Times New Roman" w:cs="Times New Roman"/>
          <w:color w:val="2F5496" w:themeColor="accent1" w:themeShade="BF"/>
          <w:sz w:val="32"/>
          <w:szCs w:val="32"/>
        </w:rPr>
        <w:t>CW/</w:t>
      </w:r>
      <w:r w:rsidR="0055588D">
        <w:rPr>
          <w:rFonts w:ascii="Times New Roman" w:eastAsiaTheme="majorEastAsia" w:hAnsi="Times New Roman" w:cs="Times New Roman"/>
          <w:color w:val="2F5496" w:themeColor="accent1" w:themeShade="BF"/>
          <w:sz w:val="32"/>
          <w:szCs w:val="32"/>
        </w:rPr>
        <w:t>H</w:t>
      </w:r>
      <w:r w:rsidR="00CF5400">
        <w:rPr>
          <w:rFonts w:ascii="Times New Roman" w:eastAsiaTheme="majorEastAsia" w:hAnsi="Times New Roman" w:cs="Times New Roman"/>
          <w:color w:val="2F5496" w:themeColor="accent1" w:themeShade="BF"/>
          <w:sz w:val="32"/>
          <w:szCs w:val="32"/>
        </w:rPr>
        <w:t>W)</w:t>
      </w:r>
    </w:p>
    <w:p w14:paraId="3B7F624A" w14:textId="620D0635" w:rsidR="00883B87" w:rsidRDefault="00993D64" w:rsidP="007733BA">
      <w:pPr>
        <w:spacing w:after="0" w:line="240" w:lineRule="auto"/>
        <w:rPr>
          <w:rFonts w:ascii="Times New Roman" w:hAnsi="Times New Roman" w:cs="Times New Roman"/>
          <w:bCs/>
          <w:sz w:val="24"/>
          <w:szCs w:val="24"/>
        </w:rPr>
      </w:pPr>
      <w:r>
        <w:rPr>
          <w:rFonts w:ascii="Times New Roman" w:hAnsi="Times New Roman" w:cs="Times New Roman"/>
          <w:bCs/>
          <w:sz w:val="24"/>
          <w:szCs w:val="24"/>
        </w:rPr>
        <w:t>Downloa</w:t>
      </w:r>
      <w:r w:rsidR="008B3C29" w:rsidRPr="00F9151F">
        <w:rPr>
          <w:rFonts w:ascii="Times New Roman" w:hAnsi="Times New Roman" w:cs="Times New Roman"/>
          <w:bCs/>
          <w:sz w:val="24"/>
          <w:szCs w:val="24"/>
        </w:rPr>
        <w:t>d the “</w:t>
      </w:r>
      <w:r>
        <w:rPr>
          <w:rFonts w:ascii="Times New Roman" w:hAnsi="Times New Roman" w:cs="Times New Roman"/>
          <w:bCs/>
          <w:sz w:val="24"/>
          <w:szCs w:val="24"/>
        </w:rPr>
        <w:t>CSS-Positioning-Exercise</w:t>
      </w:r>
      <w:r w:rsidR="00CD2F20">
        <w:rPr>
          <w:rFonts w:ascii="Times New Roman" w:hAnsi="Times New Roman" w:cs="Times New Roman"/>
          <w:bCs/>
          <w:sz w:val="24"/>
          <w:szCs w:val="24"/>
        </w:rPr>
        <w:t>-2</w:t>
      </w:r>
      <w:r w:rsidR="008B3C29" w:rsidRPr="00F9151F">
        <w:rPr>
          <w:rFonts w:ascii="Times New Roman" w:hAnsi="Times New Roman" w:cs="Times New Roman"/>
          <w:bCs/>
          <w:sz w:val="24"/>
          <w:szCs w:val="24"/>
        </w:rPr>
        <w:t xml:space="preserve">.zip” folder from Blackboard under today’s Lecture Notes or the Assignment folder. </w:t>
      </w:r>
      <w:r w:rsidR="008B3C29">
        <w:rPr>
          <w:rFonts w:ascii="Times New Roman" w:hAnsi="Times New Roman" w:cs="Times New Roman"/>
          <w:bCs/>
          <w:sz w:val="24"/>
          <w:szCs w:val="24"/>
        </w:rPr>
        <w:t>Extract everything from i</w:t>
      </w:r>
      <w:r w:rsidR="008B3C29" w:rsidRPr="00F9151F">
        <w:rPr>
          <w:rFonts w:ascii="Times New Roman" w:hAnsi="Times New Roman" w:cs="Times New Roman"/>
          <w:bCs/>
          <w:sz w:val="24"/>
          <w:szCs w:val="24"/>
        </w:rPr>
        <w:t>nside of this zip folder</w:t>
      </w:r>
      <w:r w:rsidR="008B3C29">
        <w:rPr>
          <w:rFonts w:ascii="Times New Roman" w:hAnsi="Times New Roman" w:cs="Times New Roman"/>
          <w:bCs/>
          <w:sz w:val="24"/>
          <w:szCs w:val="24"/>
        </w:rPr>
        <w:t xml:space="preserve"> to some place where you will be able to find them easily. T</w:t>
      </w:r>
      <w:r w:rsidR="008B3C29" w:rsidRPr="00F9151F">
        <w:rPr>
          <w:rFonts w:ascii="Times New Roman" w:hAnsi="Times New Roman" w:cs="Times New Roman"/>
          <w:bCs/>
          <w:sz w:val="24"/>
          <w:szCs w:val="24"/>
        </w:rPr>
        <w:t>h</w:t>
      </w:r>
      <w:r w:rsidR="001D2E93">
        <w:rPr>
          <w:rFonts w:ascii="Times New Roman" w:hAnsi="Times New Roman" w:cs="Times New Roman"/>
          <w:bCs/>
          <w:sz w:val="24"/>
          <w:szCs w:val="24"/>
        </w:rPr>
        <w:t>is week, th</w:t>
      </w:r>
      <w:r w:rsidR="008B3C29" w:rsidRPr="00F9151F">
        <w:rPr>
          <w:rFonts w:ascii="Times New Roman" w:hAnsi="Times New Roman" w:cs="Times New Roman"/>
          <w:bCs/>
          <w:sz w:val="24"/>
          <w:szCs w:val="24"/>
        </w:rPr>
        <w:t>ere will be an HTML file</w:t>
      </w:r>
      <w:r w:rsidR="008B3C29">
        <w:rPr>
          <w:rFonts w:ascii="Times New Roman" w:hAnsi="Times New Roman" w:cs="Times New Roman"/>
          <w:bCs/>
          <w:sz w:val="24"/>
          <w:szCs w:val="24"/>
        </w:rPr>
        <w:t xml:space="preserve"> and</w:t>
      </w:r>
      <w:r w:rsidR="008B3C29" w:rsidRPr="00F9151F">
        <w:rPr>
          <w:rFonts w:ascii="Times New Roman" w:hAnsi="Times New Roman" w:cs="Times New Roman"/>
          <w:bCs/>
          <w:sz w:val="24"/>
          <w:szCs w:val="24"/>
        </w:rPr>
        <w:t xml:space="preserve"> </w:t>
      </w:r>
      <w:r w:rsidR="008B3C29">
        <w:rPr>
          <w:rFonts w:ascii="Times New Roman" w:hAnsi="Times New Roman" w:cs="Times New Roman"/>
          <w:bCs/>
          <w:sz w:val="24"/>
          <w:szCs w:val="24"/>
        </w:rPr>
        <w:t>an image with an example of a finished assignment.</w:t>
      </w:r>
      <w:r w:rsidR="00D66179">
        <w:rPr>
          <w:rFonts w:ascii="Times New Roman" w:hAnsi="Times New Roman" w:cs="Times New Roman"/>
          <w:bCs/>
          <w:sz w:val="24"/>
          <w:szCs w:val="24"/>
        </w:rPr>
        <w:t xml:space="preserve"> The HTML file contains &lt;style&gt;&lt;/style&gt; tags for you to use so you don’t have to place your CSS externally. </w:t>
      </w:r>
    </w:p>
    <w:p w14:paraId="242337DF" w14:textId="762319EF" w:rsidR="008B3C29" w:rsidRDefault="008B3C29" w:rsidP="007733BA">
      <w:pPr>
        <w:spacing w:after="0" w:line="240" w:lineRule="auto"/>
        <w:rPr>
          <w:rFonts w:ascii="Times New Roman" w:hAnsi="Times New Roman" w:cs="Times New Roman"/>
          <w:sz w:val="24"/>
          <w:szCs w:val="24"/>
        </w:rPr>
      </w:pPr>
    </w:p>
    <w:p w14:paraId="581F11CF" w14:textId="7A8A4B74" w:rsidR="00D921EB" w:rsidRDefault="00D921EB" w:rsidP="00D921EB">
      <w:pPr>
        <w:spacing w:after="0"/>
        <w:rPr>
          <w:rFonts w:ascii="Times New Roman" w:hAnsi="Times New Roman" w:cs="Times New Roman"/>
          <w:bCs/>
          <w:sz w:val="24"/>
          <w:szCs w:val="24"/>
        </w:rPr>
      </w:pPr>
      <w:r>
        <w:rPr>
          <w:rFonts w:ascii="Times New Roman" w:hAnsi="Times New Roman" w:cs="Times New Roman"/>
          <w:bCs/>
          <w:sz w:val="24"/>
          <w:szCs w:val="24"/>
        </w:rPr>
        <w:t>Based on the image provided, add CSS to the style tags so that the web page looks as close as possible to mine. You can change where it says “Your Name Here” to whatever name you want. In the image provided, it says “Chris Velez” in the header and “Christopher Velez” in the footer, but you can alter that to show your name.</w:t>
      </w:r>
    </w:p>
    <w:p w14:paraId="3AFB12EF" w14:textId="77777777" w:rsidR="00D921EB" w:rsidRDefault="00D921EB" w:rsidP="00D921EB">
      <w:pPr>
        <w:spacing w:after="0"/>
        <w:rPr>
          <w:rFonts w:ascii="Times New Roman" w:hAnsi="Times New Roman" w:cs="Times New Roman"/>
          <w:bCs/>
          <w:sz w:val="24"/>
          <w:szCs w:val="24"/>
        </w:rPr>
      </w:pPr>
    </w:p>
    <w:p w14:paraId="43C56809" w14:textId="3CF9BAD6" w:rsidR="005F623E" w:rsidRDefault="00D921EB" w:rsidP="00D921EB">
      <w:pPr>
        <w:spacing w:after="0"/>
        <w:rPr>
          <w:rFonts w:ascii="Times New Roman" w:hAnsi="Times New Roman" w:cs="Times New Roman"/>
          <w:bCs/>
          <w:sz w:val="24"/>
          <w:szCs w:val="24"/>
        </w:rPr>
      </w:pPr>
      <w:r>
        <w:rPr>
          <w:rFonts w:ascii="Times New Roman" w:hAnsi="Times New Roman" w:cs="Times New Roman"/>
          <w:bCs/>
          <w:sz w:val="24"/>
          <w:szCs w:val="24"/>
        </w:rPr>
        <w:t>It is also okay to change colors if the text contrast is high enough for the text to be readable. However, the items should be styled similarly in terms of their placement, individual styles (borders, padding, margins, underlines, etc.)</w:t>
      </w:r>
    </w:p>
    <w:p w14:paraId="585175AC" w14:textId="0CE1DAB9" w:rsidR="003F299D" w:rsidRDefault="003F299D" w:rsidP="003F299D">
      <w:pPr>
        <w:spacing w:after="0"/>
        <w:rPr>
          <w:rFonts w:ascii="Times New Roman" w:hAnsi="Times New Roman" w:cs="Times New Roman"/>
          <w:bCs/>
          <w:sz w:val="24"/>
          <w:szCs w:val="24"/>
        </w:rPr>
      </w:pPr>
    </w:p>
    <w:p w14:paraId="4B8EB2A6" w14:textId="77777777" w:rsidR="00F44693" w:rsidRDefault="00F44693" w:rsidP="00F44693">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General Tips</w:t>
      </w:r>
    </w:p>
    <w:p w14:paraId="3C68620C" w14:textId="77777777" w:rsidR="00F44693" w:rsidRDefault="00F44693" w:rsidP="00F44693">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If you use floats, float everything in one direction (I personally always use left)</w:t>
      </w:r>
    </w:p>
    <w:p w14:paraId="0B8634BD" w14:textId="77777777" w:rsidR="00F44693" w:rsidRDefault="00F44693" w:rsidP="00F44693">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To center an image, use “display: block;” and “margin: 0 auto;” (images are always inline so when we display them with block, we can add width/height, margins, etc.)</w:t>
      </w:r>
    </w:p>
    <w:p w14:paraId="36A1E9FD" w14:textId="77777777" w:rsidR="00F44693" w:rsidRDefault="00F44693" w:rsidP="00F44693">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Padding/Margin will help with spacing (sometimes needs to be set to 0)</w:t>
      </w:r>
    </w:p>
    <w:p w14:paraId="7C9A52A4" w14:textId="77777777" w:rsidR="00F44693" w:rsidRDefault="00F44693" w:rsidP="00F44693">
      <w:pPr>
        <w:pStyle w:val="ListParagraph"/>
        <w:numPr>
          <w:ilvl w:val="1"/>
          <w:numId w:val="14"/>
        </w:numPr>
        <w:rPr>
          <w:rFonts w:ascii="Times New Roman" w:hAnsi="Times New Roman" w:cs="Times New Roman"/>
          <w:bCs/>
          <w:sz w:val="24"/>
          <w:szCs w:val="24"/>
        </w:rPr>
      </w:pPr>
      <w:r>
        <w:rPr>
          <w:rFonts w:ascii="Times New Roman" w:hAnsi="Times New Roman" w:cs="Times New Roman"/>
          <w:bCs/>
          <w:sz w:val="24"/>
          <w:szCs w:val="24"/>
        </w:rPr>
        <w:t xml:space="preserve">Use px or </w:t>
      </w:r>
      <w:proofErr w:type="spellStart"/>
      <w:r>
        <w:rPr>
          <w:rFonts w:ascii="Times New Roman" w:hAnsi="Times New Roman" w:cs="Times New Roman"/>
          <w:bCs/>
          <w:sz w:val="24"/>
          <w:szCs w:val="24"/>
        </w:rPr>
        <w: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em</w:t>
      </w:r>
      <w:proofErr w:type="spellEnd"/>
      <w:r>
        <w:rPr>
          <w:rFonts w:ascii="Times New Roman" w:hAnsi="Times New Roman" w:cs="Times New Roman"/>
          <w:bCs/>
          <w:sz w:val="24"/>
          <w:szCs w:val="24"/>
        </w:rPr>
        <w:t xml:space="preserve"> is a relative unit and generally, 1em = one times whatever the default body font size is – sometimes 16px – 2em would then equal 32px)</w:t>
      </w:r>
    </w:p>
    <w:p w14:paraId="47616593" w14:textId="7158F0E8" w:rsidR="00F44693" w:rsidRDefault="00F44693" w:rsidP="00F44693">
      <w:pPr>
        <w:pStyle w:val="ListParagraph"/>
        <w:numPr>
          <w:ilvl w:val="1"/>
          <w:numId w:val="14"/>
        </w:numPr>
        <w:rPr>
          <w:rFonts w:ascii="Times New Roman" w:hAnsi="Times New Roman" w:cs="Times New Roman"/>
          <w:bCs/>
          <w:sz w:val="24"/>
          <w:szCs w:val="24"/>
        </w:rPr>
      </w:pPr>
      <w:r>
        <w:rPr>
          <w:rFonts w:ascii="Times New Roman" w:hAnsi="Times New Roman" w:cs="Times New Roman"/>
          <w:bCs/>
          <w:sz w:val="24"/>
          <w:szCs w:val="24"/>
        </w:rPr>
        <w:t xml:space="preserve">Margin: 0 auto also centers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and other containers that have widths</w:t>
      </w:r>
    </w:p>
    <w:p w14:paraId="583675CF" w14:textId="7D56EE66" w:rsidR="00F44693" w:rsidRDefault="00F44693" w:rsidP="00F44693">
      <w:pPr>
        <w:spacing w:after="0"/>
        <w:rPr>
          <w:rFonts w:ascii="Times New Roman" w:hAnsi="Times New Roman" w:cs="Times New Roman"/>
          <w:bCs/>
          <w:sz w:val="24"/>
          <w:szCs w:val="24"/>
          <w:u w:val="single"/>
        </w:rPr>
      </w:pPr>
      <w:r>
        <w:rPr>
          <w:rFonts w:ascii="Times New Roman" w:hAnsi="Times New Roman" w:cs="Times New Roman"/>
          <w:bCs/>
          <w:sz w:val="24"/>
          <w:szCs w:val="24"/>
          <w:u w:val="single"/>
        </w:rPr>
        <w:t>Styles Used</w:t>
      </w:r>
    </w:p>
    <w:p w14:paraId="3C525AA5" w14:textId="6A73152B" w:rsidR="00F44693" w:rsidRDefault="00F44693" w:rsidP="00F44693">
      <w:pPr>
        <w:spacing w:after="0"/>
        <w:rPr>
          <w:rFonts w:ascii="Times New Roman" w:hAnsi="Times New Roman" w:cs="Times New Roman"/>
          <w:bCs/>
          <w:sz w:val="24"/>
          <w:szCs w:val="24"/>
        </w:rPr>
      </w:pPr>
      <w:r>
        <w:rPr>
          <w:rFonts w:ascii="Times New Roman" w:hAnsi="Times New Roman" w:cs="Times New Roman"/>
          <w:bCs/>
          <w:sz w:val="24"/>
          <w:szCs w:val="24"/>
        </w:rPr>
        <w:t xml:space="preserve">I’m not going to list out the styles like I did last week because most of them are </w:t>
      </w:r>
      <w:r w:rsidR="0069383D">
        <w:rPr>
          <w:rFonts w:ascii="Times New Roman" w:hAnsi="Times New Roman" w:cs="Times New Roman"/>
          <w:bCs/>
          <w:sz w:val="24"/>
          <w:szCs w:val="24"/>
        </w:rPr>
        <w:t>the same</w:t>
      </w:r>
      <w:r>
        <w:rPr>
          <w:rFonts w:ascii="Times New Roman" w:hAnsi="Times New Roman" w:cs="Times New Roman"/>
          <w:bCs/>
          <w:sz w:val="24"/>
          <w:szCs w:val="24"/>
        </w:rPr>
        <w:t>. However, I will provide some information to get you started on the page. You’ll need to add padding besides what I’ve mentioned below to end up with a similar page.</w:t>
      </w:r>
    </w:p>
    <w:p w14:paraId="3E6C3A9E" w14:textId="77777777" w:rsidR="00F44693" w:rsidRDefault="00F44693" w:rsidP="00F44693">
      <w:pPr>
        <w:spacing w:after="0"/>
        <w:rPr>
          <w:rFonts w:ascii="Times New Roman" w:hAnsi="Times New Roman" w:cs="Times New Roman"/>
          <w:bCs/>
          <w:sz w:val="24"/>
          <w:szCs w:val="24"/>
        </w:rPr>
      </w:pPr>
    </w:p>
    <w:p w14:paraId="59118E99" w14:textId="74561B1D" w:rsidR="00F44693" w:rsidRDefault="00F44693" w:rsidP="00F44693">
      <w:pPr>
        <w:spacing w:after="0"/>
        <w:rPr>
          <w:rFonts w:ascii="Times New Roman" w:hAnsi="Times New Roman" w:cs="Times New Roman"/>
          <w:bCs/>
          <w:sz w:val="24"/>
          <w:szCs w:val="24"/>
        </w:rPr>
      </w:pPr>
      <w:r>
        <w:rPr>
          <w:rFonts w:ascii="Times New Roman" w:hAnsi="Times New Roman" w:cs="Times New Roman"/>
          <w:bCs/>
          <w:sz w:val="24"/>
          <w:szCs w:val="24"/>
        </w:rPr>
        <w:t>Floated Items</w:t>
      </w:r>
      <w:r w:rsidR="00814351">
        <w:rPr>
          <w:rFonts w:ascii="Times New Roman" w:hAnsi="Times New Roman" w:cs="Times New Roman"/>
          <w:bCs/>
          <w:sz w:val="24"/>
          <w:szCs w:val="24"/>
        </w:rPr>
        <w:t>/Flexbox Children</w:t>
      </w:r>
      <w:r w:rsidR="00E851DF">
        <w:rPr>
          <w:rFonts w:ascii="Times New Roman" w:hAnsi="Times New Roman" w:cs="Times New Roman"/>
          <w:bCs/>
          <w:sz w:val="24"/>
          <w:szCs w:val="24"/>
        </w:rPr>
        <w:t xml:space="preserve"> (give parent containers display: flex)</w:t>
      </w:r>
    </w:p>
    <w:p w14:paraId="11985D33" w14:textId="77777777" w:rsidR="00F44693" w:rsidRDefault="00F44693" w:rsidP="00F44693">
      <w:pPr>
        <w:pStyle w:val="ListParagraph"/>
        <w:numPr>
          <w:ilvl w:val="0"/>
          <w:numId w:val="20"/>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.header</w:t>
      </w:r>
      <w:proofErr w:type="gramEnd"/>
      <w:r>
        <w:rPr>
          <w:rFonts w:ascii="Times New Roman" w:hAnsi="Times New Roman" w:cs="Times New Roman"/>
          <w:bCs/>
          <w:sz w:val="24"/>
          <w:szCs w:val="24"/>
        </w:rPr>
        <w:t xml:space="preserve"> h2</w:t>
      </w:r>
    </w:p>
    <w:p w14:paraId="1D3C2A4C" w14:textId="77777777" w:rsidR="00F44693" w:rsidRDefault="00F44693" w:rsidP="00F44693">
      <w:pPr>
        <w:pStyle w:val="ListParagraph"/>
        <w:numPr>
          <w:ilvl w:val="0"/>
          <w:numId w:val="20"/>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.row</w:t>
      </w:r>
      <w:proofErr w:type="gramEnd"/>
      <w:r>
        <w:rPr>
          <w:rFonts w:ascii="Times New Roman" w:hAnsi="Times New Roman" w:cs="Times New Roman"/>
          <w:bCs/>
          <w:sz w:val="24"/>
          <w:szCs w:val="24"/>
        </w:rPr>
        <w:t xml:space="preserve"> .two</w:t>
      </w:r>
    </w:p>
    <w:p w14:paraId="282F6500" w14:textId="77777777" w:rsidR="00F44693" w:rsidRDefault="00F44693" w:rsidP="00F44693">
      <w:pPr>
        <w:pStyle w:val="ListParagraph"/>
        <w:numPr>
          <w:ilvl w:val="0"/>
          <w:numId w:val="20"/>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.row</w:t>
      </w:r>
      <w:proofErr w:type="gramEnd"/>
      <w:r>
        <w:rPr>
          <w:rFonts w:ascii="Times New Roman" w:hAnsi="Times New Roman" w:cs="Times New Roman"/>
          <w:bCs/>
          <w:sz w:val="24"/>
          <w:szCs w:val="24"/>
        </w:rPr>
        <w:t xml:space="preserve"> .three</w:t>
      </w:r>
    </w:p>
    <w:p w14:paraId="3D427E1A" w14:textId="77777777" w:rsidR="00F44693" w:rsidRDefault="00F44693" w:rsidP="00F44693">
      <w:pPr>
        <w:spacing w:after="0"/>
        <w:rPr>
          <w:rFonts w:ascii="Times New Roman" w:hAnsi="Times New Roman" w:cs="Times New Roman"/>
          <w:bCs/>
          <w:sz w:val="24"/>
          <w:szCs w:val="24"/>
        </w:rPr>
      </w:pPr>
    </w:p>
    <w:p w14:paraId="3AEC81C3" w14:textId="77777777" w:rsidR="00F44693" w:rsidRDefault="00F44693" w:rsidP="00F44693">
      <w:pPr>
        <w:spacing w:after="0"/>
        <w:rPr>
          <w:rFonts w:ascii="Times New Roman" w:hAnsi="Times New Roman" w:cs="Times New Roman"/>
          <w:bCs/>
          <w:sz w:val="24"/>
          <w:szCs w:val="24"/>
        </w:rPr>
      </w:pPr>
      <w:r>
        <w:rPr>
          <w:rFonts w:ascii="Times New Roman" w:hAnsi="Times New Roman" w:cs="Times New Roman"/>
          <w:bCs/>
          <w:sz w:val="24"/>
          <w:szCs w:val="24"/>
        </w:rPr>
        <w:t>Widths/Margins</w:t>
      </w:r>
    </w:p>
    <w:p w14:paraId="1E3AF946" w14:textId="77777777" w:rsidR="00F44693" w:rsidRDefault="00F44693" w:rsidP="00F44693">
      <w:pPr>
        <w:pStyle w:val="ListParagraph"/>
        <w:numPr>
          <w:ilvl w:val="0"/>
          <w:numId w:val="21"/>
        </w:numPr>
        <w:spacing w:after="0"/>
        <w:rPr>
          <w:rFonts w:ascii="Times New Roman" w:hAnsi="Times New Roman" w:cs="Times New Roman"/>
          <w:bCs/>
          <w:sz w:val="24"/>
          <w:szCs w:val="24"/>
        </w:rPr>
      </w:pPr>
      <w:r>
        <w:rPr>
          <w:rFonts w:ascii="Times New Roman" w:hAnsi="Times New Roman" w:cs="Times New Roman"/>
          <w:bCs/>
          <w:sz w:val="24"/>
          <w:szCs w:val="24"/>
        </w:rPr>
        <w:t>Container: 800px maximum width, 100% width</w:t>
      </w:r>
    </w:p>
    <w:p w14:paraId="5779A754" w14:textId="77777777" w:rsidR="00F44693" w:rsidRDefault="00F44693" w:rsidP="00F44693">
      <w:pPr>
        <w:pStyle w:val="ListParagraph"/>
        <w:numPr>
          <w:ilvl w:val="0"/>
          <w:numId w:val="21"/>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.row</w:t>
      </w:r>
      <w:proofErr w:type="gramEnd"/>
      <w:r>
        <w:rPr>
          <w:rFonts w:ascii="Times New Roman" w:hAnsi="Times New Roman" w:cs="Times New Roman"/>
          <w:bCs/>
          <w:sz w:val="24"/>
          <w:szCs w:val="24"/>
        </w:rPr>
        <w:t xml:space="preserve"> .two: 50% width</w:t>
      </w:r>
    </w:p>
    <w:p w14:paraId="7115247E" w14:textId="77777777" w:rsidR="00F44693" w:rsidRDefault="00F44693" w:rsidP="00F44693">
      <w:pPr>
        <w:pStyle w:val="ListParagraph"/>
        <w:numPr>
          <w:ilvl w:val="0"/>
          <w:numId w:val="21"/>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.row</w:t>
      </w:r>
      <w:proofErr w:type="gramEnd"/>
      <w:r>
        <w:rPr>
          <w:rFonts w:ascii="Times New Roman" w:hAnsi="Times New Roman" w:cs="Times New Roman"/>
          <w:bCs/>
          <w:sz w:val="24"/>
          <w:szCs w:val="24"/>
        </w:rPr>
        <w:t xml:space="preserve"> .three 33% width</w:t>
      </w:r>
    </w:p>
    <w:p w14:paraId="5325F3F4" w14:textId="77777777" w:rsidR="00F44693" w:rsidRDefault="00F44693" w:rsidP="00F44693">
      <w:pPr>
        <w:pStyle w:val="ListParagraph"/>
        <w:numPr>
          <w:ilvl w:val="0"/>
          <w:numId w:val="21"/>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.three</w:t>
      </w:r>
      <w:proofErr w:type="gramEnd"/>
      <w:r>
        <w:rPr>
          <w:rFonts w:ascii="Times New Roman" w:hAnsi="Times New Roman" w:cs="Times New Roman"/>
          <w:bCs/>
          <w:sz w:val="24"/>
          <w:szCs w:val="24"/>
        </w:rPr>
        <w:t xml:space="preserve"> p: 150px width, 10px auto margin</w:t>
      </w:r>
    </w:p>
    <w:p w14:paraId="720CACFB" w14:textId="77777777" w:rsidR="00F44693" w:rsidRPr="0009086E" w:rsidRDefault="00F44693" w:rsidP="00F44693">
      <w:pPr>
        <w:pStyle w:val="ListParagraph"/>
        <w:numPr>
          <w:ilvl w:val="0"/>
          <w:numId w:val="21"/>
        </w:numPr>
        <w:spacing w:after="0"/>
        <w:rPr>
          <w:rFonts w:ascii="Times New Roman" w:hAnsi="Times New Roman" w:cs="Times New Roman"/>
          <w:bCs/>
          <w:sz w:val="24"/>
          <w:szCs w:val="24"/>
        </w:rPr>
      </w:pPr>
      <w:proofErr w:type="gramStart"/>
      <w:r>
        <w:rPr>
          <w:rFonts w:ascii="Times New Roman" w:hAnsi="Times New Roman" w:cs="Times New Roman"/>
          <w:bCs/>
          <w:sz w:val="24"/>
          <w:szCs w:val="24"/>
        </w:rPr>
        <w:t>.blog</w:t>
      </w:r>
      <w:proofErr w:type="gramEnd"/>
      <w:r>
        <w:rPr>
          <w:rFonts w:ascii="Times New Roman" w:hAnsi="Times New Roman" w:cs="Times New Roman"/>
          <w:bCs/>
          <w:sz w:val="24"/>
          <w:szCs w:val="24"/>
        </w:rPr>
        <w:t xml:space="preserve"> .two: 45% width, 2.5% margin</w:t>
      </w:r>
    </w:p>
    <w:p w14:paraId="0BA8719D" w14:textId="77777777" w:rsidR="00720180" w:rsidRPr="00F9151F" w:rsidRDefault="00720180" w:rsidP="00720180">
      <w:pPr>
        <w:spacing w:after="0"/>
        <w:rPr>
          <w:rFonts w:ascii="Times New Roman" w:hAnsi="Times New Roman" w:cs="Times New Roman"/>
          <w:bCs/>
          <w:sz w:val="24"/>
          <w:szCs w:val="24"/>
        </w:rPr>
      </w:pPr>
    </w:p>
    <w:p w14:paraId="5BF8750E" w14:textId="0763E774" w:rsidR="003D4EBD" w:rsidRDefault="00F44693" w:rsidP="003F299D">
      <w:pPr>
        <w:spacing w:after="0"/>
        <w:rPr>
          <w:rFonts w:ascii="Times New Roman" w:hAnsi="Times New Roman" w:cs="Times New Roman"/>
          <w:bCs/>
          <w:sz w:val="24"/>
          <w:szCs w:val="24"/>
        </w:rPr>
      </w:pPr>
      <w:r>
        <w:rPr>
          <w:rFonts w:ascii="Times New Roman" w:hAnsi="Times New Roman" w:cs="Times New Roman"/>
          <w:bCs/>
          <w:sz w:val="24"/>
          <w:szCs w:val="24"/>
        </w:rPr>
        <w:lastRenderedPageBreak/>
        <w:t xml:space="preserve">For this week’s assignment only, you </w:t>
      </w:r>
      <w:r w:rsidR="00F60C5D">
        <w:rPr>
          <w:rFonts w:ascii="Times New Roman" w:hAnsi="Times New Roman" w:cs="Times New Roman"/>
          <w:bCs/>
          <w:sz w:val="24"/>
          <w:szCs w:val="24"/>
        </w:rPr>
        <w:t>can</w:t>
      </w:r>
      <w:r>
        <w:rPr>
          <w:rFonts w:ascii="Times New Roman" w:hAnsi="Times New Roman" w:cs="Times New Roman"/>
          <w:bCs/>
          <w:sz w:val="24"/>
          <w:szCs w:val="24"/>
        </w:rPr>
        <w:t xml:space="preserve"> use an internal style sheet. You </w:t>
      </w:r>
      <w:r w:rsidR="002171DB">
        <w:rPr>
          <w:rFonts w:ascii="Times New Roman" w:hAnsi="Times New Roman" w:cs="Times New Roman"/>
          <w:bCs/>
          <w:sz w:val="24"/>
          <w:szCs w:val="24"/>
        </w:rPr>
        <w:t>may</w:t>
      </w:r>
      <w:r>
        <w:rPr>
          <w:rFonts w:ascii="Times New Roman" w:hAnsi="Times New Roman" w:cs="Times New Roman"/>
          <w:bCs/>
          <w:sz w:val="24"/>
          <w:szCs w:val="24"/>
        </w:rPr>
        <w:t xml:space="preserve"> use an external CSS file if you’d like as well. No inline CSS should be used. </w:t>
      </w:r>
    </w:p>
    <w:p w14:paraId="1EB30C4F" w14:textId="55EBEAE5" w:rsidR="001F4695" w:rsidRDefault="001F4695" w:rsidP="003F299D">
      <w:pPr>
        <w:spacing w:after="0"/>
        <w:rPr>
          <w:rFonts w:ascii="Times New Roman" w:hAnsi="Times New Roman" w:cs="Times New Roman"/>
          <w:bCs/>
          <w:sz w:val="24"/>
          <w:szCs w:val="24"/>
        </w:rPr>
      </w:pPr>
    </w:p>
    <w:p w14:paraId="569F35DF" w14:textId="74D82231" w:rsidR="001F4695" w:rsidRDefault="001F4695" w:rsidP="003F299D">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But Professor, I Don’t Know Where to Start</w:t>
      </w:r>
    </w:p>
    <w:p w14:paraId="22A4AF75" w14:textId="1461309B" w:rsidR="001F4695" w:rsidRDefault="001F4695" w:rsidP="003F299D">
      <w:pPr>
        <w:spacing w:after="0"/>
        <w:rPr>
          <w:rFonts w:ascii="Times New Roman" w:hAnsi="Times New Roman" w:cs="Times New Roman"/>
          <w:bCs/>
          <w:sz w:val="24"/>
          <w:szCs w:val="24"/>
        </w:rPr>
      </w:pPr>
      <w:r>
        <w:rPr>
          <w:rFonts w:ascii="Times New Roman" w:hAnsi="Times New Roman" w:cs="Times New Roman"/>
          <w:bCs/>
          <w:sz w:val="24"/>
          <w:szCs w:val="24"/>
        </w:rPr>
        <w:t>If you’re not sure where to start at all, this section was made for you! I’ve listed out basic steps that you can take below for your convenience. Follow them carefully and you should be able to get the assignment started.</w:t>
      </w:r>
    </w:p>
    <w:p w14:paraId="6F927097" w14:textId="70845A10" w:rsidR="001F4695" w:rsidRDefault="001F4695" w:rsidP="001F4695">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Download the “Week-7-Lecture-Notes.zip” folder from Blackboard</w:t>
      </w:r>
    </w:p>
    <w:p w14:paraId="208017CB" w14:textId="3EA146ED" w:rsidR="001F4695" w:rsidRDefault="001F4695" w:rsidP="001F4695">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Take the “css-positioning-exercise-2.html” and “css-positioning-exercise-2.png” files and place them </w:t>
      </w:r>
      <w:r w:rsidR="0062745D">
        <w:rPr>
          <w:rFonts w:ascii="Times New Roman" w:hAnsi="Times New Roman" w:cs="Times New Roman"/>
          <w:bCs/>
          <w:sz w:val="24"/>
          <w:szCs w:val="24"/>
        </w:rPr>
        <w:t>in a folder you can find.</w:t>
      </w:r>
    </w:p>
    <w:p w14:paraId="4C2AD5D4" w14:textId="2D17B9A4" w:rsidR="0062745D" w:rsidRDefault="0062745D" w:rsidP="0062745D">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Create a “Week-7” folder in your “</w:t>
      </w:r>
      <w:r w:rsidR="00DA20CF">
        <w:rPr>
          <w:rFonts w:ascii="Times New Roman" w:hAnsi="Times New Roman" w:cs="Times New Roman"/>
          <w:bCs/>
          <w:sz w:val="24"/>
          <w:szCs w:val="24"/>
        </w:rPr>
        <w:t>D</w:t>
      </w:r>
      <w:r>
        <w:rPr>
          <w:rFonts w:ascii="Times New Roman" w:hAnsi="Times New Roman" w:cs="Times New Roman"/>
          <w:bCs/>
          <w:sz w:val="24"/>
          <w:szCs w:val="24"/>
        </w:rPr>
        <w:t>ocuments” folder</w:t>
      </w:r>
      <w:r w:rsidR="00F515C4">
        <w:rPr>
          <w:rFonts w:ascii="Times New Roman" w:hAnsi="Times New Roman" w:cs="Times New Roman"/>
          <w:bCs/>
          <w:sz w:val="24"/>
          <w:szCs w:val="24"/>
        </w:rPr>
        <w:t xml:space="preserve"> or some other folder you can access easily</w:t>
      </w:r>
    </w:p>
    <w:p w14:paraId="0018A2F1" w14:textId="549E4F47" w:rsidR="0062745D" w:rsidRDefault="0062745D" w:rsidP="0062745D">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Place both files in this newly created “Week-7” folder</w:t>
      </w:r>
    </w:p>
    <w:p w14:paraId="58544935" w14:textId="621E9DA9" w:rsidR="0062745D" w:rsidRDefault="0062745D"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Open the “css-positioning-exercise-2.html” file with a text editor of your choice </w:t>
      </w:r>
    </w:p>
    <w:p w14:paraId="4B93399B" w14:textId="1F55EFE0" w:rsidR="0062745D" w:rsidRDefault="00493E1B" w:rsidP="0062745D">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Review the structure of the HTML and the image to see where things should be placed</w:t>
      </w:r>
    </w:p>
    <w:p w14:paraId="3EE01813" w14:textId="23E1C896" w:rsidR="00C10958" w:rsidRDefault="00C10958" w:rsidP="00C10958">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Pay attention to which elements are parents vs children</w:t>
      </w:r>
    </w:p>
    <w:p w14:paraId="27D8F404" w14:textId="046E96D7" w:rsidR="00C10958" w:rsidRDefault="00C10958" w:rsidP="00C10958">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Look at class names to see how you can structure your CSS selectors</w:t>
      </w:r>
    </w:p>
    <w:p w14:paraId="3638AB8F" w14:textId="42F5D977" w:rsidR="00123428" w:rsidRDefault="00123428" w:rsidP="00123428">
      <w:pPr>
        <w:pStyle w:val="ListParagraph"/>
        <w:numPr>
          <w:ilvl w:val="0"/>
          <w:numId w:val="22"/>
        </w:numPr>
        <w:spacing w:after="0"/>
        <w:rPr>
          <w:rFonts w:ascii="Times New Roman" w:hAnsi="Times New Roman" w:cs="Times New Roman"/>
          <w:bCs/>
          <w:sz w:val="24"/>
          <w:szCs w:val="24"/>
        </w:rPr>
      </w:pPr>
      <w:r>
        <w:rPr>
          <w:rFonts w:ascii="Times New Roman" w:hAnsi="Times New Roman" w:cs="Times New Roman"/>
          <w:bCs/>
          <w:sz w:val="24"/>
          <w:szCs w:val="24"/>
        </w:rPr>
        <w:t>From here, you should start adding styles to your page</w:t>
      </w:r>
      <w:r w:rsidR="00041BE0">
        <w:rPr>
          <w:rFonts w:ascii="Times New Roman" w:hAnsi="Times New Roman" w:cs="Times New Roman"/>
          <w:bCs/>
          <w:sz w:val="24"/>
          <w:szCs w:val="24"/>
        </w:rPr>
        <w:t xml:space="preserve"> (inside of style tag</w:t>
      </w:r>
      <w:r w:rsidR="00AD3516">
        <w:rPr>
          <w:rFonts w:ascii="Times New Roman" w:hAnsi="Times New Roman" w:cs="Times New Roman"/>
          <w:bCs/>
          <w:sz w:val="24"/>
          <w:szCs w:val="24"/>
        </w:rPr>
        <w:t>s</w:t>
      </w:r>
      <w:r w:rsidR="00041BE0">
        <w:rPr>
          <w:rFonts w:ascii="Times New Roman" w:hAnsi="Times New Roman" w:cs="Times New Roman"/>
          <w:bCs/>
          <w:sz w:val="24"/>
          <w:szCs w:val="24"/>
        </w:rPr>
        <w:t>)</w:t>
      </w:r>
    </w:p>
    <w:p w14:paraId="21857782" w14:textId="60D25BAC" w:rsidR="00C107A7" w:rsidRDefault="00C107A7" w:rsidP="00123428">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Start with </w:t>
      </w:r>
      <w:r w:rsidR="00FD2F3B">
        <w:rPr>
          <w:rFonts w:ascii="Times New Roman" w:hAnsi="Times New Roman" w:cs="Times New Roman"/>
          <w:bCs/>
          <w:sz w:val="24"/>
          <w:szCs w:val="24"/>
        </w:rPr>
        <w:t xml:space="preserve">styles for </w:t>
      </w:r>
      <w:r>
        <w:rPr>
          <w:rFonts w:ascii="Times New Roman" w:hAnsi="Times New Roman" w:cs="Times New Roman"/>
          <w:bCs/>
          <w:sz w:val="24"/>
          <w:szCs w:val="24"/>
        </w:rPr>
        <w:t>the content at the top (header content)</w:t>
      </w:r>
    </w:p>
    <w:p w14:paraId="315C3A74" w14:textId="4D9D2AF2" w:rsidR="00123428" w:rsidRDefault="00123428" w:rsidP="00123428">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Colors for text and backgrounds</w:t>
      </w:r>
    </w:p>
    <w:p w14:paraId="28107BF4" w14:textId="64B288E3" w:rsidR="008E30A5" w:rsidRDefault="008E30A5" w:rsidP="008E30A5">
      <w:pPr>
        <w:pStyle w:val="ListParagraph"/>
        <w:numPr>
          <w:ilvl w:val="2"/>
          <w:numId w:val="22"/>
        </w:numPr>
        <w:spacing w:after="0"/>
        <w:rPr>
          <w:rFonts w:ascii="Times New Roman" w:hAnsi="Times New Roman" w:cs="Times New Roman"/>
          <w:bCs/>
          <w:sz w:val="24"/>
          <w:szCs w:val="24"/>
        </w:rPr>
      </w:pPr>
      <w:r>
        <w:rPr>
          <w:rFonts w:ascii="Times New Roman" w:hAnsi="Times New Roman" w:cs="Times New Roman"/>
          <w:bCs/>
          <w:sz w:val="24"/>
          <w:szCs w:val="24"/>
        </w:rPr>
        <w:t>I use black, white, and #ccc for the gray parts</w:t>
      </w:r>
    </w:p>
    <w:p w14:paraId="6ECF6E7B" w14:textId="65CD3BD4" w:rsidR="00123428" w:rsidRDefault="00123428" w:rsidP="00123428">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If you’re using float, float the elements mentioned above in my styles guide</w:t>
      </w:r>
    </w:p>
    <w:p w14:paraId="0D7D11E7" w14:textId="03375793" w:rsidR="00123428" w:rsidRDefault="00123428" w:rsidP="00123428">
      <w:pPr>
        <w:pStyle w:val="ListParagraph"/>
        <w:numPr>
          <w:ilvl w:val="2"/>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After floating elements, give them widths </w:t>
      </w:r>
    </w:p>
    <w:p w14:paraId="1E4C7965" w14:textId="7D2753ED" w:rsidR="00123428" w:rsidRDefault="00123428" w:rsidP="00123428">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If you’re using flexbox, using the display: flex code on </w:t>
      </w:r>
      <w:proofErr w:type="gramStart"/>
      <w:r>
        <w:rPr>
          <w:rFonts w:ascii="Times New Roman" w:hAnsi="Times New Roman" w:cs="Times New Roman"/>
          <w:bCs/>
          <w:sz w:val="24"/>
          <w:szCs w:val="24"/>
        </w:rPr>
        <w:t>the .row</w:t>
      </w:r>
      <w:proofErr w:type="gramEnd"/>
      <w:r>
        <w:rPr>
          <w:rFonts w:ascii="Times New Roman" w:hAnsi="Times New Roman" w:cs="Times New Roman"/>
          <w:bCs/>
          <w:sz w:val="24"/>
          <w:szCs w:val="24"/>
        </w:rPr>
        <w:t xml:space="preserve"> class</w:t>
      </w:r>
    </w:p>
    <w:p w14:paraId="68CBADC6" w14:textId="303A6ACC" w:rsidR="00123428" w:rsidRDefault="00123428" w:rsidP="00123428">
      <w:pPr>
        <w:pStyle w:val="ListParagraph"/>
        <w:numPr>
          <w:ilvl w:val="2"/>
          <w:numId w:val="22"/>
        </w:numPr>
        <w:spacing w:after="0"/>
        <w:rPr>
          <w:rFonts w:ascii="Times New Roman" w:hAnsi="Times New Roman" w:cs="Times New Roman"/>
          <w:bCs/>
          <w:sz w:val="24"/>
          <w:szCs w:val="24"/>
        </w:rPr>
      </w:pPr>
      <w:r>
        <w:rPr>
          <w:rFonts w:ascii="Times New Roman" w:hAnsi="Times New Roman" w:cs="Times New Roman"/>
          <w:bCs/>
          <w:sz w:val="24"/>
          <w:szCs w:val="24"/>
        </w:rPr>
        <w:t xml:space="preserve">After giving display: flex to </w:t>
      </w:r>
      <w:proofErr w:type="gramStart"/>
      <w:r>
        <w:rPr>
          <w:rFonts w:ascii="Times New Roman" w:hAnsi="Times New Roman" w:cs="Times New Roman"/>
          <w:bCs/>
          <w:sz w:val="24"/>
          <w:szCs w:val="24"/>
        </w:rPr>
        <w:t>the .row</w:t>
      </w:r>
      <w:proofErr w:type="gramEnd"/>
      <w:r>
        <w:rPr>
          <w:rFonts w:ascii="Times New Roman" w:hAnsi="Times New Roman" w:cs="Times New Roman"/>
          <w:bCs/>
          <w:sz w:val="24"/>
          <w:szCs w:val="24"/>
        </w:rPr>
        <w:t xml:space="preserve"> class, give your child elements widths </w:t>
      </w:r>
    </w:p>
    <w:p w14:paraId="4C1FD107" w14:textId="35FD05A9" w:rsidR="008E30A5" w:rsidRDefault="008E30A5" w:rsidP="008E30A5">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Center the images using margin: 0 auto and display: block</w:t>
      </w:r>
    </w:p>
    <w:p w14:paraId="46CEF1B8" w14:textId="4340F045" w:rsidR="000E3FBF" w:rsidRPr="00123428" w:rsidRDefault="00826A2E" w:rsidP="008E30A5">
      <w:pPr>
        <w:pStyle w:val="ListParagraph"/>
        <w:numPr>
          <w:ilvl w:val="1"/>
          <w:numId w:val="22"/>
        </w:numPr>
        <w:spacing w:after="0"/>
        <w:rPr>
          <w:rFonts w:ascii="Times New Roman" w:hAnsi="Times New Roman" w:cs="Times New Roman"/>
          <w:bCs/>
          <w:sz w:val="24"/>
          <w:szCs w:val="24"/>
        </w:rPr>
      </w:pPr>
      <w:r>
        <w:rPr>
          <w:rFonts w:ascii="Times New Roman" w:hAnsi="Times New Roman" w:cs="Times New Roman"/>
          <w:bCs/>
          <w:sz w:val="24"/>
          <w:szCs w:val="24"/>
        </w:rPr>
        <w:t>Apply padding/margin to space out elements</w:t>
      </w:r>
    </w:p>
    <w:p w14:paraId="7E7B8DAD" w14:textId="77777777" w:rsidR="003F299D" w:rsidRDefault="003F299D" w:rsidP="003F299D">
      <w:pPr>
        <w:spacing w:after="0"/>
        <w:rPr>
          <w:rFonts w:ascii="Times New Roman" w:hAnsi="Times New Roman" w:cs="Times New Roman"/>
          <w:bCs/>
          <w:sz w:val="24"/>
          <w:szCs w:val="24"/>
        </w:rPr>
      </w:pPr>
    </w:p>
    <w:p w14:paraId="4865B0EA" w14:textId="3B4279FE"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58742C">
        <w:rPr>
          <w:rFonts w:ascii="Times New Roman" w:hAnsi="Times New Roman" w:cs="Times New Roman"/>
          <w:sz w:val="24"/>
          <w:szCs w:val="24"/>
        </w:rPr>
        <w:t xml:space="preserve">web page </w:t>
      </w:r>
      <w:r w:rsidR="005271EB">
        <w:rPr>
          <w:rFonts w:ascii="Times New Roman" w:hAnsi="Times New Roman" w:cs="Times New Roman"/>
          <w:sz w:val="24"/>
          <w:szCs w:val="24"/>
        </w:rPr>
        <w:t>is</w:t>
      </w:r>
      <w:r w:rsidR="004D5881">
        <w:rPr>
          <w:rFonts w:ascii="Times New Roman" w:hAnsi="Times New Roman" w:cs="Times New Roman"/>
          <w:sz w:val="24"/>
          <w:szCs w:val="24"/>
        </w:rPr>
        <w:t xml:space="preserve">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58742C">
        <w:rPr>
          <w:rFonts w:ascii="Times New Roman" w:hAnsi="Times New Roman" w:cs="Times New Roman"/>
          <w:b/>
          <w:sz w:val="24"/>
          <w:szCs w:val="24"/>
        </w:rPr>
        <w:t xml:space="preserve">October </w:t>
      </w:r>
      <w:r w:rsidR="00F44693">
        <w:rPr>
          <w:rFonts w:ascii="Times New Roman" w:hAnsi="Times New Roman" w:cs="Times New Roman"/>
          <w:b/>
          <w:sz w:val="24"/>
          <w:szCs w:val="24"/>
        </w:rPr>
        <w:t>21</w:t>
      </w:r>
      <w:r w:rsidR="00F44693" w:rsidRPr="00F44693">
        <w:rPr>
          <w:rFonts w:ascii="Times New Roman" w:hAnsi="Times New Roman" w:cs="Times New Roman"/>
          <w:b/>
          <w:sz w:val="24"/>
          <w:szCs w:val="24"/>
          <w:vertAlign w:val="superscript"/>
        </w:rPr>
        <w:t>st</w:t>
      </w:r>
      <w:r w:rsidR="00F44693">
        <w:rPr>
          <w:rFonts w:ascii="Times New Roman" w:hAnsi="Times New Roman" w:cs="Times New Roman"/>
          <w:b/>
          <w:sz w:val="24"/>
          <w:szCs w:val="24"/>
        </w:rPr>
        <w:t xml:space="preserve"> </w:t>
      </w:r>
      <w:r w:rsidR="005450D9">
        <w:rPr>
          <w:rFonts w:ascii="Times New Roman" w:hAnsi="Times New Roman" w:cs="Times New Roman"/>
          <w:b/>
          <w:sz w:val="24"/>
          <w:szCs w:val="24"/>
        </w:rPr>
        <w:t>a</w:t>
      </w:r>
      <w:r w:rsidR="00CF7B96">
        <w:rPr>
          <w:rFonts w:ascii="Times New Roman" w:hAnsi="Times New Roman" w:cs="Times New Roman"/>
          <w:b/>
          <w:bCs/>
          <w:sz w:val="24"/>
          <w:szCs w:val="24"/>
        </w:rPr>
        <w:t xml:space="preserve">t </w:t>
      </w:r>
      <w:r w:rsidR="00DB5265">
        <w:rPr>
          <w:rFonts w:ascii="Times New Roman" w:hAnsi="Times New Roman" w:cs="Times New Roman"/>
          <w:b/>
          <w:bCs/>
          <w:sz w:val="24"/>
          <w:szCs w:val="24"/>
        </w:rPr>
        <w:t>6</w:t>
      </w:r>
      <w:r w:rsidR="00CF7B96">
        <w:rPr>
          <w:rFonts w:ascii="Times New Roman" w:hAnsi="Times New Roman" w:cs="Times New Roman"/>
          <w:b/>
          <w:bCs/>
          <w:sz w:val="24"/>
          <w:szCs w:val="24"/>
        </w:rPr>
        <w:t>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794824">
        <w:rPr>
          <w:rFonts w:ascii="Times New Roman" w:hAnsi="Times New Roman" w:cs="Times New Roman"/>
          <w:sz w:val="24"/>
          <w:szCs w:val="24"/>
        </w:rPr>
        <w:t>CSS Positioning Exercise</w:t>
      </w:r>
      <w:r w:rsidR="00F44693">
        <w:rPr>
          <w:rFonts w:ascii="Times New Roman" w:hAnsi="Times New Roman" w:cs="Times New Roman"/>
          <w:sz w:val="24"/>
          <w:szCs w:val="24"/>
        </w:rPr>
        <w:t xml:space="preserve"> 2</w:t>
      </w:r>
      <w:r w:rsidR="00FE0139">
        <w:rPr>
          <w:rFonts w:ascii="Times New Roman" w:hAnsi="Times New Roman" w:cs="Times New Roman"/>
          <w:sz w:val="24"/>
          <w:szCs w:val="24"/>
        </w:rPr>
        <w:t xml:space="preserve">” </w:t>
      </w:r>
      <w:r w:rsidR="00686D23">
        <w:rPr>
          <w:rFonts w:ascii="Times New Roman" w:hAnsi="Times New Roman" w:cs="Times New Roman"/>
          <w:b/>
          <w:sz w:val="24"/>
          <w:szCs w:val="24"/>
          <w:u w:val="single"/>
        </w:rPr>
        <w:t xml:space="preserve">You must submit </w:t>
      </w:r>
      <w:r w:rsidR="00F83229">
        <w:rPr>
          <w:rFonts w:ascii="Times New Roman" w:hAnsi="Times New Roman" w:cs="Times New Roman"/>
          <w:b/>
          <w:sz w:val="24"/>
          <w:szCs w:val="24"/>
          <w:u w:val="single"/>
        </w:rPr>
        <w:t xml:space="preserve">a </w:t>
      </w:r>
      <w:r w:rsidR="00E40EE1">
        <w:rPr>
          <w:rFonts w:ascii="Times New Roman" w:hAnsi="Times New Roman" w:cs="Times New Roman"/>
          <w:b/>
          <w:sz w:val="24"/>
          <w:szCs w:val="24"/>
          <w:u w:val="single"/>
        </w:rPr>
        <w:t>live link to your web page</w:t>
      </w:r>
      <w:r w:rsidR="00E40EE1">
        <w:rPr>
          <w:rFonts w:ascii="Times New Roman" w:hAnsi="Times New Roman" w:cs="Times New Roman"/>
          <w:sz w:val="24"/>
          <w:szCs w:val="24"/>
        </w:rPr>
        <w:t>.</w:t>
      </w:r>
      <w:r w:rsidR="00F83229">
        <w:rPr>
          <w:rFonts w:ascii="Times New Roman" w:hAnsi="Times New Roman" w:cs="Times New Roman"/>
          <w:sz w:val="24"/>
          <w:szCs w:val="24"/>
        </w:rPr>
        <w:t xml:space="preserve"> </w:t>
      </w:r>
      <w:r w:rsidR="00FE0139">
        <w:rPr>
          <w:rFonts w:ascii="Times New Roman" w:hAnsi="Times New Roman" w:cs="Times New Roman"/>
          <w:sz w:val="24"/>
          <w:szCs w:val="24"/>
        </w:rPr>
        <w:t>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65661396" w:rsidR="00951707" w:rsidRPr="00485259" w:rsidRDefault="00D11DEE"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CSS Positioning Exercise</w:t>
      </w:r>
      <w:r w:rsidR="0076270F">
        <w:rPr>
          <w:rFonts w:ascii="Times New Roman" w:hAnsi="Times New Roman" w:cs="Times New Roman"/>
          <w:b/>
          <w:bCs/>
          <w:sz w:val="24"/>
          <w:szCs w:val="24"/>
          <w:u w:val="single"/>
        </w:rPr>
        <w:t xml:space="preserve"> 2</w:t>
      </w:r>
      <w:r w:rsidR="00041CA6">
        <w:rPr>
          <w:rFonts w:ascii="Times New Roman" w:hAnsi="Times New Roman" w:cs="Times New Roman"/>
          <w:b/>
          <w:bCs/>
          <w:sz w:val="24"/>
          <w:szCs w:val="24"/>
          <w:u w:val="single"/>
        </w:rPr>
        <w:t xml:space="preserv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145C39F4" w14:textId="642B1A05" w:rsidR="004B798C" w:rsidRDefault="0033011A"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Live link was submitted: 1pt</w:t>
      </w:r>
    </w:p>
    <w:p w14:paraId="7F31F565" w14:textId="6055C6B7" w:rsidR="0033011A" w:rsidRDefault="0033011A"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CSS is organized/nested neatly: </w:t>
      </w:r>
      <w:r w:rsidR="0076270F">
        <w:rPr>
          <w:rFonts w:ascii="Times New Roman" w:hAnsi="Times New Roman" w:cs="Times New Roman"/>
          <w:sz w:val="24"/>
          <w:szCs w:val="24"/>
        </w:rPr>
        <w:t>2</w:t>
      </w:r>
      <w:r>
        <w:rPr>
          <w:rFonts w:ascii="Times New Roman" w:hAnsi="Times New Roman" w:cs="Times New Roman"/>
          <w:sz w:val="24"/>
          <w:szCs w:val="24"/>
        </w:rPr>
        <w:t>pt</w:t>
      </w:r>
    </w:p>
    <w:p w14:paraId="3AB79AE4" w14:textId="6907E6FD" w:rsidR="0033011A" w:rsidRPr="0033011A" w:rsidRDefault="00F023E6" w:rsidP="00222CC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Elements on the page are positioned/styled correctly</w:t>
      </w:r>
      <w:r w:rsidR="0033011A">
        <w:rPr>
          <w:rFonts w:ascii="Times New Roman" w:hAnsi="Times New Roman" w:cs="Times New Roman"/>
          <w:sz w:val="24"/>
          <w:szCs w:val="24"/>
        </w:rPr>
        <w:t xml:space="preserve">: </w:t>
      </w:r>
      <w:r>
        <w:rPr>
          <w:rFonts w:ascii="Times New Roman" w:hAnsi="Times New Roman" w:cs="Times New Roman"/>
          <w:sz w:val="24"/>
          <w:szCs w:val="24"/>
        </w:rPr>
        <w:t>7</w:t>
      </w:r>
      <w:r w:rsidR="0033011A">
        <w:rPr>
          <w:rFonts w:ascii="Times New Roman" w:hAnsi="Times New Roman" w:cs="Times New Roman"/>
          <w:sz w:val="24"/>
          <w:szCs w:val="24"/>
        </w:rPr>
        <w:t>pts</w:t>
      </w:r>
    </w:p>
    <w:p w14:paraId="4794DEF3" w14:textId="3539E9BE" w:rsidR="004A6162" w:rsidRDefault="004A6162" w:rsidP="005E520A">
      <w:pPr>
        <w:spacing w:after="0"/>
        <w:rPr>
          <w:rFonts w:ascii="Times New Roman" w:hAnsi="Times New Roman" w:cs="Times New Roman"/>
          <w:sz w:val="24"/>
          <w:szCs w:val="24"/>
        </w:rPr>
      </w:pPr>
    </w:p>
    <w:p w14:paraId="45CF48AB" w14:textId="25B723F9"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w:t>
      </w:r>
      <w:r w:rsidR="004A6162">
        <w:rPr>
          <w:rFonts w:ascii="Times New Roman" w:hAnsi="Times New Roman" w:cs="Times New Roman"/>
          <w:sz w:val="32"/>
          <w:szCs w:val="32"/>
        </w:rPr>
        <w:t>Proof</w:t>
      </w:r>
      <w:r>
        <w:rPr>
          <w:rFonts w:ascii="Times New Roman" w:hAnsi="Times New Roman" w:cs="Times New Roman"/>
          <w:sz w:val="32"/>
          <w:szCs w:val="32"/>
        </w:rPr>
        <w:t xml:space="preserve"> </w:t>
      </w:r>
      <w:r w:rsidR="007100BF">
        <w:rPr>
          <w:rFonts w:ascii="Times New Roman" w:hAnsi="Times New Roman" w:cs="Times New Roman"/>
          <w:sz w:val="32"/>
          <w:szCs w:val="32"/>
        </w:rPr>
        <w:t>10</w:t>
      </w:r>
      <w:r w:rsidR="00D33354">
        <w:rPr>
          <w:rFonts w:ascii="Times New Roman" w:hAnsi="Times New Roman" w:cs="Times New Roman"/>
          <w:sz w:val="32"/>
          <w:szCs w:val="32"/>
        </w:rPr>
        <w:t>/</w:t>
      </w:r>
      <w:r w:rsidR="00941C63">
        <w:rPr>
          <w:rFonts w:ascii="Times New Roman" w:hAnsi="Times New Roman" w:cs="Times New Roman"/>
          <w:sz w:val="32"/>
          <w:szCs w:val="32"/>
        </w:rPr>
        <w:t>14</w:t>
      </w:r>
    </w:p>
    <w:p w14:paraId="331625D9" w14:textId="77777777" w:rsidR="004A6162" w:rsidRDefault="004A6162" w:rsidP="008651EA">
      <w:pPr>
        <w:spacing w:after="0"/>
        <w:rPr>
          <w:rFonts w:ascii="Times New Roman" w:hAnsi="Times New Roman" w:cs="Times New Roman"/>
          <w:sz w:val="24"/>
          <w:szCs w:val="24"/>
        </w:rPr>
      </w:pPr>
      <w:r>
        <w:rPr>
          <w:rFonts w:ascii="Times New Roman" w:hAnsi="Times New Roman" w:cs="Times New Roman"/>
          <w:b/>
          <w:sz w:val="24"/>
          <w:szCs w:val="24"/>
        </w:rPr>
        <w:t xml:space="preserve">There are no participation questions for this week. </w:t>
      </w:r>
      <w:r>
        <w:rPr>
          <w:rFonts w:ascii="Times New Roman" w:hAnsi="Times New Roman" w:cs="Times New Roman"/>
          <w:sz w:val="24"/>
          <w:szCs w:val="24"/>
        </w:rPr>
        <w:t xml:space="preserve">Instead, you will work on one of the following items: </w:t>
      </w:r>
    </w:p>
    <w:p w14:paraId="62ADE48A" w14:textId="5E128D08" w:rsidR="004A6162" w:rsidRDefault="00B56A17" w:rsidP="004A6162">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Any class assignment</w:t>
      </w:r>
      <w:r w:rsidR="00402484">
        <w:rPr>
          <w:rFonts w:ascii="Times New Roman" w:hAnsi="Times New Roman" w:cs="Times New Roman"/>
          <w:sz w:val="24"/>
          <w:szCs w:val="24"/>
        </w:rPr>
        <w:t xml:space="preserve"> (today’s assignment preferably)</w:t>
      </w:r>
    </w:p>
    <w:p w14:paraId="7BF71762" w14:textId="75B59374" w:rsidR="004A6162" w:rsidRDefault="00B56A17" w:rsidP="004A6162">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lastRenderedPageBreak/>
        <w:t>Final Project</w:t>
      </w:r>
    </w:p>
    <w:p w14:paraId="1D0E5302" w14:textId="7D2772F9" w:rsidR="004A6162" w:rsidRDefault="004A6162" w:rsidP="004A6162">
      <w:pPr>
        <w:spacing w:after="0"/>
        <w:rPr>
          <w:rFonts w:ascii="Times New Roman" w:hAnsi="Times New Roman" w:cs="Times New Roman"/>
          <w:sz w:val="24"/>
          <w:szCs w:val="24"/>
        </w:rPr>
      </w:pPr>
    </w:p>
    <w:p w14:paraId="772134E6" w14:textId="4B7DE3E4" w:rsidR="00952C66" w:rsidRDefault="004A6162"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today, you must show me what you worked on during class. </w:t>
      </w:r>
      <w:r w:rsidR="005A0CE3">
        <w:rPr>
          <w:rFonts w:ascii="Times New Roman" w:hAnsi="Times New Roman" w:cs="Times New Roman"/>
          <w:sz w:val="24"/>
          <w:szCs w:val="24"/>
        </w:rPr>
        <w:t xml:space="preserve">I will go around </w:t>
      </w:r>
      <w:r w:rsidR="000673CE">
        <w:rPr>
          <w:rFonts w:ascii="Times New Roman" w:hAnsi="Times New Roman" w:cs="Times New Roman"/>
          <w:sz w:val="24"/>
          <w:szCs w:val="24"/>
        </w:rPr>
        <w:t xml:space="preserve">the class </w:t>
      </w:r>
      <w:r w:rsidR="005A0CE3">
        <w:rPr>
          <w:rFonts w:ascii="Times New Roman" w:hAnsi="Times New Roman" w:cs="Times New Roman"/>
          <w:sz w:val="24"/>
          <w:szCs w:val="24"/>
        </w:rPr>
        <w:t xml:space="preserve">after explaining the assignment for today and ask what work you plan on doing. Later in the class, I will come back around to check your progress. </w:t>
      </w:r>
      <w:r>
        <w:rPr>
          <w:rFonts w:ascii="Times New Roman" w:hAnsi="Times New Roman" w:cs="Times New Roman"/>
          <w:sz w:val="24"/>
          <w:szCs w:val="24"/>
        </w:rPr>
        <w:t xml:space="preserve">Once you have shown me enough work (will depend on what you’re working on), I will write your name down, and then you are free to go. </w:t>
      </w:r>
    </w:p>
    <w:p w14:paraId="513D2326" w14:textId="77777777" w:rsidR="00112368" w:rsidRDefault="00112368"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4A159ABA" w14:textId="296E0930" w:rsidR="006877C2" w:rsidRDefault="00F44079" w:rsidP="00CC0403">
      <w:pPr>
        <w:spacing w:after="0"/>
        <w:rPr>
          <w:rStyle w:val="Hyperlink"/>
          <w:rFonts w:ascii="Times New Roman" w:hAnsi="Times New Roman" w:cs="Times New Roman"/>
          <w:sz w:val="24"/>
          <w:szCs w:val="24"/>
        </w:rPr>
      </w:pPr>
      <w:hyperlink r:id="rId22" w:history="1">
        <w:r w:rsidR="001034C2" w:rsidRPr="009D584B">
          <w:rPr>
            <w:rStyle w:val="Hyperlink"/>
            <w:rFonts w:ascii="Times New Roman" w:hAnsi="Times New Roman" w:cs="Times New Roman"/>
            <w:sz w:val="24"/>
            <w:szCs w:val="24"/>
          </w:rPr>
          <w:t>https://forms.gle/rMaLpfDhz1gT7UgJ7</w:t>
        </w:r>
      </w:hyperlink>
    </w:p>
    <w:p w14:paraId="7D6335F9" w14:textId="77777777" w:rsidR="001034C2" w:rsidRPr="00950089" w:rsidRDefault="001034C2"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F44079" w:rsidP="008651EA">
      <w:pPr>
        <w:spacing w:after="0"/>
        <w:rPr>
          <w:rStyle w:val="Hyperlink"/>
          <w:rFonts w:ascii="Times New Roman" w:hAnsi="Times New Roman" w:cs="Times New Roman"/>
          <w:sz w:val="24"/>
          <w:szCs w:val="24"/>
        </w:rPr>
      </w:pPr>
      <w:hyperlink r:id="rId23"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B5689E2" w:rsidR="00DF228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0A2A74F5" w14:textId="77777777" w:rsidR="00E84D66" w:rsidRDefault="00AF3435" w:rsidP="00E84D66">
      <w:pPr>
        <w:rPr>
          <w:rFonts w:ascii="Times New Roman" w:hAnsi="Times New Roman" w:cs="Times New Roman"/>
          <w:sz w:val="24"/>
          <w:szCs w:val="24"/>
        </w:rPr>
      </w:pPr>
      <w:r>
        <w:rPr>
          <w:rFonts w:ascii="Times New Roman" w:hAnsi="Times New Roman" w:cs="Times New Roman"/>
          <w:sz w:val="24"/>
          <w:szCs w:val="24"/>
        </w:rPr>
        <w:t>Next week, we will</w:t>
      </w:r>
      <w:r w:rsidR="00E84D66">
        <w:rPr>
          <w:rFonts w:ascii="Times New Roman" w:hAnsi="Times New Roman" w:cs="Times New Roman"/>
          <w:sz w:val="24"/>
          <w:szCs w:val="24"/>
        </w:rPr>
        <w:t xml:space="preserve"> start learning about the third component of client-side web development: JavaScript (JS). The basics of JS syntax and some light programming concepts will be covered. Feel free to read through the links below for a brief introduction to JavaScript.</w:t>
      </w:r>
    </w:p>
    <w:p w14:paraId="19D5996C" w14:textId="77777777" w:rsidR="00E84D66" w:rsidRDefault="00F44079" w:rsidP="00E84D66">
      <w:pPr>
        <w:pStyle w:val="ListParagraph"/>
        <w:numPr>
          <w:ilvl w:val="0"/>
          <w:numId w:val="19"/>
        </w:numPr>
        <w:rPr>
          <w:rFonts w:ascii="Times New Roman" w:hAnsi="Times New Roman" w:cs="Times New Roman"/>
          <w:sz w:val="24"/>
          <w:szCs w:val="24"/>
        </w:rPr>
      </w:pPr>
      <w:hyperlink r:id="rId24" w:history="1">
        <w:r w:rsidR="00E84D66" w:rsidRPr="00CE551F">
          <w:rPr>
            <w:rStyle w:val="Hyperlink"/>
            <w:rFonts w:ascii="Times New Roman" w:hAnsi="Times New Roman" w:cs="Times New Roman"/>
            <w:sz w:val="24"/>
            <w:szCs w:val="24"/>
          </w:rPr>
          <w:t>https://developer.mozilla.org/en-US/docs/Web/JavaScript</w:t>
        </w:r>
      </w:hyperlink>
    </w:p>
    <w:p w14:paraId="326B837A" w14:textId="77777777" w:rsidR="00E84D66" w:rsidRDefault="00F44079" w:rsidP="00E84D66">
      <w:pPr>
        <w:pStyle w:val="ListParagraph"/>
        <w:numPr>
          <w:ilvl w:val="0"/>
          <w:numId w:val="19"/>
        </w:numPr>
        <w:rPr>
          <w:rFonts w:ascii="Times New Roman" w:hAnsi="Times New Roman" w:cs="Times New Roman"/>
          <w:sz w:val="24"/>
          <w:szCs w:val="24"/>
        </w:rPr>
      </w:pPr>
      <w:hyperlink r:id="rId25" w:history="1">
        <w:r w:rsidR="00E84D66" w:rsidRPr="00CE551F">
          <w:rPr>
            <w:rStyle w:val="Hyperlink"/>
            <w:rFonts w:ascii="Times New Roman" w:hAnsi="Times New Roman" w:cs="Times New Roman"/>
            <w:sz w:val="24"/>
            <w:szCs w:val="24"/>
          </w:rPr>
          <w:t>https://www.htmldog.com/guides/javascript/</w:t>
        </w:r>
      </w:hyperlink>
    </w:p>
    <w:p w14:paraId="619F9E7C" w14:textId="77777777" w:rsidR="00E84D66" w:rsidRPr="004F6050" w:rsidRDefault="00F44079" w:rsidP="00E84D66">
      <w:pPr>
        <w:pStyle w:val="ListParagraph"/>
        <w:numPr>
          <w:ilvl w:val="0"/>
          <w:numId w:val="19"/>
        </w:numPr>
        <w:rPr>
          <w:rFonts w:ascii="Times New Roman" w:hAnsi="Times New Roman" w:cs="Times New Roman"/>
          <w:sz w:val="24"/>
          <w:szCs w:val="24"/>
        </w:rPr>
      </w:pPr>
      <w:hyperlink r:id="rId26" w:history="1">
        <w:r w:rsidR="00E84D66" w:rsidRPr="00CE551F">
          <w:rPr>
            <w:rStyle w:val="Hyperlink"/>
            <w:rFonts w:ascii="Times New Roman" w:hAnsi="Times New Roman" w:cs="Times New Roman"/>
            <w:sz w:val="24"/>
            <w:szCs w:val="24"/>
          </w:rPr>
          <w:t>https://developer.mozilla.org/en-US/docs/Learn/JavaScript/First_steps/What_is_JavaScript</w:t>
        </w:r>
      </w:hyperlink>
    </w:p>
    <w:p w14:paraId="71F49E35" w14:textId="288179CD" w:rsidR="00D93470" w:rsidRPr="00D93470" w:rsidRDefault="00D93470" w:rsidP="00AF3435">
      <w:pPr>
        <w:rPr>
          <w:rFonts w:ascii="Times New Roman" w:hAnsi="Times New Roman" w:cs="Times New Roman"/>
          <w:sz w:val="24"/>
          <w:szCs w:val="24"/>
        </w:rPr>
      </w:pPr>
    </w:p>
    <w:sectPr w:rsidR="00D93470" w:rsidRPr="00D93470" w:rsidSect="003E1584">
      <w:type w:val="continuous"/>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5D1"/>
    <w:multiLevelType w:val="multilevel"/>
    <w:tmpl w:val="2D0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1F3"/>
    <w:multiLevelType w:val="hybridMultilevel"/>
    <w:tmpl w:val="033C8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212C3"/>
    <w:multiLevelType w:val="hybridMultilevel"/>
    <w:tmpl w:val="0518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2106"/>
    <w:multiLevelType w:val="hybridMultilevel"/>
    <w:tmpl w:val="158C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505B4"/>
    <w:multiLevelType w:val="hybridMultilevel"/>
    <w:tmpl w:val="19B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7519A"/>
    <w:multiLevelType w:val="hybridMultilevel"/>
    <w:tmpl w:val="A7C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87409"/>
    <w:multiLevelType w:val="hybridMultilevel"/>
    <w:tmpl w:val="B27C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E53C8"/>
    <w:multiLevelType w:val="hybridMultilevel"/>
    <w:tmpl w:val="AC8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503FE"/>
    <w:multiLevelType w:val="hybridMultilevel"/>
    <w:tmpl w:val="A39AF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54494"/>
    <w:multiLevelType w:val="hybridMultilevel"/>
    <w:tmpl w:val="4972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93256"/>
    <w:multiLevelType w:val="hybridMultilevel"/>
    <w:tmpl w:val="6EE2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6"/>
  </w:num>
  <w:num w:numId="4">
    <w:abstractNumId w:val="7"/>
  </w:num>
  <w:num w:numId="5">
    <w:abstractNumId w:val="10"/>
  </w:num>
  <w:num w:numId="6">
    <w:abstractNumId w:val="0"/>
  </w:num>
  <w:num w:numId="7">
    <w:abstractNumId w:val="15"/>
  </w:num>
  <w:num w:numId="8">
    <w:abstractNumId w:val="18"/>
  </w:num>
  <w:num w:numId="9">
    <w:abstractNumId w:val="5"/>
  </w:num>
  <w:num w:numId="10">
    <w:abstractNumId w:val="4"/>
  </w:num>
  <w:num w:numId="11">
    <w:abstractNumId w:val="20"/>
  </w:num>
  <w:num w:numId="12">
    <w:abstractNumId w:val="1"/>
  </w:num>
  <w:num w:numId="13">
    <w:abstractNumId w:val="2"/>
  </w:num>
  <w:num w:numId="14">
    <w:abstractNumId w:val="11"/>
  </w:num>
  <w:num w:numId="15">
    <w:abstractNumId w:val="22"/>
  </w:num>
  <w:num w:numId="16">
    <w:abstractNumId w:val="6"/>
  </w:num>
  <w:num w:numId="17">
    <w:abstractNumId w:val="8"/>
  </w:num>
  <w:num w:numId="18">
    <w:abstractNumId w:val="21"/>
  </w:num>
  <w:num w:numId="19">
    <w:abstractNumId w:val="9"/>
  </w:num>
  <w:num w:numId="20">
    <w:abstractNumId w:val="3"/>
  </w:num>
  <w:num w:numId="21">
    <w:abstractNumId w:val="14"/>
  </w:num>
  <w:num w:numId="22">
    <w:abstractNumId w:val="17"/>
  </w:num>
  <w:num w:numId="2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2028"/>
    <w:rsid w:val="00012698"/>
    <w:rsid w:val="00014926"/>
    <w:rsid w:val="000257A7"/>
    <w:rsid w:val="00025EFC"/>
    <w:rsid w:val="000301C0"/>
    <w:rsid w:val="00036B87"/>
    <w:rsid w:val="00041BE0"/>
    <w:rsid w:val="00041CA6"/>
    <w:rsid w:val="00042B8B"/>
    <w:rsid w:val="00045492"/>
    <w:rsid w:val="000507AF"/>
    <w:rsid w:val="00055E7C"/>
    <w:rsid w:val="00060306"/>
    <w:rsid w:val="000634EF"/>
    <w:rsid w:val="00067151"/>
    <w:rsid w:val="000673CE"/>
    <w:rsid w:val="000707DD"/>
    <w:rsid w:val="00072B04"/>
    <w:rsid w:val="00074D90"/>
    <w:rsid w:val="00075F0A"/>
    <w:rsid w:val="0008076E"/>
    <w:rsid w:val="00083277"/>
    <w:rsid w:val="00083C83"/>
    <w:rsid w:val="000870DF"/>
    <w:rsid w:val="000963EC"/>
    <w:rsid w:val="000A412B"/>
    <w:rsid w:val="000A773C"/>
    <w:rsid w:val="000A7DF7"/>
    <w:rsid w:val="000B1FC2"/>
    <w:rsid w:val="000B398D"/>
    <w:rsid w:val="000B4A07"/>
    <w:rsid w:val="000C05D0"/>
    <w:rsid w:val="000C16CF"/>
    <w:rsid w:val="000D27F8"/>
    <w:rsid w:val="000D4C6A"/>
    <w:rsid w:val="000D58DA"/>
    <w:rsid w:val="000E1BCE"/>
    <w:rsid w:val="000E3FBF"/>
    <w:rsid w:val="000E5B72"/>
    <w:rsid w:val="000E7212"/>
    <w:rsid w:val="000F1445"/>
    <w:rsid w:val="000F1F49"/>
    <w:rsid w:val="000F60B8"/>
    <w:rsid w:val="001016F3"/>
    <w:rsid w:val="00101793"/>
    <w:rsid w:val="001034C2"/>
    <w:rsid w:val="00104396"/>
    <w:rsid w:val="00107AB8"/>
    <w:rsid w:val="00107BCD"/>
    <w:rsid w:val="00112368"/>
    <w:rsid w:val="00112649"/>
    <w:rsid w:val="0011748B"/>
    <w:rsid w:val="001178B5"/>
    <w:rsid w:val="001179CD"/>
    <w:rsid w:val="001212F3"/>
    <w:rsid w:val="00123428"/>
    <w:rsid w:val="00123D5E"/>
    <w:rsid w:val="00123E76"/>
    <w:rsid w:val="0012481B"/>
    <w:rsid w:val="00125AE0"/>
    <w:rsid w:val="00126637"/>
    <w:rsid w:val="00130E5B"/>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113B"/>
    <w:rsid w:val="00183A6D"/>
    <w:rsid w:val="00185F14"/>
    <w:rsid w:val="00186114"/>
    <w:rsid w:val="00192103"/>
    <w:rsid w:val="001970CE"/>
    <w:rsid w:val="00197BBC"/>
    <w:rsid w:val="001A1929"/>
    <w:rsid w:val="001A34C9"/>
    <w:rsid w:val="001A4C7F"/>
    <w:rsid w:val="001A6AE0"/>
    <w:rsid w:val="001A7CE1"/>
    <w:rsid w:val="001B3888"/>
    <w:rsid w:val="001B4D2A"/>
    <w:rsid w:val="001B63B5"/>
    <w:rsid w:val="001B6914"/>
    <w:rsid w:val="001C1340"/>
    <w:rsid w:val="001D0172"/>
    <w:rsid w:val="001D1BBE"/>
    <w:rsid w:val="001D2E93"/>
    <w:rsid w:val="001E3DA0"/>
    <w:rsid w:val="001E40D9"/>
    <w:rsid w:val="001E726B"/>
    <w:rsid w:val="001F151F"/>
    <w:rsid w:val="001F4513"/>
    <w:rsid w:val="001F4695"/>
    <w:rsid w:val="001F4B1A"/>
    <w:rsid w:val="00200FDD"/>
    <w:rsid w:val="00206B32"/>
    <w:rsid w:val="0020752A"/>
    <w:rsid w:val="002161DE"/>
    <w:rsid w:val="002171DB"/>
    <w:rsid w:val="002222AB"/>
    <w:rsid w:val="00222CC8"/>
    <w:rsid w:val="0022405F"/>
    <w:rsid w:val="0022646D"/>
    <w:rsid w:val="0022752A"/>
    <w:rsid w:val="0023154F"/>
    <w:rsid w:val="0023159A"/>
    <w:rsid w:val="0023288B"/>
    <w:rsid w:val="00235628"/>
    <w:rsid w:val="0024248A"/>
    <w:rsid w:val="002432FB"/>
    <w:rsid w:val="00247ABE"/>
    <w:rsid w:val="0025374A"/>
    <w:rsid w:val="00253CA8"/>
    <w:rsid w:val="00256A80"/>
    <w:rsid w:val="00260269"/>
    <w:rsid w:val="002608BC"/>
    <w:rsid w:val="00261FFE"/>
    <w:rsid w:val="00263DE9"/>
    <w:rsid w:val="00263E13"/>
    <w:rsid w:val="002661DB"/>
    <w:rsid w:val="00267297"/>
    <w:rsid w:val="0026779A"/>
    <w:rsid w:val="0026794C"/>
    <w:rsid w:val="00270756"/>
    <w:rsid w:val="002800C4"/>
    <w:rsid w:val="002802FD"/>
    <w:rsid w:val="002808B3"/>
    <w:rsid w:val="0029203C"/>
    <w:rsid w:val="00294864"/>
    <w:rsid w:val="0029601F"/>
    <w:rsid w:val="002A093B"/>
    <w:rsid w:val="002A13BC"/>
    <w:rsid w:val="002A4106"/>
    <w:rsid w:val="002B16A8"/>
    <w:rsid w:val="002B4F99"/>
    <w:rsid w:val="002B5710"/>
    <w:rsid w:val="002C07F1"/>
    <w:rsid w:val="002C0D05"/>
    <w:rsid w:val="002C1424"/>
    <w:rsid w:val="002C246F"/>
    <w:rsid w:val="002C247C"/>
    <w:rsid w:val="002C347F"/>
    <w:rsid w:val="002C429E"/>
    <w:rsid w:val="002C6A4C"/>
    <w:rsid w:val="002C6D2D"/>
    <w:rsid w:val="002D1644"/>
    <w:rsid w:val="002D1945"/>
    <w:rsid w:val="002D1AFF"/>
    <w:rsid w:val="002D1DC3"/>
    <w:rsid w:val="002D274C"/>
    <w:rsid w:val="002D3AA7"/>
    <w:rsid w:val="002D686C"/>
    <w:rsid w:val="002E3558"/>
    <w:rsid w:val="002E3AC4"/>
    <w:rsid w:val="002E5D49"/>
    <w:rsid w:val="002E5E72"/>
    <w:rsid w:val="002E7290"/>
    <w:rsid w:val="002E7F7F"/>
    <w:rsid w:val="002F11F9"/>
    <w:rsid w:val="002F2294"/>
    <w:rsid w:val="00301F54"/>
    <w:rsid w:val="00302DA6"/>
    <w:rsid w:val="00303ABA"/>
    <w:rsid w:val="00311052"/>
    <w:rsid w:val="00311CE3"/>
    <w:rsid w:val="003136EB"/>
    <w:rsid w:val="0031399A"/>
    <w:rsid w:val="00314EF0"/>
    <w:rsid w:val="00320D53"/>
    <w:rsid w:val="003215C8"/>
    <w:rsid w:val="003217A2"/>
    <w:rsid w:val="00325E0A"/>
    <w:rsid w:val="0033011A"/>
    <w:rsid w:val="0033114D"/>
    <w:rsid w:val="003338E8"/>
    <w:rsid w:val="003349C7"/>
    <w:rsid w:val="0034198C"/>
    <w:rsid w:val="00342530"/>
    <w:rsid w:val="0034317A"/>
    <w:rsid w:val="00354FFE"/>
    <w:rsid w:val="00357968"/>
    <w:rsid w:val="00371C9F"/>
    <w:rsid w:val="0037266A"/>
    <w:rsid w:val="00373C7B"/>
    <w:rsid w:val="00375042"/>
    <w:rsid w:val="003770CD"/>
    <w:rsid w:val="00380EF0"/>
    <w:rsid w:val="00390CA7"/>
    <w:rsid w:val="00391A40"/>
    <w:rsid w:val="00395564"/>
    <w:rsid w:val="00397F98"/>
    <w:rsid w:val="003A0FC7"/>
    <w:rsid w:val="003A107E"/>
    <w:rsid w:val="003A4C3E"/>
    <w:rsid w:val="003A5764"/>
    <w:rsid w:val="003A6DA9"/>
    <w:rsid w:val="003A71FB"/>
    <w:rsid w:val="003B5094"/>
    <w:rsid w:val="003B5DEC"/>
    <w:rsid w:val="003B63CE"/>
    <w:rsid w:val="003C0825"/>
    <w:rsid w:val="003C08F4"/>
    <w:rsid w:val="003C2D7B"/>
    <w:rsid w:val="003C6777"/>
    <w:rsid w:val="003D0D34"/>
    <w:rsid w:val="003D1323"/>
    <w:rsid w:val="003D4EBD"/>
    <w:rsid w:val="003E1584"/>
    <w:rsid w:val="003E297C"/>
    <w:rsid w:val="003E4B50"/>
    <w:rsid w:val="003E652F"/>
    <w:rsid w:val="003F299D"/>
    <w:rsid w:val="0040095E"/>
    <w:rsid w:val="00402484"/>
    <w:rsid w:val="00403E18"/>
    <w:rsid w:val="00407B96"/>
    <w:rsid w:val="00413FCF"/>
    <w:rsid w:val="0041459F"/>
    <w:rsid w:val="00417723"/>
    <w:rsid w:val="00420023"/>
    <w:rsid w:val="00420768"/>
    <w:rsid w:val="00422DC5"/>
    <w:rsid w:val="0042624D"/>
    <w:rsid w:val="00427CA6"/>
    <w:rsid w:val="00431368"/>
    <w:rsid w:val="00435145"/>
    <w:rsid w:val="00440B2C"/>
    <w:rsid w:val="00441D79"/>
    <w:rsid w:val="0044599D"/>
    <w:rsid w:val="00446BE0"/>
    <w:rsid w:val="004538EE"/>
    <w:rsid w:val="00463F84"/>
    <w:rsid w:val="00465CA0"/>
    <w:rsid w:val="00466FC4"/>
    <w:rsid w:val="00470E8E"/>
    <w:rsid w:val="00471EEF"/>
    <w:rsid w:val="004848E3"/>
    <w:rsid w:val="00485259"/>
    <w:rsid w:val="00493E1B"/>
    <w:rsid w:val="00494D4A"/>
    <w:rsid w:val="004957DA"/>
    <w:rsid w:val="004A0A16"/>
    <w:rsid w:val="004A2308"/>
    <w:rsid w:val="004A6162"/>
    <w:rsid w:val="004A6B90"/>
    <w:rsid w:val="004A7E7D"/>
    <w:rsid w:val="004B0C8B"/>
    <w:rsid w:val="004B2CB4"/>
    <w:rsid w:val="004B46BD"/>
    <w:rsid w:val="004B4781"/>
    <w:rsid w:val="004B4A0B"/>
    <w:rsid w:val="004B60D7"/>
    <w:rsid w:val="004B798C"/>
    <w:rsid w:val="004C0F60"/>
    <w:rsid w:val="004C289E"/>
    <w:rsid w:val="004C3236"/>
    <w:rsid w:val="004C690B"/>
    <w:rsid w:val="004C6FFC"/>
    <w:rsid w:val="004D00B7"/>
    <w:rsid w:val="004D01D6"/>
    <w:rsid w:val="004D2015"/>
    <w:rsid w:val="004D250C"/>
    <w:rsid w:val="004D3FDD"/>
    <w:rsid w:val="004D45E2"/>
    <w:rsid w:val="004D5881"/>
    <w:rsid w:val="004E2825"/>
    <w:rsid w:val="004E3FB9"/>
    <w:rsid w:val="004E43DF"/>
    <w:rsid w:val="004E4C9B"/>
    <w:rsid w:val="004E4D5D"/>
    <w:rsid w:val="004E6D5D"/>
    <w:rsid w:val="004F12B7"/>
    <w:rsid w:val="004F2282"/>
    <w:rsid w:val="004F3576"/>
    <w:rsid w:val="004F47CE"/>
    <w:rsid w:val="004F61C6"/>
    <w:rsid w:val="004F6ACB"/>
    <w:rsid w:val="0050736A"/>
    <w:rsid w:val="0051092F"/>
    <w:rsid w:val="005116A1"/>
    <w:rsid w:val="00512A00"/>
    <w:rsid w:val="00513603"/>
    <w:rsid w:val="005153EE"/>
    <w:rsid w:val="005162B4"/>
    <w:rsid w:val="005206D4"/>
    <w:rsid w:val="005225DD"/>
    <w:rsid w:val="0052328E"/>
    <w:rsid w:val="00523ADD"/>
    <w:rsid w:val="005244D2"/>
    <w:rsid w:val="00524D33"/>
    <w:rsid w:val="005250BE"/>
    <w:rsid w:val="005271EB"/>
    <w:rsid w:val="00530652"/>
    <w:rsid w:val="00533CA9"/>
    <w:rsid w:val="00535B49"/>
    <w:rsid w:val="005378D0"/>
    <w:rsid w:val="005410AB"/>
    <w:rsid w:val="005450D9"/>
    <w:rsid w:val="00545F3D"/>
    <w:rsid w:val="005461E1"/>
    <w:rsid w:val="00551C1A"/>
    <w:rsid w:val="00552DA5"/>
    <w:rsid w:val="0055588D"/>
    <w:rsid w:val="0055675A"/>
    <w:rsid w:val="005577F5"/>
    <w:rsid w:val="0056028B"/>
    <w:rsid w:val="00564B35"/>
    <w:rsid w:val="00565E7E"/>
    <w:rsid w:val="00566080"/>
    <w:rsid w:val="00571F7A"/>
    <w:rsid w:val="0057257E"/>
    <w:rsid w:val="0057294F"/>
    <w:rsid w:val="00577A0A"/>
    <w:rsid w:val="00580450"/>
    <w:rsid w:val="00581B5C"/>
    <w:rsid w:val="0058742C"/>
    <w:rsid w:val="005903C4"/>
    <w:rsid w:val="00592731"/>
    <w:rsid w:val="005933F7"/>
    <w:rsid w:val="005945A2"/>
    <w:rsid w:val="00596B88"/>
    <w:rsid w:val="00596ED5"/>
    <w:rsid w:val="00597D33"/>
    <w:rsid w:val="00597DD9"/>
    <w:rsid w:val="005A0CE3"/>
    <w:rsid w:val="005A3227"/>
    <w:rsid w:val="005A6575"/>
    <w:rsid w:val="005A7714"/>
    <w:rsid w:val="005A772E"/>
    <w:rsid w:val="005B17EB"/>
    <w:rsid w:val="005B25E9"/>
    <w:rsid w:val="005C4388"/>
    <w:rsid w:val="005C5E6D"/>
    <w:rsid w:val="005D1F26"/>
    <w:rsid w:val="005D2910"/>
    <w:rsid w:val="005D3C0F"/>
    <w:rsid w:val="005D662D"/>
    <w:rsid w:val="005E2CA4"/>
    <w:rsid w:val="005E35C8"/>
    <w:rsid w:val="005E520A"/>
    <w:rsid w:val="005E5C70"/>
    <w:rsid w:val="005E5E41"/>
    <w:rsid w:val="005E5FEB"/>
    <w:rsid w:val="005F1F4A"/>
    <w:rsid w:val="005F20B2"/>
    <w:rsid w:val="005F623E"/>
    <w:rsid w:val="006005EF"/>
    <w:rsid w:val="00613314"/>
    <w:rsid w:val="00622BEA"/>
    <w:rsid w:val="00623ECF"/>
    <w:rsid w:val="0062745D"/>
    <w:rsid w:val="00627C70"/>
    <w:rsid w:val="00630144"/>
    <w:rsid w:val="00633DF9"/>
    <w:rsid w:val="00634C6C"/>
    <w:rsid w:val="006366A8"/>
    <w:rsid w:val="00640A4D"/>
    <w:rsid w:val="0064578F"/>
    <w:rsid w:val="0064637D"/>
    <w:rsid w:val="0064693C"/>
    <w:rsid w:val="00652480"/>
    <w:rsid w:val="00653A53"/>
    <w:rsid w:val="00655CFC"/>
    <w:rsid w:val="00663594"/>
    <w:rsid w:val="00663D76"/>
    <w:rsid w:val="006658C0"/>
    <w:rsid w:val="00670CD2"/>
    <w:rsid w:val="00671BD0"/>
    <w:rsid w:val="00680256"/>
    <w:rsid w:val="00681E59"/>
    <w:rsid w:val="00682065"/>
    <w:rsid w:val="00682DAC"/>
    <w:rsid w:val="00682F06"/>
    <w:rsid w:val="00686D23"/>
    <w:rsid w:val="006877C2"/>
    <w:rsid w:val="006907BC"/>
    <w:rsid w:val="0069383D"/>
    <w:rsid w:val="006A2EB6"/>
    <w:rsid w:val="006B2C37"/>
    <w:rsid w:val="006B33DE"/>
    <w:rsid w:val="006B33E7"/>
    <w:rsid w:val="006B589A"/>
    <w:rsid w:val="006C0D5A"/>
    <w:rsid w:val="006C1B9A"/>
    <w:rsid w:val="006C2190"/>
    <w:rsid w:val="006C5BC2"/>
    <w:rsid w:val="006C5FCE"/>
    <w:rsid w:val="006C6BBF"/>
    <w:rsid w:val="006C7059"/>
    <w:rsid w:val="006C7CFB"/>
    <w:rsid w:val="006D1D17"/>
    <w:rsid w:val="006D5F50"/>
    <w:rsid w:val="006D7469"/>
    <w:rsid w:val="006E0A40"/>
    <w:rsid w:val="006E19E6"/>
    <w:rsid w:val="006E1EF8"/>
    <w:rsid w:val="006E55FF"/>
    <w:rsid w:val="006E7378"/>
    <w:rsid w:val="006F2F0A"/>
    <w:rsid w:val="00700A94"/>
    <w:rsid w:val="00701279"/>
    <w:rsid w:val="00705A24"/>
    <w:rsid w:val="00706621"/>
    <w:rsid w:val="007100BF"/>
    <w:rsid w:val="007108E3"/>
    <w:rsid w:val="00710C7A"/>
    <w:rsid w:val="00711A26"/>
    <w:rsid w:val="007132D0"/>
    <w:rsid w:val="00713A74"/>
    <w:rsid w:val="00720180"/>
    <w:rsid w:val="0072074E"/>
    <w:rsid w:val="007212D7"/>
    <w:rsid w:val="00735F5C"/>
    <w:rsid w:val="0073667F"/>
    <w:rsid w:val="00737683"/>
    <w:rsid w:val="00737B7B"/>
    <w:rsid w:val="0074057E"/>
    <w:rsid w:val="00742E0C"/>
    <w:rsid w:val="00743F84"/>
    <w:rsid w:val="007448D7"/>
    <w:rsid w:val="007600FD"/>
    <w:rsid w:val="0076270F"/>
    <w:rsid w:val="00764181"/>
    <w:rsid w:val="007646D3"/>
    <w:rsid w:val="00765E29"/>
    <w:rsid w:val="00772FD9"/>
    <w:rsid w:val="007733BA"/>
    <w:rsid w:val="007834D7"/>
    <w:rsid w:val="0078368F"/>
    <w:rsid w:val="00786763"/>
    <w:rsid w:val="00792FC2"/>
    <w:rsid w:val="00794824"/>
    <w:rsid w:val="007971A8"/>
    <w:rsid w:val="007A1200"/>
    <w:rsid w:val="007A1B14"/>
    <w:rsid w:val="007A304D"/>
    <w:rsid w:val="007A3BDC"/>
    <w:rsid w:val="007A5BFF"/>
    <w:rsid w:val="007B5119"/>
    <w:rsid w:val="007B603B"/>
    <w:rsid w:val="007C073E"/>
    <w:rsid w:val="007C2103"/>
    <w:rsid w:val="007C21D0"/>
    <w:rsid w:val="007C2D3C"/>
    <w:rsid w:val="007C4B9B"/>
    <w:rsid w:val="007C5491"/>
    <w:rsid w:val="007D008A"/>
    <w:rsid w:val="007D6707"/>
    <w:rsid w:val="007D7ABD"/>
    <w:rsid w:val="007E1D17"/>
    <w:rsid w:val="007E57C9"/>
    <w:rsid w:val="007E678F"/>
    <w:rsid w:val="007E7876"/>
    <w:rsid w:val="007F2360"/>
    <w:rsid w:val="007F2E2A"/>
    <w:rsid w:val="007F3836"/>
    <w:rsid w:val="00801EBA"/>
    <w:rsid w:val="00805D4C"/>
    <w:rsid w:val="00811735"/>
    <w:rsid w:val="00812784"/>
    <w:rsid w:val="00814351"/>
    <w:rsid w:val="00815D6A"/>
    <w:rsid w:val="00815F85"/>
    <w:rsid w:val="0082142D"/>
    <w:rsid w:val="00821821"/>
    <w:rsid w:val="00822765"/>
    <w:rsid w:val="00825486"/>
    <w:rsid w:val="00826A2E"/>
    <w:rsid w:val="00830472"/>
    <w:rsid w:val="00831C7E"/>
    <w:rsid w:val="00834EE6"/>
    <w:rsid w:val="008350DC"/>
    <w:rsid w:val="0084170E"/>
    <w:rsid w:val="00843B42"/>
    <w:rsid w:val="00846D85"/>
    <w:rsid w:val="00852547"/>
    <w:rsid w:val="0085374B"/>
    <w:rsid w:val="0085596C"/>
    <w:rsid w:val="00856482"/>
    <w:rsid w:val="0085758A"/>
    <w:rsid w:val="00861C2B"/>
    <w:rsid w:val="008620AF"/>
    <w:rsid w:val="0086319A"/>
    <w:rsid w:val="00863479"/>
    <w:rsid w:val="008646A1"/>
    <w:rsid w:val="008651EA"/>
    <w:rsid w:val="00865C36"/>
    <w:rsid w:val="00867498"/>
    <w:rsid w:val="00870DF9"/>
    <w:rsid w:val="00871B06"/>
    <w:rsid w:val="00871DDF"/>
    <w:rsid w:val="0087220F"/>
    <w:rsid w:val="0087401E"/>
    <w:rsid w:val="00874068"/>
    <w:rsid w:val="00874B97"/>
    <w:rsid w:val="00880D8F"/>
    <w:rsid w:val="00883B87"/>
    <w:rsid w:val="00886AFC"/>
    <w:rsid w:val="00887C1D"/>
    <w:rsid w:val="008908E3"/>
    <w:rsid w:val="00890B68"/>
    <w:rsid w:val="00894189"/>
    <w:rsid w:val="00894A1C"/>
    <w:rsid w:val="008A0924"/>
    <w:rsid w:val="008A1D75"/>
    <w:rsid w:val="008A2E14"/>
    <w:rsid w:val="008B3C29"/>
    <w:rsid w:val="008C42FD"/>
    <w:rsid w:val="008C5FB7"/>
    <w:rsid w:val="008C6558"/>
    <w:rsid w:val="008C6C5A"/>
    <w:rsid w:val="008D1853"/>
    <w:rsid w:val="008D27C1"/>
    <w:rsid w:val="008D4B0C"/>
    <w:rsid w:val="008D5662"/>
    <w:rsid w:val="008D6678"/>
    <w:rsid w:val="008D6887"/>
    <w:rsid w:val="008D6ADB"/>
    <w:rsid w:val="008E26CD"/>
    <w:rsid w:val="008E30A5"/>
    <w:rsid w:val="008E3365"/>
    <w:rsid w:val="008E6DA6"/>
    <w:rsid w:val="008E7F9E"/>
    <w:rsid w:val="008F1624"/>
    <w:rsid w:val="008F1B67"/>
    <w:rsid w:val="008F1F04"/>
    <w:rsid w:val="008F2598"/>
    <w:rsid w:val="008F55FC"/>
    <w:rsid w:val="008F648F"/>
    <w:rsid w:val="008F7225"/>
    <w:rsid w:val="008F77CF"/>
    <w:rsid w:val="0090140B"/>
    <w:rsid w:val="00902B99"/>
    <w:rsid w:val="00904785"/>
    <w:rsid w:val="00904CDE"/>
    <w:rsid w:val="00912AF2"/>
    <w:rsid w:val="00920A84"/>
    <w:rsid w:val="009238D6"/>
    <w:rsid w:val="009238DC"/>
    <w:rsid w:val="00926866"/>
    <w:rsid w:val="00936207"/>
    <w:rsid w:val="00941C63"/>
    <w:rsid w:val="00942A82"/>
    <w:rsid w:val="009476BF"/>
    <w:rsid w:val="00950089"/>
    <w:rsid w:val="00950FB7"/>
    <w:rsid w:val="00951707"/>
    <w:rsid w:val="00952C66"/>
    <w:rsid w:val="00954D25"/>
    <w:rsid w:val="00961732"/>
    <w:rsid w:val="00965305"/>
    <w:rsid w:val="00965EFC"/>
    <w:rsid w:val="00967A6A"/>
    <w:rsid w:val="00970B01"/>
    <w:rsid w:val="00975258"/>
    <w:rsid w:val="00977249"/>
    <w:rsid w:val="00980ACA"/>
    <w:rsid w:val="00980B86"/>
    <w:rsid w:val="00980E0D"/>
    <w:rsid w:val="00985AB2"/>
    <w:rsid w:val="009864A1"/>
    <w:rsid w:val="00987201"/>
    <w:rsid w:val="00993D64"/>
    <w:rsid w:val="00997FB6"/>
    <w:rsid w:val="009A4F91"/>
    <w:rsid w:val="009A5F92"/>
    <w:rsid w:val="009C137D"/>
    <w:rsid w:val="009C2629"/>
    <w:rsid w:val="009C53C0"/>
    <w:rsid w:val="009C63FE"/>
    <w:rsid w:val="009C77F4"/>
    <w:rsid w:val="009D05CB"/>
    <w:rsid w:val="009D1B65"/>
    <w:rsid w:val="009D204D"/>
    <w:rsid w:val="009D44AD"/>
    <w:rsid w:val="009D5075"/>
    <w:rsid w:val="009D5284"/>
    <w:rsid w:val="009D70C7"/>
    <w:rsid w:val="009E1000"/>
    <w:rsid w:val="009E467F"/>
    <w:rsid w:val="009E623E"/>
    <w:rsid w:val="009E6924"/>
    <w:rsid w:val="009E6C62"/>
    <w:rsid w:val="009E712D"/>
    <w:rsid w:val="009F4429"/>
    <w:rsid w:val="009F537B"/>
    <w:rsid w:val="00A03AA6"/>
    <w:rsid w:val="00A06239"/>
    <w:rsid w:val="00A075DE"/>
    <w:rsid w:val="00A1483B"/>
    <w:rsid w:val="00A148DD"/>
    <w:rsid w:val="00A1706C"/>
    <w:rsid w:val="00A17809"/>
    <w:rsid w:val="00A20A98"/>
    <w:rsid w:val="00A230B1"/>
    <w:rsid w:val="00A25861"/>
    <w:rsid w:val="00A25C75"/>
    <w:rsid w:val="00A30927"/>
    <w:rsid w:val="00A34830"/>
    <w:rsid w:val="00A35893"/>
    <w:rsid w:val="00A35F36"/>
    <w:rsid w:val="00A37101"/>
    <w:rsid w:val="00A463CF"/>
    <w:rsid w:val="00A51091"/>
    <w:rsid w:val="00A520BC"/>
    <w:rsid w:val="00A5335A"/>
    <w:rsid w:val="00A5473A"/>
    <w:rsid w:val="00A5537B"/>
    <w:rsid w:val="00A55C5F"/>
    <w:rsid w:val="00A6672E"/>
    <w:rsid w:val="00A671C0"/>
    <w:rsid w:val="00A67BC0"/>
    <w:rsid w:val="00A70222"/>
    <w:rsid w:val="00A72ECE"/>
    <w:rsid w:val="00A73074"/>
    <w:rsid w:val="00A743F6"/>
    <w:rsid w:val="00A7705C"/>
    <w:rsid w:val="00A823E1"/>
    <w:rsid w:val="00A8783F"/>
    <w:rsid w:val="00A879FA"/>
    <w:rsid w:val="00A90713"/>
    <w:rsid w:val="00A92885"/>
    <w:rsid w:val="00AA33F7"/>
    <w:rsid w:val="00AA6197"/>
    <w:rsid w:val="00AA63BE"/>
    <w:rsid w:val="00AA6F32"/>
    <w:rsid w:val="00AA7684"/>
    <w:rsid w:val="00AB1B03"/>
    <w:rsid w:val="00AB2537"/>
    <w:rsid w:val="00AB3CF7"/>
    <w:rsid w:val="00AB5381"/>
    <w:rsid w:val="00AD2889"/>
    <w:rsid w:val="00AD3516"/>
    <w:rsid w:val="00AD680E"/>
    <w:rsid w:val="00AD6832"/>
    <w:rsid w:val="00AE31ED"/>
    <w:rsid w:val="00AE3B9F"/>
    <w:rsid w:val="00AE4355"/>
    <w:rsid w:val="00AE4BFE"/>
    <w:rsid w:val="00AE5300"/>
    <w:rsid w:val="00AE60A5"/>
    <w:rsid w:val="00AF1706"/>
    <w:rsid w:val="00AF2834"/>
    <w:rsid w:val="00AF3435"/>
    <w:rsid w:val="00AF3F6B"/>
    <w:rsid w:val="00AF7155"/>
    <w:rsid w:val="00B00490"/>
    <w:rsid w:val="00B055FB"/>
    <w:rsid w:val="00B062DE"/>
    <w:rsid w:val="00B1044F"/>
    <w:rsid w:val="00B15EE5"/>
    <w:rsid w:val="00B175DA"/>
    <w:rsid w:val="00B24AB7"/>
    <w:rsid w:val="00B26330"/>
    <w:rsid w:val="00B266E3"/>
    <w:rsid w:val="00B31A60"/>
    <w:rsid w:val="00B34A32"/>
    <w:rsid w:val="00B43D0D"/>
    <w:rsid w:val="00B4404B"/>
    <w:rsid w:val="00B52232"/>
    <w:rsid w:val="00B56A17"/>
    <w:rsid w:val="00B6019C"/>
    <w:rsid w:val="00B612E5"/>
    <w:rsid w:val="00B61742"/>
    <w:rsid w:val="00B62201"/>
    <w:rsid w:val="00B635C8"/>
    <w:rsid w:val="00B652FA"/>
    <w:rsid w:val="00B6631B"/>
    <w:rsid w:val="00B808A8"/>
    <w:rsid w:val="00B8299A"/>
    <w:rsid w:val="00B83B39"/>
    <w:rsid w:val="00B87336"/>
    <w:rsid w:val="00B90993"/>
    <w:rsid w:val="00B93C07"/>
    <w:rsid w:val="00B95029"/>
    <w:rsid w:val="00B9576D"/>
    <w:rsid w:val="00B9616B"/>
    <w:rsid w:val="00B96382"/>
    <w:rsid w:val="00B9709C"/>
    <w:rsid w:val="00BA1FD4"/>
    <w:rsid w:val="00BA2830"/>
    <w:rsid w:val="00BB2992"/>
    <w:rsid w:val="00BB3C6A"/>
    <w:rsid w:val="00BB7B08"/>
    <w:rsid w:val="00BC0812"/>
    <w:rsid w:val="00BC5E1D"/>
    <w:rsid w:val="00BC65B2"/>
    <w:rsid w:val="00BD3EA3"/>
    <w:rsid w:val="00BD4DEE"/>
    <w:rsid w:val="00BD6F20"/>
    <w:rsid w:val="00BD76E0"/>
    <w:rsid w:val="00BF13E3"/>
    <w:rsid w:val="00BF1B3B"/>
    <w:rsid w:val="00BF5B6D"/>
    <w:rsid w:val="00C00E3E"/>
    <w:rsid w:val="00C02997"/>
    <w:rsid w:val="00C05C1F"/>
    <w:rsid w:val="00C0755B"/>
    <w:rsid w:val="00C107A7"/>
    <w:rsid w:val="00C108FC"/>
    <w:rsid w:val="00C10958"/>
    <w:rsid w:val="00C130B2"/>
    <w:rsid w:val="00C15041"/>
    <w:rsid w:val="00C15CBF"/>
    <w:rsid w:val="00C15DCB"/>
    <w:rsid w:val="00C16D3B"/>
    <w:rsid w:val="00C177C5"/>
    <w:rsid w:val="00C26F44"/>
    <w:rsid w:val="00C3050B"/>
    <w:rsid w:val="00C34C8B"/>
    <w:rsid w:val="00C37B7D"/>
    <w:rsid w:val="00C41D25"/>
    <w:rsid w:val="00C458C7"/>
    <w:rsid w:val="00C470E7"/>
    <w:rsid w:val="00C54CAE"/>
    <w:rsid w:val="00C60923"/>
    <w:rsid w:val="00C63548"/>
    <w:rsid w:val="00C6432E"/>
    <w:rsid w:val="00C71FCD"/>
    <w:rsid w:val="00C73BB5"/>
    <w:rsid w:val="00C7500C"/>
    <w:rsid w:val="00C75834"/>
    <w:rsid w:val="00C75ACA"/>
    <w:rsid w:val="00C80245"/>
    <w:rsid w:val="00C86221"/>
    <w:rsid w:val="00C87771"/>
    <w:rsid w:val="00C93175"/>
    <w:rsid w:val="00C94216"/>
    <w:rsid w:val="00C942C1"/>
    <w:rsid w:val="00CA539A"/>
    <w:rsid w:val="00CA5661"/>
    <w:rsid w:val="00CA67EC"/>
    <w:rsid w:val="00CB4B46"/>
    <w:rsid w:val="00CC0403"/>
    <w:rsid w:val="00CC62A4"/>
    <w:rsid w:val="00CC7F23"/>
    <w:rsid w:val="00CD2D85"/>
    <w:rsid w:val="00CD2F20"/>
    <w:rsid w:val="00CD583B"/>
    <w:rsid w:val="00CE1453"/>
    <w:rsid w:val="00CE2861"/>
    <w:rsid w:val="00CE502E"/>
    <w:rsid w:val="00CE56EB"/>
    <w:rsid w:val="00CF1E3C"/>
    <w:rsid w:val="00CF4E68"/>
    <w:rsid w:val="00CF5400"/>
    <w:rsid w:val="00CF5E22"/>
    <w:rsid w:val="00CF6B62"/>
    <w:rsid w:val="00CF7B96"/>
    <w:rsid w:val="00D01E1D"/>
    <w:rsid w:val="00D03AF5"/>
    <w:rsid w:val="00D045C6"/>
    <w:rsid w:val="00D05164"/>
    <w:rsid w:val="00D0675B"/>
    <w:rsid w:val="00D10844"/>
    <w:rsid w:val="00D11DEE"/>
    <w:rsid w:val="00D16FD4"/>
    <w:rsid w:val="00D20711"/>
    <w:rsid w:val="00D2097F"/>
    <w:rsid w:val="00D218B4"/>
    <w:rsid w:val="00D259D1"/>
    <w:rsid w:val="00D317D6"/>
    <w:rsid w:val="00D33354"/>
    <w:rsid w:val="00D33489"/>
    <w:rsid w:val="00D35FBF"/>
    <w:rsid w:val="00D40DD1"/>
    <w:rsid w:val="00D42CCF"/>
    <w:rsid w:val="00D44DF9"/>
    <w:rsid w:val="00D45513"/>
    <w:rsid w:val="00D46854"/>
    <w:rsid w:val="00D47612"/>
    <w:rsid w:val="00D51977"/>
    <w:rsid w:val="00D51B92"/>
    <w:rsid w:val="00D51F8D"/>
    <w:rsid w:val="00D52242"/>
    <w:rsid w:val="00D52973"/>
    <w:rsid w:val="00D53227"/>
    <w:rsid w:val="00D54B9C"/>
    <w:rsid w:val="00D55448"/>
    <w:rsid w:val="00D57633"/>
    <w:rsid w:val="00D57D1B"/>
    <w:rsid w:val="00D63466"/>
    <w:rsid w:val="00D63D7A"/>
    <w:rsid w:val="00D6553A"/>
    <w:rsid w:val="00D6562C"/>
    <w:rsid w:val="00D66179"/>
    <w:rsid w:val="00D723BC"/>
    <w:rsid w:val="00D732DF"/>
    <w:rsid w:val="00D82795"/>
    <w:rsid w:val="00D853D4"/>
    <w:rsid w:val="00D91F91"/>
    <w:rsid w:val="00D921EB"/>
    <w:rsid w:val="00D93470"/>
    <w:rsid w:val="00D97168"/>
    <w:rsid w:val="00DA20CF"/>
    <w:rsid w:val="00DA563D"/>
    <w:rsid w:val="00DA6E63"/>
    <w:rsid w:val="00DA6F50"/>
    <w:rsid w:val="00DA7035"/>
    <w:rsid w:val="00DB1E2A"/>
    <w:rsid w:val="00DB5265"/>
    <w:rsid w:val="00DB63F0"/>
    <w:rsid w:val="00DB7446"/>
    <w:rsid w:val="00DC0EAA"/>
    <w:rsid w:val="00DC3621"/>
    <w:rsid w:val="00DC5298"/>
    <w:rsid w:val="00DD43A6"/>
    <w:rsid w:val="00DE1111"/>
    <w:rsid w:val="00DE6888"/>
    <w:rsid w:val="00DF01C6"/>
    <w:rsid w:val="00DF2281"/>
    <w:rsid w:val="00DF39FF"/>
    <w:rsid w:val="00DF613A"/>
    <w:rsid w:val="00E02187"/>
    <w:rsid w:val="00E051C5"/>
    <w:rsid w:val="00E0527C"/>
    <w:rsid w:val="00E06C0D"/>
    <w:rsid w:val="00E12F3B"/>
    <w:rsid w:val="00E13515"/>
    <w:rsid w:val="00E20E52"/>
    <w:rsid w:val="00E21D71"/>
    <w:rsid w:val="00E256CB"/>
    <w:rsid w:val="00E27134"/>
    <w:rsid w:val="00E277BE"/>
    <w:rsid w:val="00E30B93"/>
    <w:rsid w:val="00E346BE"/>
    <w:rsid w:val="00E37712"/>
    <w:rsid w:val="00E40EE1"/>
    <w:rsid w:val="00E436AA"/>
    <w:rsid w:val="00E44D36"/>
    <w:rsid w:val="00E51881"/>
    <w:rsid w:val="00E51E0D"/>
    <w:rsid w:val="00E52DAC"/>
    <w:rsid w:val="00E53E04"/>
    <w:rsid w:val="00E55AB3"/>
    <w:rsid w:val="00E55C20"/>
    <w:rsid w:val="00E56292"/>
    <w:rsid w:val="00E5746B"/>
    <w:rsid w:val="00E60612"/>
    <w:rsid w:val="00E60A4F"/>
    <w:rsid w:val="00E6680B"/>
    <w:rsid w:val="00E75AE1"/>
    <w:rsid w:val="00E76462"/>
    <w:rsid w:val="00E83E50"/>
    <w:rsid w:val="00E84D66"/>
    <w:rsid w:val="00E8504E"/>
    <w:rsid w:val="00E851DF"/>
    <w:rsid w:val="00E854C3"/>
    <w:rsid w:val="00E86E57"/>
    <w:rsid w:val="00E870CF"/>
    <w:rsid w:val="00E97D6D"/>
    <w:rsid w:val="00EA0672"/>
    <w:rsid w:val="00EA071F"/>
    <w:rsid w:val="00EA4305"/>
    <w:rsid w:val="00EA7EC6"/>
    <w:rsid w:val="00EA7FD6"/>
    <w:rsid w:val="00EB03D2"/>
    <w:rsid w:val="00EB4F27"/>
    <w:rsid w:val="00EB608A"/>
    <w:rsid w:val="00EB70C2"/>
    <w:rsid w:val="00EB7F2B"/>
    <w:rsid w:val="00EC091B"/>
    <w:rsid w:val="00EC0E20"/>
    <w:rsid w:val="00ED0010"/>
    <w:rsid w:val="00ED39DD"/>
    <w:rsid w:val="00EE233E"/>
    <w:rsid w:val="00EE5746"/>
    <w:rsid w:val="00EE6CD3"/>
    <w:rsid w:val="00EF3118"/>
    <w:rsid w:val="00EF3ADD"/>
    <w:rsid w:val="00EF6B98"/>
    <w:rsid w:val="00EF7707"/>
    <w:rsid w:val="00F00BC4"/>
    <w:rsid w:val="00F010F7"/>
    <w:rsid w:val="00F023E6"/>
    <w:rsid w:val="00F03B51"/>
    <w:rsid w:val="00F045E4"/>
    <w:rsid w:val="00F04B7D"/>
    <w:rsid w:val="00F10473"/>
    <w:rsid w:val="00F13E3A"/>
    <w:rsid w:val="00F17E70"/>
    <w:rsid w:val="00F20259"/>
    <w:rsid w:val="00F22CC5"/>
    <w:rsid w:val="00F248DD"/>
    <w:rsid w:val="00F24C83"/>
    <w:rsid w:val="00F25FF7"/>
    <w:rsid w:val="00F271E2"/>
    <w:rsid w:val="00F307FD"/>
    <w:rsid w:val="00F30D33"/>
    <w:rsid w:val="00F31304"/>
    <w:rsid w:val="00F33A8B"/>
    <w:rsid w:val="00F370B5"/>
    <w:rsid w:val="00F41184"/>
    <w:rsid w:val="00F44079"/>
    <w:rsid w:val="00F44693"/>
    <w:rsid w:val="00F4633E"/>
    <w:rsid w:val="00F50010"/>
    <w:rsid w:val="00F515C4"/>
    <w:rsid w:val="00F51CA0"/>
    <w:rsid w:val="00F52CCE"/>
    <w:rsid w:val="00F60C5D"/>
    <w:rsid w:val="00F73A9B"/>
    <w:rsid w:val="00F76B69"/>
    <w:rsid w:val="00F820BD"/>
    <w:rsid w:val="00F827DA"/>
    <w:rsid w:val="00F82E31"/>
    <w:rsid w:val="00F83229"/>
    <w:rsid w:val="00F90E3E"/>
    <w:rsid w:val="00F930C0"/>
    <w:rsid w:val="00F94248"/>
    <w:rsid w:val="00F95D73"/>
    <w:rsid w:val="00FA04ED"/>
    <w:rsid w:val="00FA12A2"/>
    <w:rsid w:val="00FA2A8B"/>
    <w:rsid w:val="00FA50A8"/>
    <w:rsid w:val="00FA5D21"/>
    <w:rsid w:val="00FA7E60"/>
    <w:rsid w:val="00FB1586"/>
    <w:rsid w:val="00FB3054"/>
    <w:rsid w:val="00FB61DA"/>
    <w:rsid w:val="00FB6C57"/>
    <w:rsid w:val="00FD2F3B"/>
    <w:rsid w:val="00FD33D6"/>
    <w:rsid w:val="00FD3623"/>
    <w:rsid w:val="00FD4581"/>
    <w:rsid w:val="00FD4C4F"/>
    <w:rsid w:val="00FD6011"/>
    <w:rsid w:val="00FD6431"/>
    <w:rsid w:val="00FD7046"/>
    <w:rsid w:val="00FD7B79"/>
    <w:rsid w:val="00FE0139"/>
    <w:rsid w:val="00FE0B4D"/>
    <w:rsid w:val="00FE298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04B"/>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52845">
      <w:bodyDiv w:val="1"/>
      <w:marLeft w:val="0"/>
      <w:marRight w:val="0"/>
      <w:marTop w:val="0"/>
      <w:marBottom w:val="0"/>
      <w:divBdr>
        <w:top w:val="none" w:sz="0" w:space="0" w:color="auto"/>
        <w:left w:val="none" w:sz="0" w:space="0" w:color="auto"/>
        <w:bottom w:val="none" w:sz="0" w:space="0" w:color="auto"/>
        <w:right w:val="none" w:sz="0" w:space="0" w:color="auto"/>
      </w:divBdr>
    </w:div>
    <w:div w:id="1240404492">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18" Type="http://schemas.openxmlformats.org/officeDocument/2006/relationships/hyperlink" Target="https://developer.mozilla.org/en-US/docs/Learn/CSS/CSS_layout/Flexbox" TargetMode="External"/><Relationship Id="rId26" Type="http://schemas.openxmlformats.org/officeDocument/2006/relationships/hyperlink" Target="https://developer.mozilla.org/en-US/docs/Learn/JavaScript/First_steps/What_is_JavaScript" TargetMode="External"/><Relationship Id="rId3" Type="http://schemas.openxmlformats.org/officeDocument/2006/relationships/settings" Target="settings.xml"/><Relationship Id="rId21" Type="http://schemas.openxmlformats.org/officeDocument/2006/relationships/hyperlink" Target="https://www.w3schools.com/css/css_grid.asp" TargetMode="Externa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hyperlink" Target="https://css-tricks.com/all-about-floats/" TargetMode="External"/><Relationship Id="rId25" Type="http://schemas.openxmlformats.org/officeDocument/2006/relationships/hyperlink" Target="https://www.htmldog.com/guides/javascript/" TargetMode="External"/><Relationship Id="rId2" Type="http://schemas.openxmlformats.org/officeDocument/2006/relationships/styles" Target="styles.xml"/><Relationship Id="rId16" Type="http://schemas.openxmlformats.org/officeDocument/2006/relationships/hyperlink" Target="https://developer.mozilla.org/en-US/docs/Web/CSS/float" TargetMode="External"/><Relationship Id="rId20"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image" Target="media/image4.tmp"/><Relationship Id="rId24" Type="http://schemas.openxmlformats.org/officeDocument/2006/relationships/hyperlink" Target="https://developer.mozilla.org/en-US/docs/Web/JavaScript" TargetMode="External"/><Relationship Id="rId5" Type="http://schemas.openxmlformats.org/officeDocument/2006/relationships/hyperlink" Target="https://forms.gle/rMaLpfDhz1gT7UgJ7" TargetMode="External"/><Relationship Id="rId15" Type="http://schemas.openxmlformats.org/officeDocument/2006/relationships/hyperlink" Target="https://css-tricks.com/almanac/properties/p/position/" TargetMode="External"/><Relationship Id="rId23" Type="http://schemas.openxmlformats.org/officeDocument/2006/relationships/hyperlink" Target="https://docs.google.com/spreadsheets/d/1QLoQzbO-Er7ARIECl0aPvY1lKUyZTdYeuwsn4g0XEAk/edit?usp=sharing" TargetMode="External"/><Relationship Id="rId28" Type="http://schemas.openxmlformats.org/officeDocument/2006/relationships/theme" Target="theme/theme1.xml"/><Relationship Id="rId10" Type="http://schemas.openxmlformats.org/officeDocument/2006/relationships/hyperlink" Target="https://css-tricks.com/snippets/css/clear-fix/" TargetMode="External"/><Relationship Id="rId19" Type="http://schemas.openxmlformats.org/officeDocument/2006/relationships/hyperlink" Target="https://css-tricks.com/snippets/css/a-guide-to-flexbox/"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tmp"/><Relationship Id="rId22" Type="http://schemas.openxmlformats.org/officeDocument/2006/relationships/hyperlink" Target="https://forms.gle/rMaLpfDhz1gT7UgJ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weekly-template.dotx</Template>
  <TotalTime>4921</TotalTime>
  <Pages>8</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882</cp:revision>
  <dcterms:created xsi:type="dcterms:W3CDTF">2020-01-20T17:48:00Z</dcterms:created>
  <dcterms:modified xsi:type="dcterms:W3CDTF">2021-10-14T19:49:00Z</dcterms:modified>
</cp:coreProperties>
</file>