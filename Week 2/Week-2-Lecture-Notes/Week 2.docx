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018E4" w14:textId="499C3CF5" w:rsidR="00B26330" w:rsidRPr="00F271F0" w:rsidRDefault="00B26330" w:rsidP="00B26330">
      <w:pPr>
        <w:pStyle w:val="Heading1"/>
        <w:spacing w:before="0"/>
        <w:jc w:val="center"/>
        <w:rPr>
          <w:rFonts w:ascii="Times New Roman" w:hAnsi="Times New Roman" w:cs="Times New Roman"/>
          <w:sz w:val="40"/>
          <w:szCs w:val="40"/>
        </w:rPr>
      </w:pPr>
      <w:r w:rsidRPr="00F271F0">
        <w:rPr>
          <w:rFonts w:ascii="Times New Roman" w:hAnsi="Times New Roman" w:cs="Times New Roman"/>
          <w:sz w:val="40"/>
          <w:szCs w:val="40"/>
        </w:rPr>
        <w:t xml:space="preserve">Week </w:t>
      </w:r>
      <w:r w:rsidR="00A73074">
        <w:rPr>
          <w:rFonts w:ascii="Times New Roman" w:hAnsi="Times New Roman" w:cs="Times New Roman"/>
          <w:sz w:val="40"/>
          <w:szCs w:val="40"/>
        </w:rPr>
        <w:t>2</w:t>
      </w:r>
      <w:r w:rsidRPr="00F271F0">
        <w:rPr>
          <w:rFonts w:ascii="Times New Roman" w:hAnsi="Times New Roman" w:cs="Times New Roman"/>
          <w:sz w:val="40"/>
          <w:szCs w:val="40"/>
        </w:rPr>
        <w:t>:</w:t>
      </w:r>
      <w:r>
        <w:rPr>
          <w:rFonts w:ascii="Times New Roman" w:hAnsi="Times New Roman" w:cs="Times New Roman"/>
          <w:sz w:val="40"/>
          <w:szCs w:val="40"/>
        </w:rPr>
        <w:t xml:space="preserve"> </w:t>
      </w:r>
      <w:r w:rsidR="00A73074">
        <w:rPr>
          <w:rFonts w:ascii="Times New Roman" w:hAnsi="Times New Roman" w:cs="Times New Roman"/>
          <w:sz w:val="40"/>
          <w:szCs w:val="40"/>
        </w:rPr>
        <w:t>Website Planning</w:t>
      </w:r>
    </w:p>
    <w:p w14:paraId="1A90C89F" w14:textId="77777777" w:rsidR="003A4C3E" w:rsidRDefault="003A4C3E" w:rsidP="003A4C3E">
      <w:pPr>
        <w:spacing w:after="0" w:line="240" w:lineRule="auto"/>
        <w:jc w:val="center"/>
        <w:rPr>
          <w:rFonts w:ascii="Times New Roman" w:hAnsi="Times New Roman" w:cs="Times New Roman"/>
          <w:b/>
          <w:bCs/>
          <w:sz w:val="24"/>
          <w:szCs w:val="24"/>
          <w:u w:val="single"/>
        </w:rPr>
      </w:pPr>
    </w:p>
    <w:p w14:paraId="2CAAF32E" w14:textId="353FE628" w:rsidR="00D82795" w:rsidRDefault="008A0924" w:rsidP="00D82795">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Agenda</w:t>
      </w:r>
    </w:p>
    <w:p w14:paraId="7D603B18" w14:textId="1AD37E7F" w:rsidR="00863479" w:rsidRDefault="00D82795" w:rsidP="000A7DF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Overview</w:t>
      </w:r>
    </w:p>
    <w:p w14:paraId="3EA88117" w14:textId="6D054DC0" w:rsidR="00D723BC" w:rsidRDefault="00D723BC" w:rsidP="00D723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Previous Participation Question</w:t>
      </w:r>
      <w:r w:rsidR="00874068">
        <w:rPr>
          <w:rFonts w:ascii="Times New Roman" w:hAnsi="Times New Roman" w:cs="Times New Roman"/>
          <w:sz w:val="24"/>
          <w:szCs w:val="24"/>
        </w:rPr>
        <w:t>s/</w:t>
      </w:r>
      <w:r>
        <w:rPr>
          <w:rFonts w:ascii="Times New Roman" w:hAnsi="Times New Roman" w:cs="Times New Roman"/>
          <w:sz w:val="24"/>
          <w:szCs w:val="24"/>
        </w:rPr>
        <w:t>Responses</w:t>
      </w:r>
    </w:p>
    <w:p w14:paraId="6D88F593" w14:textId="322223DD" w:rsidR="00D723BC" w:rsidRDefault="00D723BC" w:rsidP="00D723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What’s Due?</w:t>
      </w:r>
    </w:p>
    <w:p w14:paraId="550B9E9E" w14:textId="1A76298D" w:rsidR="000A7DF7" w:rsidRDefault="000A7DF7" w:rsidP="000A7DF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Information Architecture (Lecture/Class Activity)</w:t>
      </w:r>
    </w:p>
    <w:p w14:paraId="5872CE17" w14:textId="6E3196D7" w:rsidR="000A7DF7" w:rsidRDefault="000A7DF7" w:rsidP="000A7DF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Website Planning (Lecture/Class Activity)</w:t>
      </w:r>
    </w:p>
    <w:p w14:paraId="7880839A" w14:textId="55136E1E" w:rsidR="000A7DF7" w:rsidRDefault="000A7DF7" w:rsidP="000A7DF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Needs Assessment</w:t>
      </w:r>
    </w:p>
    <w:p w14:paraId="657466F0" w14:textId="7884DBF5" w:rsidR="000A7DF7" w:rsidRDefault="000A7DF7" w:rsidP="000A7DF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Wireframes</w:t>
      </w:r>
    </w:p>
    <w:p w14:paraId="1BF72E9B" w14:textId="4AFC94AB" w:rsidR="000A7DF7" w:rsidRPr="000A7DF7" w:rsidRDefault="000A7DF7" w:rsidP="000A7DF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Style Tiles</w:t>
      </w:r>
    </w:p>
    <w:p w14:paraId="3B60E149" w14:textId="5B0AA306" w:rsidR="00C15CBF" w:rsidRDefault="00067151" w:rsidP="003E4B5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Information Architecture Review</w:t>
      </w:r>
      <w:r w:rsidR="00BD3EA3">
        <w:rPr>
          <w:rFonts w:ascii="Times New Roman" w:hAnsi="Times New Roman" w:cs="Times New Roman"/>
          <w:sz w:val="24"/>
          <w:szCs w:val="24"/>
        </w:rPr>
        <w:t xml:space="preserve"> (CW)</w:t>
      </w:r>
    </w:p>
    <w:p w14:paraId="5843485F" w14:textId="2CEA2488" w:rsidR="000D58DA" w:rsidRDefault="000D58DA" w:rsidP="003E4B5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Web</w:t>
      </w:r>
      <w:r w:rsidR="00BD3EA3">
        <w:rPr>
          <w:rFonts w:ascii="Times New Roman" w:hAnsi="Times New Roman" w:cs="Times New Roman"/>
          <w:sz w:val="24"/>
          <w:szCs w:val="24"/>
        </w:rPr>
        <w:t>site Planning Exercise (HW)</w:t>
      </w:r>
    </w:p>
    <w:p w14:paraId="793A971E" w14:textId="059E875C" w:rsidR="000A773C" w:rsidRDefault="000A773C" w:rsidP="003E4B5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Participation Questions (</w:t>
      </w:r>
      <w:r w:rsidR="00DE6888">
        <w:rPr>
          <w:rFonts w:ascii="Times New Roman" w:hAnsi="Times New Roman" w:cs="Times New Roman"/>
          <w:sz w:val="24"/>
          <w:szCs w:val="24"/>
        </w:rPr>
        <w:t>4</w:t>
      </w:r>
      <w:r>
        <w:rPr>
          <w:rFonts w:ascii="Times New Roman" w:hAnsi="Times New Roman" w:cs="Times New Roman"/>
          <w:sz w:val="24"/>
          <w:szCs w:val="24"/>
        </w:rPr>
        <w:t>)</w:t>
      </w:r>
    </w:p>
    <w:p w14:paraId="4836A2AA" w14:textId="4ECBD769" w:rsidR="00F4633E" w:rsidRPr="00E44D36" w:rsidRDefault="00F4633E" w:rsidP="00E44D3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Next Week</w:t>
      </w:r>
    </w:p>
    <w:p w14:paraId="4E413659" w14:textId="6027326A" w:rsidR="008A0924" w:rsidRDefault="008A0924" w:rsidP="008A0924">
      <w:pPr>
        <w:spacing w:after="0" w:line="240" w:lineRule="auto"/>
        <w:rPr>
          <w:rFonts w:ascii="Times New Roman" w:hAnsi="Times New Roman" w:cs="Times New Roman"/>
          <w:sz w:val="24"/>
          <w:szCs w:val="24"/>
        </w:rPr>
      </w:pPr>
    </w:p>
    <w:p w14:paraId="6DA05E12" w14:textId="726DB34E" w:rsidR="00D82795" w:rsidRPr="00D82795" w:rsidRDefault="00D82795" w:rsidP="00D82795">
      <w:pPr>
        <w:pStyle w:val="Heading2"/>
        <w:spacing w:before="0"/>
        <w:rPr>
          <w:rFonts w:ascii="Times New Roman" w:hAnsi="Times New Roman" w:cs="Times New Roman"/>
          <w:sz w:val="32"/>
          <w:szCs w:val="32"/>
        </w:rPr>
      </w:pPr>
      <w:r>
        <w:rPr>
          <w:rFonts w:ascii="Times New Roman" w:hAnsi="Times New Roman" w:cs="Times New Roman"/>
          <w:sz w:val="32"/>
          <w:szCs w:val="32"/>
        </w:rPr>
        <w:t>Overview</w:t>
      </w:r>
    </w:p>
    <w:p w14:paraId="6A89B0B3" w14:textId="5B0FD3EE" w:rsidR="00D82795" w:rsidRDefault="00D82795" w:rsidP="00D827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week </w:t>
      </w:r>
      <w:r w:rsidR="00200FDD">
        <w:rPr>
          <w:rFonts w:ascii="Times New Roman" w:hAnsi="Times New Roman" w:cs="Times New Roman"/>
          <w:sz w:val="24"/>
          <w:szCs w:val="24"/>
        </w:rPr>
        <w:t xml:space="preserve">we will </w:t>
      </w:r>
      <w:r w:rsidR="005945A2">
        <w:rPr>
          <w:rFonts w:ascii="Times New Roman" w:hAnsi="Times New Roman" w:cs="Times New Roman"/>
          <w:sz w:val="24"/>
          <w:szCs w:val="24"/>
        </w:rPr>
        <w:t xml:space="preserve">learn about information architecture and how we can use it to organize our web pages. We will also go over </w:t>
      </w:r>
      <w:r w:rsidR="00E0527C">
        <w:rPr>
          <w:rFonts w:ascii="Times New Roman" w:hAnsi="Times New Roman" w:cs="Times New Roman"/>
          <w:sz w:val="24"/>
          <w:szCs w:val="24"/>
        </w:rPr>
        <w:t xml:space="preserve">methods for planning a website which include wireframes, style tiles, and needs assessments. </w:t>
      </w:r>
    </w:p>
    <w:p w14:paraId="5A9DF77D" w14:textId="74D80C82" w:rsidR="00D82795" w:rsidRDefault="00D82795" w:rsidP="00D82795">
      <w:pPr>
        <w:spacing w:after="0" w:line="240" w:lineRule="auto"/>
        <w:rPr>
          <w:rFonts w:ascii="Times New Roman" w:hAnsi="Times New Roman" w:cs="Times New Roman"/>
          <w:sz w:val="24"/>
          <w:szCs w:val="24"/>
        </w:rPr>
      </w:pPr>
    </w:p>
    <w:p w14:paraId="53FBB0E2" w14:textId="77777777" w:rsidR="0057294F" w:rsidRDefault="0057294F" w:rsidP="0057294F">
      <w:pPr>
        <w:spacing w:after="0"/>
        <w:rPr>
          <w:rFonts w:ascii="Times New Roman" w:hAnsi="Times New Roman" w:cs="Times New Roman"/>
          <w:b/>
          <w:bCs/>
          <w:sz w:val="24"/>
          <w:szCs w:val="24"/>
        </w:rPr>
      </w:pPr>
      <w:r w:rsidRPr="00012698">
        <w:rPr>
          <w:rFonts w:ascii="Times New Roman" w:hAnsi="Times New Roman" w:cs="Times New Roman"/>
          <w:b/>
          <w:bCs/>
          <w:sz w:val="24"/>
          <w:szCs w:val="24"/>
        </w:rPr>
        <w:t>Previous Participation Question</w:t>
      </w:r>
      <w:r>
        <w:rPr>
          <w:rFonts w:ascii="Times New Roman" w:hAnsi="Times New Roman" w:cs="Times New Roman"/>
          <w:b/>
          <w:bCs/>
          <w:sz w:val="24"/>
          <w:szCs w:val="24"/>
        </w:rPr>
        <w:t>s/</w:t>
      </w:r>
      <w:r w:rsidRPr="00012698">
        <w:rPr>
          <w:rFonts w:ascii="Times New Roman" w:hAnsi="Times New Roman" w:cs="Times New Roman"/>
          <w:b/>
          <w:bCs/>
          <w:sz w:val="24"/>
          <w:szCs w:val="24"/>
        </w:rPr>
        <w:t>Responses</w:t>
      </w:r>
    </w:p>
    <w:p w14:paraId="79BDAE3B" w14:textId="77777777" w:rsidR="0057294F" w:rsidRDefault="0057294F" w:rsidP="0057294F">
      <w:pPr>
        <w:spacing w:after="0"/>
        <w:rPr>
          <w:rFonts w:ascii="Times New Roman" w:hAnsi="Times New Roman" w:cs="Times New Roman"/>
          <w:bCs/>
          <w:sz w:val="24"/>
          <w:szCs w:val="24"/>
        </w:rPr>
      </w:pPr>
      <w:r>
        <w:rPr>
          <w:rFonts w:ascii="Times New Roman" w:hAnsi="Times New Roman" w:cs="Times New Roman"/>
          <w:bCs/>
          <w:sz w:val="24"/>
          <w:szCs w:val="24"/>
        </w:rPr>
        <w:t xml:space="preserve">These are the participation questions from last week: </w:t>
      </w:r>
    </w:p>
    <w:p w14:paraId="7CD20F5B" w14:textId="77777777" w:rsidR="0057294F" w:rsidRDefault="00070A7D" w:rsidP="0057294F">
      <w:pPr>
        <w:spacing w:after="0"/>
        <w:rPr>
          <w:rFonts w:ascii="Times New Roman" w:hAnsi="Times New Roman" w:cs="Times New Roman"/>
          <w:sz w:val="24"/>
          <w:szCs w:val="24"/>
        </w:rPr>
      </w:pPr>
      <w:hyperlink r:id="rId5" w:history="1">
        <w:r w:rsidR="0057294F" w:rsidRPr="002F3FD6">
          <w:rPr>
            <w:rStyle w:val="Hyperlink"/>
            <w:rFonts w:ascii="Times New Roman" w:hAnsi="Times New Roman" w:cs="Times New Roman"/>
            <w:sz w:val="24"/>
            <w:szCs w:val="24"/>
          </w:rPr>
          <w:t>https://forms.gle/VgsZxP5rMUNtmRv56</w:t>
        </w:r>
      </w:hyperlink>
    </w:p>
    <w:p w14:paraId="21A41510" w14:textId="77777777" w:rsidR="0057294F" w:rsidRPr="00950089" w:rsidRDefault="0057294F" w:rsidP="0057294F">
      <w:pPr>
        <w:spacing w:after="0"/>
        <w:rPr>
          <w:rFonts w:ascii="Times New Roman" w:hAnsi="Times New Roman" w:cs="Times New Roman"/>
          <w:bCs/>
          <w:sz w:val="24"/>
          <w:szCs w:val="24"/>
        </w:rPr>
      </w:pPr>
    </w:p>
    <w:p w14:paraId="2EC8DC28" w14:textId="77777777" w:rsidR="0057294F" w:rsidRDefault="0057294F" w:rsidP="0057294F">
      <w:pPr>
        <w:spacing w:after="0"/>
        <w:rPr>
          <w:rFonts w:ascii="Times New Roman" w:hAnsi="Times New Roman" w:cs="Times New Roman"/>
          <w:sz w:val="24"/>
          <w:szCs w:val="24"/>
        </w:rPr>
      </w:pPr>
      <w:r>
        <w:rPr>
          <w:rFonts w:ascii="Times New Roman" w:hAnsi="Times New Roman" w:cs="Times New Roman"/>
          <w:sz w:val="24"/>
          <w:szCs w:val="24"/>
        </w:rPr>
        <w:t xml:space="preserve">This link has the responses to the fun question from last week. Feel free to look over the responses from myself and your peers. </w:t>
      </w:r>
    </w:p>
    <w:p w14:paraId="6AB2C019" w14:textId="77777777" w:rsidR="0057294F" w:rsidRDefault="00070A7D" w:rsidP="0057294F">
      <w:pPr>
        <w:spacing w:after="0"/>
        <w:rPr>
          <w:rStyle w:val="Hyperlink"/>
          <w:rFonts w:ascii="Times New Roman" w:hAnsi="Times New Roman" w:cs="Times New Roman"/>
          <w:sz w:val="24"/>
          <w:szCs w:val="24"/>
        </w:rPr>
      </w:pPr>
      <w:hyperlink r:id="rId6" w:history="1">
        <w:r w:rsidR="0057294F" w:rsidRPr="00BF34C6">
          <w:rPr>
            <w:rStyle w:val="Hyperlink"/>
            <w:rFonts w:ascii="Times New Roman" w:hAnsi="Times New Roman" w:cs="Times New Roman"/>
            <w:sz w:val="24"/>
            <w:szCs w:val="24"/>
          </w:rPr>
          <w:t>https://docs.google.com/spreadsheets/d/1QLoQzbO-Er7ARIECl0aPvY1lKUyZTdYeuwsn4g0XEAk/edit?usp=sharing</w:t>
        </w:r>
      </w:hyperlink>
    </w:p>
    <w:p w14:paraId="1F64C8D2" w14:textId="0D580B05" w:rsidR="00012698" w:rsidRDefault="00012698" w:rsidP="00D82795">
      <w:pPr>
        <w:spacing w:after="0" w:line="240" w:lineRule="auto"/>
        <w:rPr>
          <w:rFonts w:ascii="Times New Roman" w:hAnsi="Times New Roman" w:cs="Times New Roman"/>
          <w:sz w:val="24"/>
          <w:szCs w:val="24"/>
        </w:rPr>
      </w:pPr>
    </w:p>
    <w:p w14:paraId="3340823C" w14:textId="62C6993E" w:rsidR="00D82795" w:rsidRDefault="00D82795" w:rsidP="00D8279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What’s Due</w:t>
      </w:r>
      <w:r w:rsidR="00D723BC">
        <w:rPr>
          <w:rFonts w:ascii="Times New Roman" w:hAnsi="Times New Roman" w:cs="Times New Roman"/>
          <w:b/>
          <w:bCs/>
          <w:sz w:val="24"/>
          <w:szCs w:val="24"/>
        </w:rPr>
        <w:t>?</w:t>
      </w:r>
    </w:p>
    <w:p w14:paraId="5E2309FC" w14:textId="4EFA376C" w:rsidR="00926866" w:rsidRDefault="00926866" w:rsidP="00926866">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Participation Questions</w:t>
      </w:r>
      <w:r w:rsidR="008D6ADB">
        <w:rPr>
          <w:rFonts w:ascii="Times New Roman" w:hAnsi="Times New Roman" w:cs="Times New Roman"/>
          <w:sz w:val="24"/>
          <w:szCs w:val="24"/>
        </w:rPr>
        <w:t xml:space="preserve"> (4)</w:t>
      </w:r>
    </w:p>
    <w:p w14:paraId="0EE450C5" w14:textId="28A2D859" w:rsidR="00200FDD" w:rsidRDefault="006B33E7" w:rsidP="00200FD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Information Architecture Review</w:t>
      </w:r>
      <w:r w:rsidR="00ED0010">
        <w:rPr>
          <w:rFonts w:ascii="Times New Roman" w:hAnsi="Times New Roman" w:cs="Times New Roman"/>
          <w:sz w:val="24"/>
          <w:szCs w:val="24"/>
        </w:rPr>
        <w:t xml:space="preserve"> (</w:t>
      </w:r>
      <w:r w:rsidR="00E0527C">
        <w:rPr>
          <w:rFonts w:ascii="Times New Roman" w:hAnsi="Times New Roman" w:cs="Times New Roman"/>
          <w:sz w:val="24"/>
          <w:szCs w:val="24"/>
        </w:rPr>
        <w:t>C</w:t>
      </w:r>
      <w:r w:rsidR="00ED0010">
        <w:rPr>
          <w:rFonts w:ascii="Times New Roman" w:hAnsi="Times New Roman" w:cs="Times New Roman"/>
          <w:sz w:val="24"/>
          <w:szCs w:val="24"/>
        </w:rPr>
        <w:t>W)</w:t>
      </w:r>
    </w:p>
    <w:p w14:paraId="586E1CD3" w14:textId="287F2637" w:rsidR="00E0527C" w:rsidRDefault="00E0527C" w:rsidP="00200FD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Website Planning Exercise (HW)</w:t>
      </w:r>
    </w:p>
    <w:p w14:paraId="0B80F29B" w14:textId="07587CD0" w:rsidR="00D82795" w:rsidRDefault="00D82795" w:rsidP="00D82795">
      <w:pPr>
        <w:spacing w:after="0" w:line="240" w:lineRule="auto"/>
        <w:rPr>
          <w:rFonts w:ascii="Times New Roman" w:hAnsi="Times New Roman" w:cs="Times New Roman"/>
          <w:sz w:val="24"/>
          <w:szCs w:val="24"/>
        </w:rPr>
      </w:pPr>
    </w:p>
    <w:p w14:paraId="175D447B" w14:textId="013C7201" w:rsidR="00A671C0" w:rsidRPr="00D82795" w:rsidRDefault="00A671C0" w:rsidP="00A671C0">
      <w:pPr>
        <w:pStyle w:val="Heading2"/>
        <w:spacing w:before="0"/>
        <w:rPr>
          <w:rFonts w:ascii="Times New Roman" w:hAnsi="Times New Roman" w:cs="Times New Roman"/>
          <w:sz w:val="32"/>
          <w:szCs w:val="32"/>
        </w:rPr>
      </w:pPr>
      <w:r>
        <w:rPr>
          <w:rFonts w:ascii="Times New Roman" w:hAnsi="Times New Roman" w:cs="Times New Roman"/>
          <w:sz w:val="32"/>
          <w:szCs w:val="32"/>
        </w:rPr>
        <w:t>Information Architecture</w:t>
      </w:r>
      <w:r w:rsidR="008F2598">
        <w:rPr>
          <w:rFonts w:ascii="Times New Roman" w:hAnsi="Times New Roman" w:cs="Times New Roman"/>
          <w:sz w:val="32"/>
          <w:szCs w:val="32"/>
        </w:rPr>
        <w:t xml:space="preserve"> (Lecture</w:t>
      </w:r>
      <w:r w:rsidR="002C0D05">
        <w:rPr>
          <w:rFonts w:ascii="Times New Roman" w:hAnsi="Times New Roman" w:cs="Times New Roman"/>
          <w:sz w:val="32"/>
          <w:szCs w:val="32"/>
        </w:rPr>
        <w:t>/Class Activity)</w:t>
      </w:r>
    </w:p>
    <w:p w14:paraId="67F7BDA8" w14:textId="7BEFC3BD" w:rsidR="00A671C0" w:rsidRDefault="00A671C0" w:rsidP="00A671C0">
      <w:pPr>
        <w:spacing w:after="0" w:line="240" w:lineRule="auto"/>
        <w:rPr>
          <w:rFonts w:ascii="Times New Roman" w:hAnsi="Times New Roman" w:cs="Times New Roman"/>
          <w:sz w:val="24"/>
          <w:szCs w:val="24"/>
        </w:rPr>
      </w:pPr>
      <w:r w:rsidRPr="00A671C0">
        <w:rPr>
          <w:rFonts w:ascii="Times New Roman" w:hAnsi="Times New Roman" w:cs="Times New Roman"/>
          <w:sz w:val="24"/>
          <w:szCs w:val="24"/>
        </w:rPr>
        <w:t xml:space="preserve">Organizing information logically is essential to the development of websites of any scale. Users that are unable to find the information they are looking for will leave a website quickly and may never return especially if they have a poor experience. It is important to “chunk” our information into manageable parts so that it can be organized based on any number of factors. Review the two links below </w:t>
      </w:r>
      <w:r w:rsidR="0014651B">
        <w:rPr>
          <w:rFonts w:ascii="Times New Roman" w:hAnsi="Times New Roman" w:cs="Times New Roman"/>
          <w:sz w:val="24"/>
          <w:szCs w:val="24"/>
        </w:rPr>
        <w:t>for additional details</w:t>
      </w:r>
      <w:r w:rsidR="00A37101">
        <w:rPr>
          <w:rFonts w:ascii="Times New Roman" w:hAnsi="Times New Roman" w:cs="Times New Roman"/>
          <w:sz w:val="24"/>
          <w:szCs w:val="24"/>
        </w:rPr>
        <w:t>.</w:t>
      </w:r>
    </w:p>
    <w:p w14:paraId="10A5431F" w14:textId="77777777" w:rsidR="00A37101" w:rsidRPr="00A671C0" w:rsidRDefault="00A37101" w:rsidP="00A671C0">
      <w:pPr>
        <w:spacing w:after="0" w:line="240" w:lineRule="auto"/>
        <w:rPr>
          <w:rFonts w:ascii="Times New Roman" w:hAnsi="Times New Roman" w:cs="Times New Roman"/>
          <w:sz w:val="24"/>
          <w:szCs w:val="24"/>
        </w:rPr>
      </w:pPr>
    </w:p>
    <w:p w14:paraId="2633D03E" w14:textId="77777777" w:rsidR="00A671C0" w:rsidRPr="00A671C0" w:rsidRDefault="00A671C0" w:rsidP="00A671C0">
      <w:pPr>
        <w:spacing w:after="0" w:line="240" w:lineRule="auto"/>
        <w:rPr>
          <w:rFonts w:ascii="Times New Roman" w:hAnsi="Times New Roman" w:cs="Times New Roman"/>
          <w:sz w:val="24"/>
          <w:szCs w:val="24"/>
          <w:u w:val="single"/>
        </w:rPr>
      </w:pPr>
      <w:r w:rsidRPr="00A671C0">
        <w:rPr>
          <w:rFonts w:ascii="Times New Roman" w:hAnsi="Times New Roman" w:cs="Times New Roman"/>
          <w:sz w:val="24"/>
          <w:szCs w:val="24"/>
          <w:u w:val="single"/>
        </w:rPr>
        <w:t>Reading Links</w:t>
      </w:r>
    </w:p>
    <w:p w14:paraId="2CC897D1" w14:textId="77777777" w:rsidR="00A671C0" w:rsidRPr="00A671C0" w:rsidRDefault="00070A7D" w:rsidP="00A671C0">
      <w:pPr>
        <w:numPr>
          <w:ilvl w:val="0"/>
          <w:numId w:val="36"/>
        </w:numPr>
        <w:spacing w:after="0" w:line="240" w:lineRule="auto"/>
        <w:rPr>
          <w:rFonts w:ascii="Times New Roman" w:hAnsi="Times New Roman" w:cs="Times New Roman"/>
          <w:sz w:val="24"/>
          <w:szCs w:val="24"/>
        </w:rPr>
      </w:pPr>
      <w:hyperlink r:id="rId7" w:history="1">
        <w:r w:rsidR="00A671C0" w:rsidRPr="00A671C0">
          <w:rPr>
            <w:rStyle w:val="Hyperlink"/>
            <w:rFonts w:ascii="Times New Roman" w:hAnsi="Times New Roman" w:cs="Times New Roman"/>
            <w:sz w:val="24"/>
            <w:szCs w:val="24"/>
          </w:rPr>
          <w:t>https://www.usability.gov/what-and-why/information-architecture.html</w:t>
        </w:r>
      </w:hyperlink>
    </w:p>
    <w:p w14:paraId="2674F6BB" w14:textId="77777777" w:rsidR="00A671C0" w:rsidRPr="00A671C0" w:rsidRDefault="00070A7D" w:rsidP="00A671C0">
      <w:pPr>
        <w:numPr>
          <w:ilvl w:val="0"/>
          <w:numId w:val="36"/>
        </w:numPr>
        <w:spacing w:after="0" w:line="240" w:lineRule="auto"/>
        <w:rPr>
          <w:rFonts w:ascii="Times New Roman" w:hAnsi="Times New Roman" w:cs="Times New Roman"/>
          <w:sz w:val="24"/>
          <w:szCs w:val="24"/>
        </w:rPr>
      </w:pPr>
      <w:hyperlink r:id="rId8" w:history="1">
        <w:r w:rsidR="00A671C0" w:rsidRPr="00A671C0">
          <w:rPr>
            <w:rStyle w:val="Hyperlink"/>
            <w:rFonts w:ascii="Times New Roman" w:hAnsi="Times New Roman" w:cs="Times New Roman"/>
            <w:sz w:val="24"/>
            <w:szCs w:val="24"/>
          </w:rPr>
          <w:t>https://webstyleguide.com/wsg3/index.html</w:t>
        </w:r>
      </w:hyperlink>
      <w:r w:rsidR="00A671C0" w:rsidRPr="00A671C0">
        <w:rPr>
          <w:rFonts w:ascii="Times New Roman" w:hAnsi="Times New Roman" w:cs="Times New Roman"/>
          <w:sz w:val="24"/>
          <w:szCs w:val="24"/>
        </w:rPr>
        <w:t xml:space="preserve"> (Chapter 3 - Information Architecture)</w:t>
      </w:r>
    </w:p>
    <w:p w14:paraId="4701D0EB" w14:textId="1F28468F" w:rsidR="00A671C0" w:rsidRDefault="00A671C0" w:rsidP="00D82795">
      <w:pPr>
        <w:spacing w:after="0" w:line="240" w:lineRule="auto"/>
        <w:rPr>
          <w:rFonts w:ascii="Times New Roman" w:hAnsi="Times New Roman" w:cs="Times New Roman"/>
          <w:sz w:val="24"/>
          <w:szCs w:val="24"/>
        </w:rPr>
      </w:pPr>
    </w:p>
    <w:p w14:paraId="6727AD65" w14:textId="622DCB3F" w:rsidR="00EC0E20" w:rsidRDefault="00EC0E20" w:rsidP="00D827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organizing our information, we should take some of the following into consideration: </w:t>
      </w:r>
    </w:p>
    <w:p w14:paraId="11DB10EC" w14:textId="599667AD" w:rsidR="00EC0E20" w:rsidRDefault="00EC0E20" w:rsidP="00EC0E20">
      <w:pPr>
        <w:pStyle w:val="ListParagraph"/>
        <w:numPr>
          <w:ilvl w:val="0"/>
          <w:numId w:val="37"/>
        </w:numPr>
        <w:spacing w:after="0" w:line="240" w:lineRule="auto"/>
        <w:rPr>
          <w:rFonts w:ascii="Times New Roman" w:hAnsi="Times New Roman" w:cs="Times New Roman"/>
          <w:sz w:val="24"/>
          <w:szCs w:val="24"/>
        </w:rPr>
      </w:pPr>
      <w:r>
        <w:rPr>
          <w:rFonts w:ascii="Times New Roman" w:hAnsi="Times New Roman" w:cs="Times New Roman"/>
          <w:sz w:val="24"/>
          <w:szCs w:val="24"/>
        </w:rPr>
        <w:t>Who is our audience?</w:t>
      </w:r>
    </w:p>
    <w:p w14:paraId="7A1440AB" w14:textId="60B8D641" w:rsidR="00EC0E20" w:rsidRDefault="00EC0E20" w:rsidP="00EC0E20">
      <w:pPr>
        <w:pStyle w:val="ListParagraph"/>
        <w:numPr>
          <w:ilvl w:val="0"/>
          <w:numId w:val="37"/>
        </w:numPr>
        <w:spacing w:after="0" w:line="240" w:lineRule="auto"/>
        <w:rPr>
          <w:rFonts w:ascii="Times New Roman" w:hAnsi="Times New Roman" w:cs="Times New Roman"/>
          <w:sz w:val="24"/>
          <w:szCs w:val="24"/>
        </w:rPr>
      </w:pPr>
      <w:r>
        <w:rPr>
          <w:rFonts w:ascii="Times New Roman" w:hAnsi="Times New Roman" w:cs="Times New Roman"/>
          <w:sz w:val="24"/>
          <w:szCs w:val="24"/>
        </w:rPr>
        <w:t>What are the highest-level categories?</w:t>
      </w:r>
    </w:p>
    <w:p w14:paraId="2E006B68" w14:textId="647CEB05" w:rsidR="00EC0E20" w:rsidRDefault="00EC0E20" w:rsidP="00EC0E20">
      <w:pPr>
        <w:pStyle w:val="ListParagraph"/>
        <w:numPr>
          <w:ilvl w:val="0"/>
          <w:numId w:val="37"/>
        </w:numPr>
        <w:spacing w:after="0" w:line="240" w:lineRule="auto"/>
        <w:rPr>
          <w:rFonts w:ascii="Times New Roman" w:hAnsi="Times New Roman" w:cs="Times New Roman"/>
          <w:sz w:val="24"/>
          <w:szCs w:val="24"/>
        </w:rPr>
      </w:pPr>
      <w:r>
        <w:rPr>
          <w:rFonts w:ascii="Times New Roman" w:hAnsi="Times New Roman" w:cs="Times New Roman"/>
          <w:sz w:val="24"/>
          <w:szCs w:val="24"/>
        </w:rPr>
        <w:t>What are our sub-categories?</w:t>
      </w:r>
    </w:p>
    <w:p w14:paraId="275118E0" w14:textId="76409E81" w:rsidR="00EC0E20" w:rsidRDefault="00EC0E20" w:rsidP="00EC0E20">
      <w:pPr>
        <w:pStyle w:val="ListParagraph"/>
        <w:numPr>
          <w:ilvl w:val="0"/>
          <w:numId w:val="37"/>
        </w:numPr>
        <w:spacing w:after="0" w:line="240" w:lineRule="auto"/>
        <w:rPr>
          <w:rFonts w:ascii="Times New Roman" w:hAnsi="Times New Roman" w:cs="Times New Roman"/>
          <w:sz w:val="24"/>
          <w:szCs w:val="24"/>
        </w:rPr>
      </w:pPr>
      <w:r>
        <w:rPr>
          <w:rFonts w:ascii="Times New Roman" w:hAnsi="Times New Roman" w:cs="Times New Roman"/>
          <w:sz w:val="24"/>
          <w:szCs w:val="24"/>
        </w:rPr>
        <w:t>How many pages of content do we have?</w:t>
      </w:r>
    </w:p>
    <w:p w14:paraId="280DBE97" w14:textId="4E08247D" w:rsidR="00EC0E20" w:rsidRPr="00EC0E20" w:rsidRDefault="00EC0E20" w:rsidP="00EC0E20">
      <w:pPr>
        <w:pStyle w:val="ListParagraph"/>
        <w:numPr>
          <w:ilvl w:val="0"/>
          <w:numId w:val="37"/>
        </w:numPr>
        <w:spacing w:after="0" w:line="240" w:lineRule="auto"/>
        <w:rPr>
          <w:rFonts w:ascii="Times New Roman" w:hAnsi="Times New Roman" w:cs="Times New Roman"/>
          <w:sz w:val="24"/>
          <w:szCs w:val="24"/>
        </w:rPr>
      </w:pPr>
      <w:r>
        <w:rPr>
          <w:rFonts w:ascii="Times New Roman" w:hAnsi="Times New Roman" w:cs="Times New Roman"/>
          <w:sz w:val="24"/>
          <w:szCs w:val="24"/>
        </w:rPr>
        <w:t>What are the major keywords for our content?</w:t>
      </w:r>
    </w:p>
    <w:p w14:paraId="169F76CE" w14:textId="77777777" w:rsidR="00A671C0" w:rsidRPr="00D82795" w:rsidRDefault="00A671C0" w:rsidP="00D82795">
      <w:pPr>
        <w:spacing w:after="0" w:line="240" w:lineRule="auto"/>
        <w:rPr>
          <w:rFonts w:ascii="Times New Roman" w:hAnsi="Times New Roman" w:cs="Times New Roman"/>
          <w:sz w:val="24"/>
          <w:szCs w:val="24"/>
        </w:rPr>
      </w:pPr>
    </w:p>
    <w:p w14:paraId="6EFADFDC" w14:textId="3077CF5E" w:rsidR="00E0527C" w:rsidRPr="00D82795" w:rsidRDefault="00E0527C" w:rsidP="00E0527C">
      <w:pPr>
        <w:pStyle w:val="Heading2"/>
        <w:spacing w:before="0"/>
        <w:rPr>
          <w:rFonts w:ascii="Times New Roman" w:hAnsi="Times New Roman" w:cs="Times New Roman"/>
          <w:sz w:val="32"/>
          <w:szCs w:val="32"/>
        </w:rPr>
      </w:pPr>
      <w:r>
        <w:rPr>
          <w:rFonts w:ascii="Times New Roman" w:hAnsi="Times New Roman" w:cs="Times New Roman"/>
          <w:sz w:val="32"/>
          <w:szCs w:val="32"/>
        </w:rPr>
        <w:t>Website Planning</w:t>
      </w:r>
      <w:r w:rsidR="008E26CD">
        <w:rPr>
          <w:rFonts w:ascii="Times New Roman" w:hAnsi="Times New Roman" w:cs="Times New Roman"/>
          <w:sz w:val="32"/>
          <w:szCs w:val="32"/>
        </w:rPr>
        <w:t xml:space="preserve"> (Lecture/Class Activity)</w:t>
      </w:r>
    </w:p>
    <w:p w14:paraId="535DFAB5" w14:textId="77777777" w:rsidR="00E0527C" w:rsidRPr="00E0527C" w:rsidRDefault="00E0527C" w:rsidP="00E0527C">
      <w:pPr>
        <w:spacing w:after="0" w:line="240" w:lineRule="auto"/>
        <w:rPr>
          <w:rFonts w:ascii="Times New Roman" w:hAnsi="Times New Roman" w:cs="Times New Roman"/>
          <w:sz w:val="24"/>
          <w:szCs w:val="24"/>
        </w:rPr>
      </w:pPr>
      <w:r w:rsidRPr="00E0527C">
        <w:rPr>
          <w:rFonts w:ascii="Times New Roman" w:hAnsi="Times New Roman" w:cs="Times New Roman"/>
          <w:sz w:val="24"/>
          <w:szCs w:val="24"/>
        </w:rPr>
        <w:t xml:space="preserve">Before doing any development on a website in terms of coding, it is important to have a plan or idea of the goals for the website. Thinking about the purpose of a website, its intended audience, the content, and other items will allow us to build a more user-friendly website that draws in people. We will learn a few methods to help streamline the process and get our ideas flowing before we code. </w:t>
      </w:r>
    </w:p>
    <w:p w14:paraId="5767CAB1" w14:textId="77777777" w:rsidR="00E0527C" w:rsidRPr="00E0527C" w:rsidRDefault="00E0527C" w:rsidP="00E0527C">
      <w:pPr>
        <w:spacing w:after="0" w:line="240" w:lineRule="auto"/>
        <w:rPr>
          <w:rFonts w:ascii="Times New Roman" w:hAnsi="Times New Roman" w:cs="Times New Roman"/>
          <w:sz w:val="24"/>
          <w:szCs w:val="24"/>
        </w:rPr>
      </w:pPr>
    </w:p>
    <w:p w14:paraId="43D7D971" w14:textId="77777777" w:rsidR="00E0527C" w:rsidRPr="00E0527C" w:rsidRDefault="00E0527C" w:rsidP="00E0527C">
      <w:pPr>
        <w:spacing w:after="0" w:line="240" w:lineRule="auto"/>
        <w:rPr>
          <w:rFonts w:ascii="Times New Roman" w:hAnsi="Times New Roman" w:cs="Times New Roman"/>
          <w:b/>
          <w:bCs/>
          <w:sz w:val="24"/>
          <w:szCs w:val="24"/>
        </w:rPr>
      </w:pPr>
      <w:r w:rsidRPr="00E0527C">
        <w:rPr>
          <w:rFonts w:ascii="Times New Roman" w:hAnsi="Times New Roman" w:cs="Times New Roman"/>
          <w:b/>
          <w:bCs/>
          <w:sz w:val="24"/>
          <w:szCs w:val="24"/>
        </w:rPr>
        <w:t>Needs Assessment</w:t>
      </w:r>
    </w:p>
    <w:p w14:paraId="4ABDA887" w14:textId="771932AE" w:rsidR="00E0527C" w:rsidRPr="00E0527C" w:rsidRDefault="00E0527C" w:rsidP="00E0527C">
      <w:pPr>
        <w:spacing w:after="0" w:line="240" w:lineRule="auto"/>
        <w:rPr>
          <w:rFonts w:ascii="Times New Roman" w:hAnsi="Times New Roman" w:cs="Times New Roman"/>
          <w:sz w:val="24"/>
          <w:szCs w:val="24"/>
        </w:rPr>
      </w:pPr>
      <w:r w:rsidRPr="00E0527C">
        <w:rPr>
          <w:rFonts w:ascii="Times New Roman" w:hAnsi="Times New Roman" w:cs="Times New Roman"/>
          <w:sz w:val="24"/>
          <w:szCs w:val="24"/>
        </w:rPr>
        <w:t>It is a good idea to evaluate your website and what it requires to be successful. Normally, you would ask a client questions about the website</w:t>
      </w:r>
      <w:r w:rsidR="00FA04ED">
        <w:rPr>
          <w:rFonts w:ascii="Times New Roman" w:hAnsi="Times New Roman" w:cs="Times New Roman"/>
          <w:sz w:val="24"/>
          <w:szCs w:val="24"/>
        </w:rPr>
        <w:t xml:space="preserve">, </w:t>
      </w:r>
      <w:r w:rsidRPr="00E0527C">
        <w:rPr>
          <w:rFonts w:ascii="Times New Roman" w:hAnsi="Times New Roman" w:cs="Times New Roman"/>
          <w:sz w:val="24"/>
          <w:szCs w:val="24"/>
        </w:rPr>
        <w:t>so you could gain an understanding of their wants and goals. If it is a preexisting website, you might ask how was it performing before? Where does most of the traffic come from? What features does it have? Are users able to work with them easily? In the case of a new website, there will be other types of questions to answer.</w:t>
      </w:r>
    </w:p>
    <w:p w14:paraId="68F73322" w14:textId="77777777" w:rsidR="00E0527C" w:rsidRPr="00E0527C" w:rsidRDefault="00E0527C" w:rsidP="00E0527C">
      <w:pPr>
        <w:spacing w:after="0" w:line="240" w:lineRule="auto"/>
        <w:rPr>
          <w:rFonts w:ascii="Times New Roman" w:hAnsi="Times New Roman" w:cs="Times New Roman"/>
          <w:sz w:val="24"/>
          <w:szCs w:val="24"/>
        </w:rPr>
      </w:pPr>
    </w:p>
    <w:p w14:paraId="6E71955C" w14:textId="77777777" w:rsidR="00E0527C" w:rsidRPr="00E0527C" w:rsidRDefault="00E0527C" w:rsidP="00E0527C">
      <w:pPr>
        <w:spacing w:after="0" w:line="240" w:lineRule="auto"/>
        <w:rPr>
          <w:rFonts w:ascii="Times New Roman" w:hAnsi="Times New Roman" w:cs="Times New Roman"/>
          <w:sz w:val="24"/>
          <w:szCs w:val="24"/>
        </w:rPr>
      </w:pPr>
      <w:r w:rsidRPr="00E0527C">
        <w:rPr>
          <w:rFonts w:ascii="Times New Roman" w:hAnsi="Times New Roman" w:cs="Times New Roman"/>
          <w:sz w:val="24"/>
          <w:szCs w:val="24"/>
        </w:rPr>
        <w:t xml:space="preserve">Without this information, you couldn’t realistically expect to deliver a product which works for a client. The links below cover types of web development cycles and steps to take before building a website. Skim through the content in the following links to discover useful questions a web developer would ask prior to developing a website. </w:t>
      </w:r>
    </w:p>
    <w:p w14:paraId="167BEDD9" w14:textId="77777777" w:rsidR="00E0527C" w:rsidRPr="00E0527C" w:rsidRDefault="00E0527C" w:rsidP="00E0527C">
      <w:pPr>
        <w:spacing w:after="0" w:line="240" w:lineRule="auto"/>
        <w:rPr>
          <w:rFonts w:ascii="Times New Roman" w:hAnsi="Times New Roman" w:cs="Times New Roman"/>
          <w:sz w:val="24"/>
          <w:szCs w:val="24"/>
        </w:rPr>
      </w:pPr>
    </w:p>
    <w:p w14:paraId="2B606863" w14:textId="77777777" w:rsidR="00E0527C" w:rsidRPr="00E0527C" w:rsidRDefault="00E0527C" w:rsidP="00E0527C">
      <w:pPr>
        <w:spacing w:after="0" w:line="240" w:lineRule="auto"/>
        <w:rPr>
          <w:rFonts w:ascii="Times New Roman" w:hAnsi="Times New Roman" w:cs="Times New Roman"/>
          <w:bCs/>
          <w:sz w:val="24"/>
          <w:szCs w:val="24"/>
          <w:u w:val="single"/>
        </w:rPr>
      </w:pPr>
      <w:r w:rsidRPr="00E0527C">
        <w:rPr>
          <w:rFonts w:ascii="Times New Roman" w:hAnsi="Times New Roman" w:cs="Times New Roman"/>
          <w:bCs/>
          <w:sz w:val="24"/>
          <w:szCs w:val="24"/>
          <w:u w:val="single"/>
        </w:rPr>
        <w:t>Reading Links:</w:t>
      </w:r>
    </w:p>
    <w:p w14:paraId="2C916D8A" w14:textId="77777777" w:rsidR="00E0527C" w:rsidRPr="00E0527C" w:rsidRDefault="00070A7D" w:rsidP="00E0527C">
      <w:pPr>
        <w:numPr>
          <w:ilvl w:val="0"/>
          <w:numId w:val="17"/>
        </w:numPr>
        <w:spacing w:after="0" w:line="240" w:lineRule="auto"/>
        <w:rPr>
          <w:rFonts w:ascii="Times New Roman" w:hAnsi="Times New Roman" w:cs="Times New Roman"/>
          <w:sz w:val="24"/>
          <w:szCs w:val="24"/>
        </w:rPr>
      </w:pPr>
      <w:hyperlink r:id="rId9" w:history="1">
        <w:r w:rsidR="00E0527C" w:rsidRPr="00E0527C">
          <w:rPr>
            <w:rStyle w:val="Hyperlink"/>
            <w:rFonts w:ascii="Times New Roman" w:hAnsi="Times New Roman" w:cs="Times New Roman"/>
            <w:sz w:val="24"/>
            <w:szCs w:val="24"/>
          </w:rPr>
          <w:t>https://paper-leaf.com/insights/steps-to-take-before-designing-a-website/</w:t>
        </w:r>
      </w:hyperlink>
    </w:p>
    <w:p w14:paraId="62241D39" w14:textId="77777777" w:rsidR="00E0527C" w:rsidRPr="00E0527C" w:rsidRDefault="00070A7D" w:rsidP="00E0527C">
      <w:pPr>
        <w:numPr>
          <w:ilvl w:val="0"/>
          <w:numId w:val="17"/>
        </w:numPr>
        <w:spacing w:after="0" w:line="240" w:lineRule="auto"/>
        <w:rPr>
          <w:rFonts w:ascii="Times New Roman" w:hAnsi="Times New Roman" w:cs="Times New Roman"/>
          <w:sz w:val="24"/>
          <w:szCs w:val="24"/>
        </w:rPr>
      </w:pPr>
      <w:hyperlink r:id="rId10" w:history="1">
        <w:r w:rsidR="00E0527C" w:rsidRPr="00E0527C">
          <w:rPr>
            <w:rStyle w:val="Hyperlink"/>
            <w:rFonts w:ascii="Times New Roman" w:hAnsi="Times New Roman" w:cs="Times New Roman"/>
            <w:sz w:val="24"/>
            <w:szCs w:val="24"/>
          </w:rPr>
          <w:t>https://www.smashingmagazine.com/2018/02/comprehensive-website-planning-guide-part1/</w:t>
        </w:r>
      </w:hyperlink>
    </w:p>
    <w:p w14:paraId="1E820899" w14:textId="77777777" w:rsidR="00E0527C" w:rsidRPr="00E0527C" w:rsidRDefault="00070A7D" w:rsidP="00E0527C">
      <w:pPr>
        <w:numPr>
          <w:ilvl w:val="0"/>
          <w:numId w:val="17"/>
        </w:numPr>
        <w:spacing w:after="0" w:line="240" w:lineRule="auto"/>
        <w:rPr>
          <w:rFonts w:ascii="Times New Roman" w:hAnsi="Times New Roman" w:cs="Times New Roman"/>
          <w:sz w:val="24"/>
          <w:szCs w:val="24"/>
          <w:u w:val="single"/>
        </w:rPr>
      </w:pPr>
      <w:hyperlink r:id="rId11" w:history="1">
        <w:r w:rsidR="00E0527C" w:rsidRPr="00E0527C">
          <w:rPr>
            <w:rStyle w:val="Hyperlink"/>
            <w:rFonts w:ascii="Times New Roman" w:hAnsi="Times New Roman" w:cs="Times New Roman"/>
            <w:sz w:val="24"/>
            <w:szCs w:val="24"/>
          </w:rPr>
          <w:t>https://www.signitysolutions.com/blog/web-development-life-cycle/</w:t>
        </w:r>
      </w:hyperlink>
    </w:p>
    <w:p w14:paraId="7D9096D7" w14:textId="77777777" w:rsidR="00E0527C" w:rsidRPr="00E0527C" w:rsidRDefault="00E0527C" w:rsidP="00E0527C">
      <w:pPr>
        <w:spacing w:after="0" w:line="240" w:lineRule="auto"/>
        <w:rPr>
          <w:rFonts w:ascii="Times New Roman" w:hAnsi="Times New Roman" w:cs="Times New Roman"/>
          <w:sz w:val="24"/>
          <w:szCs w:val="24"/>
        </w:rPr>
      </w:pPr>
    </w:p>
    <w:p w14:paraId="2EF7BE54" w14:textId="77777777" w:rsidR="00E0527C" w:rsidRPr="00E0527C" w:rsidRDefault="00E0527C" w:rsidP="00E0527C">
      <w:pPr>
        <w:spacing w:after="0" w:line="240" w:lineRule="auto"/>
        <w:rPr>
          <w:rFonts w:ascii="Times New Roman" w:hAnsi="Times New Roman" w:cs="Times New Roman"/>
          <w:sz w:val="24"/>
          <w:szCs w:val="24"/>
        </w:rPr>
      </w:pPr>
      <w:r w:rsidRPr="00E0527C">
        <w:rPr>
          <w:rFonts w:ascii="Times New Roman" w:hAnsi="Times New Roman" w:cs="Times New Roman"/>
          <w:sz w:val="24"/>
          <w:szCs w:val="24"/>
        </w:rPr>
        <w:t xml:space="preserve">Some of the most important questions to ask are listed below. This list isn’t exhaustive but will serve as a useful starting point for your assignment this week. </w:t>
      </w:r>
    </w:p>
    <w:p w14:paraId="714D58AE" w14:textId="77777777" w:rsidR="00E0527C" w:rsidRPr="00E0527C" w:rsidRDefault="00E0527C" w:rsidP="00E0527C">
      <w:pPr>
        <w:spacing w:after="0" w:line="240" w:lineRule="auto"/>
        <w:rPr>
          <w:rFonts w:ascii="Times New Roman" w:hAnsi="Times New Roman" w:cs="Times New Roman"/>
          <w:sz w:val="24"/>
          <w:szCs w:val="24"/>
        </w:rPr>
      </w:pPr>
    </w:p>
    <w:p w14:paraId="3F5005F2" w14:textId="77777777" w:rsidR="00E0527C" w:rsidRPr="00E0527C" w:rsidRDefault="00E0527C" w:rsidP="00E0527C">
      <w:pPr>
        <w:numPr>
          <w:ilvl w:val="0"/>
          <w:numId w:val="18"/>
        </w:numPr>
        <w:spacing w:after="0" w:line="240" w:lineRule="auto"/>
        <w:rPr>
          <w:rFonts w:ascii="Times New Roman" w:hAnsi="Times New Roman" w:cs="Times New Roman"/>
          <w:sz w:val="24"/>
          <w:szCs w:val="24"/>
        </w:rPr>
      </w:pPr>
      <w:r w:rsidRPr="00E0527C">
        <w:rPr>
          <w:rFonts w:ascii="Times New Roman" w:hAnsi="Times New Roman" w:cs="Times New Roman"/>
          <w:sz w:val="24"/>
          <w:szCs w:val="24"/>
        </w:rPr>
        <w:t>What is the website about?</w:t>
      </w:r>
    </w:p>
    <w:p w14:paraId="7C00DCC4" w14:textId="77777777" w:rsidR="00E0527C" w:rsidRPr="00E0527C" w:rsidRDefault="00E0527C" w:rsidP="00E0527C">
      <w:pPr>
        <w:numPr>
          <w:ilvl w:val="0"/>
          <w:numId w:val="18"/>
        </w:numPr>
        <w:spacing w:after="0" w:line="240" w:lineRule="auto"/>
        <w:rPr>
          <w:rFonts w:ascii="Times New Roman" w:hAnsi="Times New Roman" w:cs="Times New Roman"/>
          <w:sz w:val="24"/>
          <w:szCs w:val="24"/>
        </w:rPr>
      </w:pPr>
      <w:r w:rsidRPr="00E0527C">
        <w:rPr>
          <w:rFonts w:ascii="Times New Roman" w:hAnsi="Times New Roman" w:cs="Times New Roman"/>
          <w:sz w:val="24"/>
          <w:szCs w:val="24"/>
        </w:rPr>
        <w:t xml:space="preserve">Who is the intended audience? </w:t>
      </w:r>
    </w:p>
    <w:p w14:paraId="482252D3" w14:textId="77777777" w:rsidR="00E0527C" w:rsidRPr="00E0527C" w:rsidRDefault="00E0527C" w:rsidP="00E0527C">
      <w:pPr>
        <w:numPr>
          <w:ilvl w:val="0"/>
          <w:numId w:val="18"/>
        </w:numPr>
        <w:spacing w:after="0" w:line="240" w:lineRule="auto"/>
        <w:rPr>
          <w:rFonts w:ascii="Times New Roman" w:hAnsi="Times New Roman" w:cs="Times New Roman"/>
          <w:sz w:val="24"/>
          <w:szCs w:val="24"/>
        </w:rPr>
      </w:pPr>
      <w:r w:rsidRPr="00E0527C">
        <w:rPr>
          <w:rFonts w:ascii="Times New Roman" w:hAnsi="Times New Roman" w:cs="Times New Roman"/>
          <w:sz w:val="24"/>
          <w:szCs w:val="24"/>
        </w:rPr>
        <w:t xml:space="preserve">Why does this website matter? </w:t>
      </w:r>
    </w:p>
    <w:p w14:paraId="67D039CC" w14:textId="77777777" w:rsidR="00E0527C" w:rsidRPr="00E0527C" w:rsidRDefault="00E0527C" w:rsidP="00E0527C">
      <w:pPr>
        <w:numPr>
          <w:ilvl w:val="0"/>
          <w:numId w:val="18"/>
        </w:numPr>
        <w:spacing w:after="0" w:line="240" w:lineRule="auto"/>
        <w:rPr>
          <w:rFonts w:ascii="Times New Roman" w:hAnsi="Times New Roman" w:cs="Times New Roman"/>
          <w:sz w:val="24"/>
          <w:szCs w:val="24"/>
        </w:rPr>
      </w:pPr>
      <w:r w:rsidRPr="00E0527C">
        <w:rPr>
          <w:rFonts w:ascii="Times New Roman" w:hAnsi="Times New Roman" w:cs="Times New Roman"/>
          <w:sz w:val="24"/>
          <w:szCs w:val="24"/>
        </w:rPr>
        <w:t xml:space="preserve">What pieces of information are the most important? </w:t>
      </w:r>
    </w:p>
    <w:p w14:paraId="3A463C73" w14:textId="77777777" w:rsidR="00E0527C" w:rsidRPr="00E0527C" w:rsidRDefault="00E0527C" w:rsidP="00E0527C">
      <w:pPr>
        <w:numPr>
          <w:ilvl w:val="0"/>
          <w:numId w:val="18"/>
        </w:numPr>
        <w:spacing w:after="0" w:line="240" w:lineRule="auto"/>
        <w:rPr>
          <w:rFonts w:ascii="Times New Roman" w:hAnsi="Times New Roman" w:cs="Times New Roman"/>
          <w:sz w:val="24"/>
          <w:szCs w:val="24"/>
        </w:rPr>
      </w:pPr>
      <w:r w:rsidRPr="00E0527C">
        <w:rPr>
          <w:rFonts w:ascii="Times New Roman" w:hAnsi="Times New Roman" w:cs="Times New Roman"/>
          <w:sz w:val="24"/>
          <w:szCs w:val="24"/>
        </w:rPr>
        <w:t xml:space="preserve">What are the goals for the website? </w:t>
      </w:r>
    </w:p>
    <w:p w14:paraId="3389CC7D" w14:textId="77777777" w:rsidR="00E0527C" w:rsidRPr="00E0527C" w:rsidRDefault="00E0527C" w:rsidP="00E0527C">
      <w:pPr>
        <w:numPr>
          <w:ilvl w:val="0"/>
          <w:numId w:val="18"/>
        </w:numPr>
        <w:spacing w:after="0" w:line="240" w:lineRule="auto"/>
        <w:rPr>
          <w:rFonts w:ascii="Times New Roman" w:hAnsi="Times New Roman" w:cs="Times New Roman"/>
          <w:sz w:val="24"/>
          <w:szCs w:val="24"/>
        </w:rPr>
      </w:pPr>
      <w:r w:rsidRPr="00E0527C">
        <w:rPr>
          <w:rFonts w:ascii="Times New Roman" w:hAnsi="Times New Roman" w:cs="Times New Roman"/>
          <w:sz w:val="24"/>
          <w:szCs w:val="24"/>
        </w:rPr>
        <w:t>What do other websites in this field look like?</w:t>
      </w:r>
    </w:p>
    <w:p w14:paraId="4876A08A" w14:textId="77777777" w:rsidR="00E0527C" w:rsidRPr="00E0527C" w:rsidRDefault="00E0527C" w:rsidP="00E0527C">
      <w:pPr>
        <w:numPr>
          <w:ilvl w:val="0"/>
          <w:numId w:val="18"/>
        </w:numPr>
        <w:spacing w:after="0" w:line="240" w:lineRule="auto"/>
        <w:rPr>
          <w:rFonts w:ascii="Times New Roman" w:hAnsi="Times New Roman" w:cs="Times New Roman"/>
          <w:sz w:val="24"/>
          <w:szCs w:val="24"/>
        </w:rPr>
      </w:pPr>
      <w:r w:rsidRPr="00E0527C">
        <w:rPr>
          <w:rFonts w:ascii="Times New Roman" w:hAnsi="Times New Roman" w:cs="Times New Roman"/>
          <w:sz w:val="24"/>
          <w:szCs w:val="24"/>
        </w:rPr>
        <w:t xml:space="preserve">What features will be required? </w:t>
      </w:r>
    </w:p>
    <w:p w14:paraId="09F9B2C4" w14:textId="77777777" w:rsidR="00E0527C" w:rsidRPr="00E0527C" w:rsidRDefault="00E0527C" w:rsidP="00E0527C">
      <w:pPr>
        <w:numPr>
          <w:ilvl w:val="0"/>
          <w:numId w:val="18"/>
        </w:numPr>
        <w:spacing w:after="0" w:line="240" w:lineRule="auto"/>
        <w:rPr>
          <w:rFonts w:ascii="Times New Roman" w:hAnsi="Times New Roman" w:cs="Times New Roman"/>
          <w:sz w:val="24"/>
          <w:szCs w:val="24"/>
        </w:rPr>
      </w:pPr>
      <w:r w:rsidRPr="00E0527C">
        <w:rPr>
          <w:rFonts w:ascii="Times New Roman" w:hAnsi="Times New Roman" w:cs="Times New Roman"/>
          <w:sz w:val="24"/>
          <w:szCs w:val="24"/>
        </w:rPr>
        <w:lastRenderedPageBreak/>
        <w:t xml:space="preserve">How will users primarily access the website? </w:t>
      </w:r>
    </w:p>
    <w:p w14:paraId="4B4BBA81" w14:textId="77777777" w:rsidR="00E0527C" w:rsidRPr="00E0527C" w:rsidRDefault="00E0527C" w:rsidP="00E0527C">
      <w:pPr>
        <w:numPr>
          <w:ilvl w:val="0"/>
          <w:numId w:val="18"/>
        </w:numPr>
        <w:spacing w:after="0" w:line="240" w:lineRule="auto"/>
        <w:rPr>
          <w:rFonts w:ascii="Times New Roman" w:hAnsi="Times New Roman" w:cs="Times New Roman"/>
          <w:sz w:val="24"/>
          <w:szCs w:val="24"/>
        </w:rPr>
      </w:pPr>
      <w:r w:rsidRPr="00E0527C">
        <w:rPr>
          <w:rFonts w:ascii="Times New Roman" w:hAnsi="Times New Roman" w:cs="Times New Roman"/>
          <w:sz w:val="24"/>
          <w:szCs w:val="24"/>
        </w:rPr>
        <w:t xml:space="preserve">What types of colors/fonts will be used? </w:t>
      </w:r>
    </w:p>
    <w:p w14:paraId="333ED4A2" w14:textId="77777777" w:rsidR="00E0527C" w:rsidRPr="00E0527C" w:rsidRDefault="00E0527C" w:rsidP="00E0527C">
      <w:pPr>
        <w:numPr>
          <w:ilvl w:val="0"/>
          <w:numId w:val="18"/>
        </w:numPr>
        <w:spacing w:after="0" w:line="240" w:lineRule="auto"/>
        <w:rPr>
          <w:rFonts w:ascii="Times New Roman" w:hAnsi="Times New Roman" w:cs="Times New Roman"/>
          <w:sz w:val="24"/>
          <w:szCs w:val="24"/>
        </w:rPr>
      </w:pPr>
      <w:r w:rsidRPr="00E0527C">
        <w:rPr>
          <w:rFonts w:ascii="Times New Roman" w:hAnsi="Times New Roman" w:cs="Times New Roman"/>
          <w:sz w:val="24"/>
          <w:szCs w:val="24"/>
        </w:rPr>
        <w:t xml:space="preserve">How many pages will be needed? </w:t>
      </w:r>
    </w:p>
    <w:p w14:paraId="0C7028AA" w14:textId="77777777" w:rsidR="00E0527C" w:rsidRPr="00E0527C" w:rsidRDefault="00E0527C" w:rsidP="00E0527C">
      <w:pPr>
        <w:numPr>
          <w:ilvl w:val="0"/>
          <w:numId w:val="18"/>
        </w:numPr>
        <w:spacing w:after="0" w:line="240" w:lineRule="auto"/>
        <w:rPr>
          <w:rFonts w:ascii="Times New Roman" w:hAnsi="Times New Roman" w:cs="Times New Roman"/>
          <w:sz w:val="24"/>
          <w:szCs w:val="24"/>
        </w:rPr>
      </w:pPr>
      <w:r w:rsidRPr="00E0527C">
        <w:rPr>
          <w:rFonts w:ascii="Times New Roman" w:hAnsi="Times New Roman" w:cs="Times New Roman"/>
          <w:sz w:val="24"/>
          <w:szCs w:val="24"/>
        </w:rPr>
        <w:t xml:space="preserve">Do we need to track users and other information? </w:t>
      </w:r>
    </w:p>
    <w:p w14:paraId="45D4C51E" w14:textId="77777777" w:rsidR="00E0527C" w:rsidRPr="00E0527C" w:rsidRDefault="00E0527C" w:rsidP="00E0527C">
      <w:pPr>
        <w:numPr>
          <w:ilvl w:val="0"/>
          <w:numId w:val="18"/>
        </w:numPr>
        <w:spacing w:after="0" w:line="240" w:lineRule="auto"/>
        <w:rPr>
          <w:rFonts w:ascii="Times New Roman" w:hAnsi="Times New Roman" w:cs="Times New Roman"/>
          <w:sz w:val="24"/>
          <w:szCs w:val="24"/>
        </w:rPr>
      </w:pPr>
      <w:r w:rsidRPr="00E0527C">
        <w:rPr>
          <w:rFonts w:ascii="Times New Roman" w:hAnsi="Times New Roman" w:cs="Times New Roman"/>
          <w:sz w:val="24"/>
          <w:szCs w:val="24"/>
        </w:rPr>
        <w:t xml:space="preserve">How do we measure success in this website? </w:t>
      </w:r>
    </w:p>
    <w:p w14:paraId="0E9AF50E" w14:textId="77777777" w:rsidR="00E0527C" w:rsidRPr="00E0527C" w:rsidRDefault="00E0527C" w:rsidP="00E0527C">
      <w:pPr>
        <w:spacing w:after="0" w:line="240" w:lineRule="auto"/>
        <w:rPr>
          <w:rFonts w:ascii="Times New Roman" w:hAnsi="Times New Roman" w:cs="Times New Roman"/>
          <w:sz w:val="24"/>
          <w:szCs w:val="24"/>
        </w:rPr>
      </w:pPr>
    </w:p>
    <w:p w14:paraId="69B7D5CD" w14:textId="77777777" w:rsidR="00E0527C" w:rsidRPr="00E0527C" w:rsidRDefault="00E0527C" w:rsidP="00E0527C">
      <w:pPr>
        <w:spacing w:after="0" w:line="240" w:lineRule="auto"/>
        <w:rPr>
          <w:rFonts w:ascii="Times New Roman" w:hAnsi="Times New Roman" w:cs="Times New Roman"/>
          <w:b/>
          <w:bCs/>
          <w:sz w:val="24"/>
          <w:szCs w:val="24"/>
        </w:rPr>
      </w:pPr>
      <w:r w:rsidRPr="00E0527C">
        <w:rPr>
          <w:rFonts w:ascii="Times New Roman" w:hAnsi="Times New Roman" w:cs="Times New Roman"/>
          <w:b/>
          <w:bCs/>
          <w:sz w:val="24"/>
          <w:szCs w:val="24"/>
        </w:rPr>
        <w:t>Wireframes</w:t>
      </w:r>
    </w:p>
    <w:p w14:paraId="4C9210C2" w14:textId="77777777" w:rsidR="00E0527C" w:rsidRPr="00E0527C" w:rsidRDefault="00E0527C" w:rsidP="00E0527C">
      <w:pPr>
        <w:spacing w:after="0" w:line="240" w:lineRule="auto"/>
        <w:rPr>
          <w:rFonts w:ascii="Times New Roman" w:hAnsi="Times New Roman" w:cs="Times New Roman"/>
          <w:sz w:val="24"/>
          <w:szCs w:val="24"/>
        </w:rPr>
      </w:pPr>
      <w:r w:rsidRPr="00E0527C">
        <w:rPr>
          <w:rFonts w:ascii="Times New Roman" w:hAnsi="Times New Roman" w:cs="Times New Roman"/>
          <w:sz w:val="24"/>
          <w:szCs w:val="24"/>
        </w:rPr>
        <w:t xml:space="preserve">Wireframes are used to assist with the planning and development of websites, applications, etc. Rather than beginning with coding, a developer might use a wireframe to plan out the different components and how they will interact. These components are typically laid out in black and white with only major headings/links written out in text. </w:t>
      </w:r>
    </w:p>
    <w:p w14:paraId="1A99C2E9" w14:textId="77777777" w:rsidR="00E0527C" w:rsidRPr="00E0527C" w:rsidRDefault="00E0527C" w:rsidP="00E0527C">
      <w:pPr>
        <w:spacing w:after="0" w:line="240" w:lineRule="auto"/>
        <w:rPr>
          <w:rFonts w:ascii="Times New Roman" w:hAnsi="Times New Roman" w:cs="Times New Roman"/>
          <w:sz w:val="24"/>
          <w:szCs w:val="24"/>
        </w:rPr>
      </w:pPr>
    </w:p>
    <w:p w14:paraId="17D735B8" w14:textId="292E3933" w:rsidR="00E0527C" w:rsidRPr="00E0527C" w:rsidRDefault="00E0527C" w:rsidP="00E0527C">
      <w:pPr>
        <w:spacing w:after="0" w:line="240" w:lineRule="auto"/>
        <w:rPr>
          <w:rFonts w:ascii="Times New Roman" w:hAnsi="Times New Roman" w:cs="Times New Roman"/>
          <w:sz w:val="24"/>
          <w:szCs w:val="24"/>
        </w:rPr>
      </w:pPr>
      <w:r w:rsidRPr="00E0527C">
        <w:rPr>
          <w:rFonts w:ascii="Times New Roman" w:hAnsi="Times New Roman" w:cs="Times New Roman"/>
          <w:sz w:val="24"/>
          <w:szCs w:val="24"/>
        </w:rPr>
        <w:t>For web development, wireframes are used to provide a visual structure of the website’s layout. Wireframes allow us to do this by separating content from styles. We can then focus on content and where it is placed rather than worry about aesthetics like color</w:t>
      </w:r>
      <w:r w:rsidR="00294864">
        <w:rPr>
          <w:rFonts w:ascii="Times New Roman" w:hAnsi="Times New Roman" w:cs="Times New Roman"/>
          <w:sz w:val="24"/>
          <w:szCs w:val="24"/>
        </w:rPr>
        <w:t xml:space="preserve"> or fonts</w:t>
      </w:r>
      <w:r w:rsidR="00682065">
        <w:rPr>
          <w:rFonts w:ascii="Times New Roman" w:hAnsi="Times New Roman" w:cs="Times New Roman"/>
          <w:sz w:val="24"/>
          <w:szCs w:val="24"/>
        </w:rPr>
        <w:t xml:space="preserve"> which are better suited for style tiles. </w:t>
      </w:r>
      <w:r w:rsidRPr="00E0527C">
        <w:rPr>
          <w:rFonts w:ascii="Times New Roman" w:hAnsi="Times New Roman" w:cs="Times New Roman"/>
          <w:sz w:val="24"/>
          <w:szCs w:val="24"/>
        </w:rPr>
        <w:t xml:space="preserve">This will enable us to figure out what HTML is required for the structure a little more easily. </w:t>
      </w:r>
    </w:p>
    <w:p w14:paraId="36349BDA" w14:textId="77777777" w:rsidR="00E0527C" w:rsidRPr="00E0527C" w:rsidRDefault="00E0527C" w:rsidP="00E0527C">
      <w:pPr>
        <w:spacing w:after="0" w:line="240" w:lineRule="auto"/>
        <w:rPr>
          <w:rFonts w:ascii="Times New Roman" w:hAnsi="Times New Roman" w:cs="Times New Roman"/>
          <w:sz w:val="24"/>
          <w:szCs w:val="24"/>
        </w:rPr>
      </w:pPr>
    </w:p>
    <w:p w14:paraId="1B4BC307" w14:textId="5EB20384" w:rsidR="00E0527C" w:rsidRPr="00E0527C" w:rsidRDefault="00E0527C" w:rsidP="00E0527C">
      <w:pPr>
        <w:spacing w:after="0" w:line="240" w:lineRule="auto"/>
        <w:rPr>
          <w:rFonts w:ascii="Times New Roman" w:hAnsi="Times New Roman" w:cs="Times New Roman"/>
          <w:sz w:val="24"/>
          <w:szCs w:val="24"/>
        </w:rPr>
      </w:pPr>
      <w:r w:rsidRPr="00E0527C">
        <w:rPr>
          <w:rFonts w:ascii="Times New Roman" w:hAnsi="Times New Roman" w:cs="Times New Roman"/>
          <w:sz w:val="24"/>
          <w:szCs w:val="24"/>
        </w:rPr>
        <w:t xml:space="preserve">Wireframes are intended to be basic and </w:t>
      </w:r>
      <w:r w:rsidR="00F41184">
        <w:rPr>
          <w:rFonts w:ascii="Times New Roman" w:hAnsi="Times New Roman" w:cs="Times New Roman"/>
          <w:sz w:val="24"/>
          <w:szCs w:val="24"/>
        </w:rPr>
        <w:t>don’t need to</w:t>
      </w:r>
      <w:r w:rsidRPr="00E0527C">
        <w:rPr>
          <w:rFonts w:ascii="Times New Roman" w:hAnsi="Times New Roman" w:cs="Times New Roman"/>
          <w:sz w:val="24"/>
          <w:szCs w:val="24"/>
        </w:rPr>
        <w:t xml:space="preserve"> have a lot of content in them. The goal is to depict what various parts may look like on a page. Navigation menus, blocks of text, headings, etc. may be shown in a wireframe.</w:t>
      </w:r>
      <w:r w:rsidR="00513603">
        <w:rPr>
          <w:rFonts w:ascii="Times New Roman" w:hAnsi="Times New Roman" w:cs="Times New Roman"/>
          <w:sz w:val="24"/>
          <w:szCs w:val="24"/>
        </w:rPr>
        <w:t xml:space="preserve"> The links below will provide more information and some examples of wireframes that you can create. </w:t>
      </w:r>
    </w:p>
    <w:p w14:paraId="4485AC4C" w14:textId="77777777" w:rsidR="00E0527C" w:rsidRPr="00E0527C" w:rsidRDefault="00E0527C" w:rsidP="00E0527C">
      <w:pPr>
        <w:spacing w:after="0" w:line="240" w:lineRule="auto"/>
        <w:rPr>
          <w:rFonts w:ascii="Times New Roman" w:hAnsi="Times New Roman" w:cs="Times New Roman"/>
          <w:sz w:val="24"/>
          <w:szCs w:val="24"/>
        </w:rPr>
      </w:pPr>
    </w:p>
    <w:p w14:paraId="572FC7C2" w14:textId="77777777" w:rsidR="00E0527C" w:rsidRPr="00E0527C" w:rsidRDefault="00E0527C" w:rsidP="00E0527C">
      <w:pPr>
        <w:spacing w:after="0" w:line="240" w:lineRule="auto"/>
        <w:rPr>
          <w:rFonts w:ascii="Times New Roman" w:hAnsi="Times New Roman" w:cs="Times New Roman"/>
          <w:sz w:val="24"/>
          <w:szCs w:val="24"/>
          <w:u w:val="single"/>
        </w:rPr>
      </w:pPr>
      <w:r w:rsidRPr="00E0527C">
        <w:rPr>
          <w:rFonts w:ascii="Times New Roman" w:hAnsi="Times New Roman" w:cs="Times New Roman"/>
          <w:sz w:val="24"/>
          <w:szCs w:val="24"/>
          <w:u w:val="single"/>
        </w:rPr>
        <w:t>Additional Reading</w:t>
      </w:r>
    </w:p>
    <w:p w14:paraId="5F0F49BF" w14:textId="77777777" w:rsidR="00E0527C" w:rsidRPr="00E0527C" w:rsidRDefault="00070A7D" w:rsidP="00E0527C">
      <w:pPr>
        <w:numPr>
          <w:ilvl w:val="0"/>
          <w:numId w:val="19"/>
        </w:numPr>
        <w:spacing w:after="0" w:line="240" w:lineRule="auto"/>
        <w:rPr>
          <w:rFonts w:ascii="Times New Roman" w:hAnsi="Times New Roman" w:cs="Times New Roman"/>
          <w:sz w:val="24"/>
          <w:szCs w:val="24"/>
        </w:rPr>
      </w:pPr>
      <w:hyperlink r:id="rId12" w:history="1">
        <w:r w:rsidR="00E0527C" w:rsidRPr="00E0527C">
          <w:rPr>
            <w:rStyle w:val="Hyperlink"/>
            <w:rFonts w:ascii="Times New Roman" w:hAnsi="Times New Roman" w:cs="Times New Roman"/>
            <w:sz w:val="24"/>
            <w:szCs w:val="24"/>
          </w:rPr>
          <w:t>https://www.webopedia.com/TERM/W/wireframe.html</w:t>
        </w:r>
      </w:hyperlink>
    </w:p>
    <w:p w14:paraId="688D1048" w14:textId="77777777" w:rsidR="00E0527C" w:rsidRPr="00E0527C" w:rsidRDefault="00070A7D" w:rsidP="00E0527C">
      <w:pPr>
        <w:numPr>
          <w:ilvl w:val="0"/>
          <w:numId w:val="19"/>
        </w:numPr>
        <w:spacing w:after="0" w:line="240" w:lineRule="auto"/>
        <w:rPr>
          <w:rFonts w:ascii="Times New Roman" w:hAnsi="Times New Roman" w:cs="Times New Roman"/>
          <w:sz w:val="24"/>
          <w:szCs w:val="24"/>
        </w:rPr>
      </w:pPr>
      <w:hyperlink r:id="rId13" w:history="1">
        <w:r w:rsidR="00E0527C" w:rsidRPr="00E0527C">
          <w:rPr>
            <w:rStyle w:val="Hyperlink"/>
            <w:rFonts w:ascii="Times New Roman" w:hAnsi="Times New Roman" w:cs="Times New Roman"/>
            <w:sz w:val="24"/>
            <w:szCs w:val="24"/>
          </w:rPr>
          <w:t>https://webdesign.tutsplus.com/articles/a-beginners-guide-to-wireframing--webdesign-7399</w:t>
        </w:r>
      </w:hyperlink>
    </w:p>
    <w:p w14:paraId="06B68994" w14:textId="77777777" w:rsidR="00E0527C" w:rsidRPr="00E0527C" w:rsidRDefault="00070A7D" w:rsidP="00E0527C">
      <w:pPr>
        <w:numPr>
          <w:ilvl w:val="0"/>
          <w:numId w:val="19"/>
        </w:numPr>
        <w:spacing w:after="0" w:line="240" w:lineRule="auto"/>
        <w:rPr>
          <w:rFonts w:ascii="Times New Roman" w:hAnsi="Times New Roman" w:cs="Times New Roman"/>
          <w:sz w:val="24"/>
          <w:szCs w:val="24"/>
        </w:rPr>
      </w:pPr>
      <w:hyperlink r:id="rId14" w:history="1">
        <w:r w:rsidR="00E0527C" w:rsidRPr="00E0527C">
          <w:rPr>
            <w:rStyle w:val="Hyperlink"/>
            <w:rFonts w:ascii="Times New Roman" w:hAnsi="Times New Roman" w:cs="Times New Roman"/>
            <w:sz w:val="24"/>
            <w:szCs w:val="24"/>
          </w:rPr>
          <w:t>https://www.slideshare.net/folletto/introduction-to-building-wireframes/68-Lets_sketch_Wordpresscom_homepage</w:t>
        </w:r>
      </w:hyperlink>
      <w:r w:rsidR="00E0527C" w:rsidRPr="00E0527C">
        <w:rPr>
          <w:rFonts w:ascii="Times New Roman" w:hAnsi="Times New Roman" w:cs="Times New Roman"/>
          <w:sz w:val="24"/>
          <w:szCs w:val="24"/>
        </w:rPr>
        <w:t xml:space="preserve"> (Only slides 1-28)</w:t>
      </w:r>
    </w:p>
    <w:p w14:paraId="23C8AA11" w14:textId="77777777" w:rsidR="00E0527C" w:rsidRPr="00E0527C" w:rsidRDefault="00E0527C" w:rsidP="00E0527C">
      <w:pPr>
        <w:spacing w:after="0" w:line="240" w:lineRule="auto"/>
        <w:rPr>
          <w:rFonts w:ascii="Times New Roman" w:hAnsi="Times New Roman" w:cs="Times New Roman"/>
          <w:sz w:val="24"/>
          <w:szCs w:val="24"/>
        </w:rPr>
      </w:pPr>
    </w:p>
    <w:p w14:paraId="64310399" w14:textId="77777777" w:rsidR="00E0527C" w:rsidRPr="00E0527C" w:rsidRDefault="00E0527C" w:rsidP="00E0527C">
      <w:pPr>
        <w:spacing w:after="0" w:line="240" w:lineRule="auto"/>
        <w:rPr>
          <w:rFonts w:ascii="Times New Roman" w:hAnsi="Times New Roman" w:cs="Times New Roman"/>
          <w:sz w:val="24"/>
          <w:szCs w:val="24"/>
          <w:u w:val="single"/>
        </w:rPr>
      </w:pPr>
      <w:r w:rsidRPr="00E0527C">
        <w:rPr>
          <w:rFonts w:ascii="Times New Roman" w:hAnsi="Times New Roman" w:cs="Times New Roman"/>
          <w:sz w:val="24"/>
          <w:szCs w:val="24"/>
          <w:u w:val="single"/>
        </w:rPr>
        <w:t>Wireframe Examples (Inspiration for Web Planning Exercise)</w:t>
      </w:r>
    </w:p>
    <w:p w14:paraId="4763F1FA" w14:textId="77777777" w:rsidR="00E0527C" w:rsidRPr="00E0527C" w:rsidRDefault="00070A7D" w:rsidP="00E0527C">
      <w:pPr>
        <w:numPr>
          <w:ilvl w:val="0"/>
          <w:numId w:val="20"/>
        </w:numPr>
        <w:spacing w:after="0" w:line="240" w:lineRule="auto"/>
        <w:rPr>
          <w:rFonts w:ascii="Times New Roman" w:hAnsi="Times New Roman" w:cs="Times New Roman"/>
          <w:sz w:val="24"/>
          <w:szCs w:val="24"/>
          <w:u w:val="single"/>
        </w:rPr>
      </w:pPr>
      <w:hyperlink r:id="rId15" w:history="1">
        <w:r w:rsidR="00E0527C" w:rsidRPr="00E0527C">
          <w:rPr>
            <w:rStyle w:val="Hyperlink"/>
            <w:rFonts w:ascii="Times New Roman" w:hAnsi="Times New Roman" w:cs="Times New Roman"/>
            <w:sz w:val="24"/>
            <w:szCs w:val="24"/>
          </w:rPr>
          <w:t>https://www.invisionapp.com/inside-design/wireframe-examples/</w:t>
        </w:r>
      </w:hyperlink>
    </w:p>
    <w:p w14:paraId="6046E527" w14:textId="77777777" w:rsidR="00E0527C" w:rsidRPr="00E0527C" w:rsidRDefault="00070A7D" w:rsidP="00E0527C">
      <w:pPr>
        <w:numPr>
          <w:ilvl w:val="0"/>
          <w:numId w:val="20"/>
        </w:numPr>
        <w:spacing w:after="0" w:line="240" w:lineRule="auto"/>
        <w:rPr>
          <w:rFonts w:ascii="Times New Roman" w:hAnsi="Times New Roman" w:cs="Times New Roman"/>
          <w:sz w:val="24"/>
          <w:szCs w:val="24"/>
          <w:u w:val="single"/>
        </w:rPr>
      </w:pPr>
      <w:hyperlink r:id="rId16" w:history="1">
        <w:r w:rsidR="00E0527C" w:rsidRPr="00E0527C">
          <w:rPr>
            <w:rStyle w:val="Hyperlink"/>
            <w:rFonts w:ascii="Times New Roman" w:hAnsi="Times New Roman" w:cs="Times New Roman"/>
            <w:sz w:val="24"/>
            <w:szCs w:val="24"/>
          </w:rPr>
          <w:t>https://www.justinmind.com/blog/20-inspiring-web-and-mobile-wireframe-and-prototype-examples/</w:t>
        </w:r>
      </w:hyperlink>
    </w:p>
    <w:p w14:paraId="1AD1E123" w14:textId="77777777" w:rsidR="00E0527C" w:rsidRPr="00E0527C" w:rsidRDefault="00E0527C" w:rsidP="00E0527C">
      <w:pPr>
        <w:spacing w:after="0" w:line="240" w:lineRule="auto"/>
        <w:rPr>
          <w:rFonts w:ascii="Times New Roman" w:hAnsi="Times New Roman" w:cs="Times New Roman"/>
          <w:sz w:val="24"/>
          <w:szCs w:val="24"/>
        </w:rPr>
      </w:pPr>
    </w:p>
    <w:p w14:paraId="00B6B8A3" w14:textId="77777777" w:rsidR="00E0527C" w:rsidRPr="00E0527C" w:rsidRDefault="00E0527C" w:rsidP="00E0527C">
      <w:pPr>
        <w:spacing w:after="0" w:line="240" w:lineRule="auto"/>
        <w:rPr>
          <w:rFonts w:ascii="Times New Roman" w:hAnsi="Times New Roman" w:cs="Times New Roman"/>
          <w:sz w:val="24"/>
          <w:szCs w:val="24"/>
        </w:rPr>
      </w:pPr>
      <w:r w:rsidRPr="00E0527C">
        <w:rPr>
          <w:rFonts w:ascii="Times New Roman" w:hAnsi="Times New Roman" w:cs="Times New Roman"/>
          <w:sz w:val="24"/>
          <w:szCs w:val="24"/>
        </w:rPr>
        <w:t xml:space="preserve">Wireframes are created by drawing out the structure of the product you intend to build. This can be done on paper, markerboard, online, and even in a local image editor. I’ve listed some tools that should be a good start if you don’t know where to begin. There are many others out there are free or cost money, but the ones below don’t require logins for the most part and are capable enough for our purposes. </w:t>
      </w:r>
    </w:p>
    <w:p w14:paraId="7CD5EC2D" w14:textId="77777777" w:rsidR="00E0527C" w:rsidRPr="00E0527C" w:rsidRDefault="00E0527C" w:rsidP="00E0527C">
      <w:pPr>
        <w:spacing w:after="0" w:line="240" w:lineRule="auto"/>
        <w:rPr>
          <w:rFonts w:ascii="Times New Roman" w:hAnsi="Times New Roman" w:cs="Times New Roman"/>
          <w:sz w:val="24"/>
          <w:szCs w:val="24"/>
        </w:rPr>
      </w:pPr>
    </w:p>
    <w:p w14:paraId="35D26592" w14:textId="77777777" w:rsidR="00E0527C" w:rsidRPr="00E0527C" w:rsidRDefault="00E0527C" w:rsidP="00E0527C">
      <w:pPr>
        <w:spacing w:after="0" w:line="240" w:lineRule="auto"/>
        <w:rPr>
          <w:rFonts w:ascii="Times New Roman" w:hAnsi="Times New Roman" w:cs="Times New Roman"/>
          <w:sz w:val="24"/>
          <w:szCs w:val="24"/>
        </w:rPr>
      </w:pPr>
      <w:r w:rsidRPr="00E0527C">
        <w:rPr>
          <w:rFonts w:ascii="Times New Roman" w:hAnsi="Times New Roman" w:cs="Times New Roman"/>
          <w:sz w:val="24"/>
          <w:szCs w:val="24"/>
          <w:u w:val="single"/>
        </w:rPr>
        <w:t>Online Editors</w:t>
      </w:r>
      <w:r w:rsidRPr="00E0527C">
        <w:rPr>
          <w:rFonts w:ascii="Times New Roman" w:hAnsi="Times New Roman" w:cs="Times New Roman"/>
          <w:sz w:val="24"/>
          <w:szCs w:val="24"/>
        </w:rPr>
        <w:tab/>
      </w:r>
    </w:p>
    <w:p w14:paraId="638F74B8" w14:textId="77777777" w:rsidR="00E0527C" w:rsidRPr="00E0527C" w:rsidRDefault="00070A7D" w:rsidP="00E0527C">
      <w:pPr>
        <w:numPr>
          <w:ilvl w:val="0"/>
          <w:numId w:val="23"/>
        </w:numPr>
        <w:spacing w:after="0" w:line="240" w:lineRule="auto"/>
        <w:rPr>
          <w:rFonts w:ascii="Times New Roman" w:hAnsi="Times New Roman" w:cs="Times New Roman"/>
          <w:sz w:val="24"/>
          <w:szCs w:val="24"/>
        </w:rPr>
      </w:pPr>
      <w:hyperlink r:id="rId17" w:history="1">
        <w:r w:rsidR="00E0527C" w:rsidRPr="00E0527C">
          <w:rPr>
            <w:rStyle w:val="Hyperlink"/>
            <w:rFonts w:ascii="Times New Roman" w:hAnsi="Times New Roman" w:cs="Times New Roman"/>
            <w:sz w:val="24"/>
            <w:szCs w:val="24"/>
          </w:rPr>
          <w:t>https://wireframe.cc/</w:t>
        </w:r>
      </w:hyperlink>
    </w:p>
    <w:p w14:paraId="117D9927" w14:textId="77777777" w:rsidR="00E0527C" w:rsidRPr="00E0527C" w:rsidRDefault="00070A7D" w:rsidP="00E0527C">
      <w:pPr>
        <w:numPr>
          <w:ilvl w:val="0"/>
          <w:numId w:val="23"/>
        </w:numPr>
        <w:spacing w:after="0" w:line="240" w:lineRule="auto"/>
        <w:rPr>
          <w:rFonts w:ascii="Times New Roman" w:hAnsi="Times New Roman" w:cs="Times New Roman"/>
          <w:sz w:val="24"/>
          <w:szCs w:val="24"/>
        </w:rPr>
      </w:pPr>
      <w:hyperlink r:id="rId18" w:history="1">
        <w:r w:rsidR="00E0527C" w:rsidRPr="00E0527C">
          <w:rPr>
            <w:rStyle w:val="Hyperlink"/>
            <w:rFonts w:ascii="Times New Roman" w:hAnsi="Times New Roman" w:cs="Times New Roman"/>
            <w:sz w:val="24"/>
            <w:szCs w:val="24"/>
          </w:rPr>
          <w:t>https://www.gliffy.com/examples/wireframes</w:t>
        </w:r>
      </w:hyperlink>
    </w:p>
    <w:p w14:paraId="1A692CA3" w14:textId="77777777" w:rsidR="00E0527C" w:rsidRPr="00E0527C" w:rsidRDefault="00E0527C" w:rsidP="00E0527C">
      <w:pPr>
        <w:spacing w:after="0" w:line="240" w:lineRule="auto"/>
        <w:rPr>
          <w:rFonts w:ascii="Times New Roman" w:hAnsi="Times New Roman" w:cs="Times New Roman"/>
          <w:sz w:val="24"/>
          <w:szCs w:val="24"/>
        </w:rPr>
      </w:pPr>
    </w:p>
    <w:p w14:paraId="4FE216EC" w14:textId="77777777" w:rsidR="00E0527C" w:rsidRPr="00E0527C" w:rsidRDefault="00E0527C" w:rsidP="00E0527C">
      <w:pPr>
        <w:spacing w:after="0" w:line="240" w:lineRule="auto"/>
        <w:rPr>
          <w:rFonts w:ascii="Times New Roman" w:hAnsi="Times New Roman" w:cs="Times New Roman"/>
          <w:sz w:val="24"/>
          <w:szCs w:val="24"/>
          <w:u w:val="single"/>
        </w:rPr>
      </w:pPr>
      <w:r w:rsidRPr="00E0527C">
        <w:rPr>
          <w:rFonts w:ascii="Times New Roman" w:hAnsi="Times New Roman" w:cs="Times New Roman"/>
          <w:sz w:val="24"/>
          <w:szCs w:val="24"/>
          <w:u w:val="single"/>
        </w:rPr>
        <w:t>Draw/Print</w:t>
      </w:r>
    </w:p>
    <w:p w14:paraId="2F962DEF" w14:textId="77777777" w:rsidR="00E0527C" w:rsidRPr="00E0527C" w:rsidRDefault="00070A7D" w:rsidP="00E0527C">
      <w:pPr>
        <w:numPr>
          <w:ilvl w:val="0"/>
          <w:numId w:val="22"/>
        </w:numPr>
        <w:spacing w:after="0" w:line="240" w:lineRule="auto"/>
        <w:rPr>
          <w:rFonts w:ascii="Times New Roman" w:hAnsi="Times New Roman" w:cs="Times New Roman"/>
          <w:sz w:val="24"/>
          <w:szCs w:val="24"/>
        </w:rPr>
      </w:pPr>
      <w:hyperlink r:id="rId19" w:history="1">
        <w:r w:rsidR="00E0527C" w:rsidRPr="00E0527C">
          <w:rPr>
            <w:rStyle w:val="Hyperlink"/>
            <w:rFonts w:ascii="Times New Roman" w:hAnsi="Times New Roman" w:cs="Times New Roman"/>
            <w:sz w:val="24"/>
            <w:szCs w:val="24"/>
          </w:rPr>
          <w:t>http://media.konigi.com/tools/graphpaper/pdf/konigi-wireframe-gray.pdf</w:t>
        </w:r>
      </w:hyperlink>
      <w:r w:rsidR="00E0527C" w:rsidRPr="00E0527C">
        <w:rPr>
          <w:rFonts w:ascii="Times New Roman" w:hAnsi="Times New Roman" w:cs="Times New Roman"/>
          <w:sz w:val="24"/>
          <w:szCs w:val="24"/>
        </w:rPr>
        <w:t xml:space="preserve"> </w:t>
      </w:r>
    </w:p>
    <w:p w14:paraId="2F6CE744" w14:textId="77777777" w:rsidR="00E0527C" w:rsidRPr="00E0527C" w:rsidRDefault="00070A7D" w:rsidP="00E0527C">
      <w:pPr>
        <w:numPr>
          <w:ilvl w:val="0"/>
          <w:numId w:val="22"/>
        </w:numPr>
        <w:spacing w:after="0" w:line="240" w:lineRule="auto"/>
        <w:rPr>
          <w:rFonts w:ascii="Times New Roman" w:hAnsi="Times New Roman" w:cs="Times New Roman"/>
          <w:sz w:val="24"/>
          <w:szCs w:val="24"/>
        </w:rPr>
      </w:pPr>
      <w:hyperlink r:id="rId20" w:history="1">
        <w:r w:rsidR="00E0527C" w:rsidRPr="00E0527C">
          <w:rPr>
            <w:rStyle w:val="Hyperlink"/>
            <w:rFonts w:ascii="Times New Roman" w:hAnsi="Times New Roman" w:cs="Times New Roman"/>
            <w:sz w:val="24"/>
            <w:szCs w:val="24"/>
          </w:rPr>
          <w:t>http://gridzzly.com/</w:t>
        </w:r>
      </w:hyperlink>
    </w:p>
    <w:p w14:paraId="7FF0F371" w14:textId="77777777" w:rsidR="00E0527C" w:rsidRPr="00E0527C" w:rsidRDefault="00070A7D" w:rsidP="00E0527C">
      <w:pPr>
        <w:numPr>
          <w:ilvl w:val="0"/>
          <w:numId w:val="22"/>
        </w:numPr>
        <w:spacing w:after="0" w:line="240" w:lineRule="auto"/>
        <w:rPr>
          <w:rFonts w:ascii="Times New Roman" w:hAnsi="Times New Roman" w:cs="Times New Roman"/>
          <w:sz w:val="24"/>
          <w:szCs w:val="24"/>
        </w:rPr>
      </w:pPr>
      <w:hyperlink r:id="rId21" w:history="1">
        <w:r w:rsidR="00E0527C" w:rsidRPr="00E0527C">
          <w:rPr>
            <w:rStyle w:val="Hyperlink"/>
            <w:rFonts w:ascii="Times New Roman" w:hAnsi="Times New Roman" w:cs="Times New Roman"/>
            <w:sz w:val="24"/>
            <w:szCs w:val="24"/>
          </w:rPr>
          <w:t>https://sneakpeekit.com/</w:t>
        </w:r>
      </w:hyperlink>
    </w:p>
    <w:p w14:paraId="59B82ACA" w14:textId="77777777" w:rsidR="00E0527C" w:rsidRPr="00E0527C" w:rsidRDefault="00E0527C" w:rsidP="00E0527C">
      <w:pPr>
        <w:spacing w:after="0" w:line="240" w:lineRule="auto"/>
        <w:rPr>
          <w:rFonts w:ascii="Times New Roman" w:hAnsi="Times New Roman" w:cs="Times New Roman"/>
          <w:sz w:val="24"/>
          <w:szCs w:val="24"/>
          <w:u w:val="single"/>
        </w:rPr>
      </w:pPr>
    </w:p>
    <w:p w14:paraId="094E613A" w14:textId="77777777" w:rsidR="00E0527C" w:rsidRPr="00E0527C" w:rsidRDefault="00E0527C" w:rsidP="00E0527C">
      <w:pPr>
        <w:spacing w:after="0" w:line="240" w:lineRule="auto"/>
        <w:rPr>
          <w:rFonts w:ascii="Times New Roman" w:hAnsi="Times New Roman" w:cs="Times New Roman"/>
          <w:sz w:val="24"/>
          <w:szCs w:val="24"/>
          <w:u w:val="single"/>
        </w:rPr>
      </w:pPr>
      <w:r w:rsidRPr="00E0527C">
        <w:rPr>
          <w:rFonts w:ascii="Times New Roman" w:hAnsi="Times New Roman" w:cs="Times New Roman"/>
          <w:sz w:val="24"/>
          <w:szCs w:val="24"/>
          <w:u w:val="single"/>
        </w:rPr>
        <w:t>Image Editors</w:t>
      </w:r>
    </w:p>
    <w:p w14:paraId="1EF49962" w14:textId="77777777" w:rsidR="00E0527C" w:rsidRPr="00E0527C" w:rsidRDefault="00070A7D" w:rsidP="00E0527C">
      <w:pPr>
        <w:numPr>
          <w:ilvl w:val="0"/>
          <w:numId w:val="21"/>
        </w:numPr>
        <w:spacing w:after="0" w:line="240" w:lineRule="auto"/>
        <w:rPr>
          <w:rFonts w:ascii="Times New Roman" w:hAnsi="Times New Roman" w:cs="Times New Roman"/>
          <w:sz w:val="24"/>
          <w:szCs w:val="24"/>
        </w:rPr>
      </w:pPr>
      <w:hyperlink r:id="rId22" w:history="1">
        <w:r w:rsidR="00E0527C" w:rsidRPr="00E0527C">
          <w:rPr>
            <w:rStyle w:val="Hyperlink"/>
            <w:rFonts w:ascii="Times New Roman" w:hAnsi="Times New Roman" w:cs="Times New Roman"/>
            <w:sz w:val="24"/>
            <w:szCs w:val="24"/>
          </w:rPr>
          <w:t>https://www.getpaint.net/index.html</w:t>
        </w:r>
      </w:hyperlink>
    </w:p>
    <w:p w14:paraId="28ACF7A1" w14:textId="77777777" w:rsidR="00E0527C" w:rsidRPr="00E0527C" w:rsidRDefault="00070A7D" w:rsidP="00E0527C">
      <w:pPr>
        <w:numPr>
          <w:ilvl w:val="0"/>
          <w:numId w:val="24"/>
        </w:numPr>
        <w:spacing w:after="0" w:line="240" w:lineRule="auto"/>
        <w:rPr>
          <w:rFonts w:ascii="Times New Roman" w:hAnsi="Times New Roman" w:cs="Times New Roman"/>
          <w:sz w:val="24"/>
          <w:szCs w:val="24"/>
        </w:rPr>
      </w:pPr>
      <w:hyperlink r:id="rId23" w:history="1">
        <w:r w:rsidR="00E0527C" w:rsidRPr="00E0527C">
          <w:rPr>
            <w:rStyle w:val="Hyperlink"/>
            <w:rFonts w:ascii="Times New Roman" w:hAnsi="Times New Roman" w:cs="Times New Roman"/>
            <w:sz w:val="24"/>
            <w:szCs w:val="24"/>
          </w:rPr>
          <w:t>https://www.gimp.org/</w:t>
        </w:r>
      </w:hyperlink>
    </w:p>
    <w:p w14:paraId="7A972637" w14:textId="77777777" w:rsidR="00D63466" w:rsidRPr="00E0527C" w:rsidRDefault="00D63466" w:rsidP="00E0527C">
      <w:pPr>
        <w:spacing w:after="0" w:line="240" w:lineRule="auto"/>
        <w:rPr>
          <w:rFonts w:ascii="Times New Roman" w:hAnsi="Times New Roman" w:cs="Times New Roman"/>
          <w:sz w:val="24"/>
          <w:szCs w:val="24"/>
        </w:rPr>
      </w:pPr>
    </w:p>
    <w:p w14:paraId="5E0F9D3B" w14:textId="77777777" w:rsidR="00E0527C" w:rsidRPr="00E0527C" w:rsidRDefault="00E0527C" w:rsidP="00E0527C">
      <w:pPr>
        <w:spacing w:after="0" w:line="240" w:lineRule="auto"/>
        <w:rPr>
          <w:rFonts w:ascii="Times New Roman" w:hAnsi="Times New Roman" w:cs="Times New Roman"/>
          <w:b/>
          <w:bCs/>
          <w:sz w:val="24"/>
          <w:szCs w:val="24"/>
        </w:rPr>
      </w:pPr>
      <w:r w:rsidRPr="00E0527C">
        <w:rPr>
          <w:rFonts w:ascii="Times New Roman" w:hAnsi="Times New Roman" w:cs="Times New Roman"/>
          <w:b/>
          <w:bCs/>
          <w:sz w:val="24"/>
          <w:szCs w:val="24"/>
        </w:rPr>
        <w:t>Style Tiles</w:t>
      </w:r>
    </w:p>
    <w:p w14:paraId="180FD2C7" w14:textId="77777777" w:rsidR="00E0527C" w:rsidRPr="00E0527C" w:rsidRDefault="00E0527C" w:rsidP="00E0527C">
      <w:pPr>
        <w:spacing w:after="0" w:line="240" w:lineRule="auto"/>
        <w:rPr>
          <w:rFonts w:ascii="Times New Roman" w:hAnsi="Times New Roman" w:cs="Times New Roman"/>
          <w:sz w:val="24"/>
          <w:szCs w:val="24"/>
        </w:rPr>
      </w:pPr>
      <w:r w:rsidRPr="00E0527C">
        <w:rPr>
          <w:rFonts w:ascii="Times New Roman" w:hAnsi="Times New Roman" w:cs="Times New Roman"/>
          <w:sz w:val="24"/>
          <w:szCs w:val="24"/>
        </w:rPr>
        <w:t xml:space="preserve">These are used to convey the aesthetics of a website in terms of its look and feel as opposed to the way the content is structured. Unlike wireframes, style tiles are supposed to have colors, varying fonts, logos, patterns, and other parts which help to show potential styles for the website. </w:t>
      </w:r>
    </w:p>
    <w:p w14:paraId="3215D6D0" w14:textId="77777777" w:rsidR="00E0527C" w:rsidRPr="00E0527C" w:rsidRDefault="00E0527C" w:rsidP="00E0527C">
      <w:pPr>
        <w:spacing w:after="0" w:line="240" w:lineRule="auto"/>
        <w:rPr>
          <w:rFonts w:ascii="Times New Roman" w:hAnsi="Times New Roman" w:cs="Times New Roman"/>
          <w:sz w:val="24"/>
          <w:szCs w:val="24"/>
        </w:rPr>
      </w:pPr>
    </w:p>
    <w:p w14:paraId="0ADEBE16" w14:textId="77777777" w:rsidR="00E0527C" w:rsidRPr="00E0527C" w:rsidRDefault="00E0527C" w:rsidP="00E0527C">
      <w:pPr>
        <w:spacing w:after="0" w:line="240" w:lineRule="auto"/>
        <w:rPr>
          <w:rFonts w:ascii="Times New Roman" w:hAnsi="Times New Roman" w:cs="Times New Roman"/>
          <w:bCs/>
          <w:sz w:val="24"/>
          <w:szCs w:val="24"/>
          <w:u w:val="single"/>
        </w:rPr>
      </w:pPr>
      <w:r w:rsidRPr="00E0527C">
        <w:rPr>
          <w:rFonts w:ascii="Times New Roman" w:hAnsi="Times New Roman" w:cs="Times New Roman"/>
          <w:sz w:val="24"/>
          <w:szCs w:val="24"/>
        </w:rPr>
        <w:t xml:space="preserve">Review the following link to understand more about style tiles in general: </w:t>
      </w:r>
      <w:hyperlink r:id="rId24" w:history="1">
        <w:r w:rsidRPr="00E0527C">
          <w:rPr>
            <w:rStyle w:val="Hyperlink"/>
            <w:rFonts w:ascii="Times New Roman" w:hAnsi="Times New Roman" w:cs="Times New Roman"/>
            <w:bCs/>
            <w:sz w:val="24"/>
            <w:szCs w:val="24"/>
          </w:rPr>
          <w:t>http://styletil.es/</w:t>
        </w:r>
      </w:hyperlink>
    </w:p>
    <w:p w14:paraId="1E2F0146" w14:textId="77777777" w:rsidR="00E0527C" w:rsidRPr="00E0527C" w:rsidRDefault="00E0527C" w:rsidP="00E0527C">
      <w:pPr>
        <w:spacing w:after="0" w:line="240" w:lineRule="auto"/>
        <w:rPr>
          <w:rFonts w:ascii="Times New Roman" w:hAnsi="Times New Roman" w:cs="Times New Roman"/>
          <w:sz w:val="24"/>
          <w:szCs w:val="24"/>
        </w:rPr>
      </w:pPr>
    </w:p>
    <w:p w14:paraId="0C50A583" w14:textId="77777777" w:rsidR="00E0527C" w:rsidRPr="00E0527C" w:rsidRDefault="00E0527C" w:rsidP="00E0527C">
      <w:pPr>
        <w:spacing w:after="0" w:line="240" w:lineRule="auto"/>
        <w:rPr>
          <w:rFonts w:ascii="Times New Roman" w:hAnsi="Times New Roman" w:cs="Times New Roman"/>
          <w:sz w:val="24"/>
          <w:szCs w:val="24"/>
        </w:rPr>
      </w:pPr>
      <w:r w:rsidRPr="00E0527C">
        <w:rPr>
          <w:rFonts w:ascii="Times New Roman" w:hAnsi="Times New Roman" w:cs="Times New Roman"/>
          <w:sz w:val="24"/>
          <w:szCs w:val="24"/>
        </w:rPr>
        <w:t xml:space="preserve">Style tiles don’t have to be done in the format shown in the link. The different visual styles you’d like to apply can be formatted in any way, but a user should be able to understand what you are trying to convey. Style tiles are typically made with an image editor of some sort, but physical materials such as markers and paper can be used as well. </w:t>
      </w:r>
    </w:p>
    <w:p w14:paraId="64938351" w14:textId="4AA180FB" w:rsidR="00131FC7" w:rsidRPr="00131FC7" w:rsidRDefault="00131FC7" w:rsidP="00961732">
      <w:pPr>
        <w:spacing w:after="0" w:line="240" w:lineRule="auto"/>
        <w:rPr>
          <w:rFonts w:ascii="Times New Roman" w:hAnsi="Times New Roman" w:cs="Times New Roman"/>
          <w:sz w:val="24"/>
          <w:szCs w:val="24"/>
        </w:rPr>
      </w:pPr>
    </w:p>
    <w:p w14:paraId="0417B667" w14:textId="149DE662" w:rsidR="00671BD0" w:rsidRPr="00D20711" w:rsidRDefault="007B5119" w:rsidP="00671BD0">
      <w:pPr>
        <w:pStyle w:val="Heading2"/>
        <w:spacing w:before="0"/>
        <w:rPr>
          <w:rFonts w:ascii="Times New Roman" w:hAnsi="Times New Roman" w:cs="Times New Roman"/>
          <w:sz w:val="32"/>
          <w:szCs w:val="32"/>
        </w:rPr>
      </w:pPr>
      <w:r>
        <w:rPr>
          <w:rFonts w:ascii="Times New Roman" w:hAnsi="Times New Roman" w:cs="Times New Roman"/>
          <w:sz w:val="32"/>
          <w:szCs w:val="32"/>
        </w:rPr>
        <w:t>Information Architecture Review</w:t>
      </w:r>
      <w:r w:rsidR="006C5BC2">
        <w:rPr>
          <w:rFonts w:ascii="Times New Roman" w:hAnsi="Times New Roman" w:cs="Times New Roman"/>
          <w:sz w:val="32"/>
          <w:szCs w:val="32"/>
        </w:rPr>
        <w:t xml:space="preserve"> (C</w:t>
      </w:r>
      <w:r w:rsidR="00B96382">
        <w:rPr>
          <w:rFonts w:ascii="Times New Roman" w:hAnsi="Times New Roman" w:cs="Times New Roman"/>
          <w:sz w:val="32"/>
          <w:szCs w:val="32"/>
        </w:rPr>
        <w:t>W</w:t>
      </w:r>
      <w:r w:rsidR="006C5BC2">
        <w:rPr>
          <w:rFonts w:ascii="Times New Roman" w:hAnsi="Times New Roman" w:cs="Times New Roman"/>
          <w:sz w:val="32"/>
          <w:szCs w:val="32"/>
        </w:rPr>
        <w:t>)</w:t>
      </w:r>
    </w:p>
    <w:p w14:paraId="745CF42D" w14:textId="031D6906" w:rsidR="00C7500C" w:rsidRDefault="00C7500C" w:rsidP="00C7500C">
      <w:pPr>
        <w:spacing w:after="0" w:line="240" w:lineRule="auto"/>
        <w:rPr>
          <w:rFonts w:ascii="Times New Roman" w:hAnsi="Times New Roman" w:cs="Times New Roman"/>
          <w:sz w:val="24"/>
          <w:szCs w:val="24"/>
        </w:rPr>
      </w:pPr>
      <w:r>
        <w:rPr>
          <w:rFonts w:ascii="Times New Roman" w:hAnsi="Times New Roman" w:cs="Times New Roman"/>
          <w:sz w:val="24"/>
          <w:szCs w:val="24"/>
        </w:rPr>
        <w:t>Visit the website for the NY Times (</w:t>
      </w:r>
      <w:hyperlink r:id="rId25" w:history="1">
        <w:r w:rsidRPr="00921EC7">
          <w:rPr>
            <w:rStyle w:val="Hyperlink"/>
            <w:rFonts w:ascii="Times New Roman" w:hAnsi="Times New Roman" w:cs="Times New Roman"/>
            <w:sz w:val="24"/>
            <w:szCs w:val="24"/>
          </w:rPr>
          <w:t>https://www.nytimes.com/</w:t>
        </w:r>
      </w:hyperlink>
      <w:r>
        <w:rPr>
          <w:rFonts w:ascii="Times New Roman" w:hAnsi="Times New Roman" w:cs="Times New Roman"/>
          <w:sz w:val="24"/>
          <w:szCs w:val="24"/>
        </w:rPr>
        <w:t>) and another website of your choosing (</w:t>
      </w:r>
      <w:r w:rsidR="00D52242">
        <w:rPr>
          <w:rFonts w:ascii="Times New Roman" w:hAnsi="Times New Roman" w:cs="Times New Roman"/>
          <w:sz w:val="24"/>
          <w:szCs w:val="24"/>
        </w:rPr>
        <w:t>cannot be another news site</w:t>
      </w:r>
      <w:r>
        <w:rPr>
          <w:rFonts w:ascii="Times New Roman" w:hAnsi="Times New Roman" w:cs="Times New Roman"/>
          <w:sz w:val="24"/>
          <w:szCs w:val="24"/>
        </w:rPr>
        <w:t>). In at least two paragraphs, describe the information architecture of both websites. If you’re not sure where to begin, use the questions listed below to guide you.</w:t>
      </w:r>
    </w:p>
    <w:p w14:paraId="2D10507E" w14:textId="73775597" w:rsidR="00C7500C" w:rsidRDefault="00C7500C" w:rsidP="00C7500C">
      <w:pPr>
        <w:spacing w:after="0" w:line="240" w:lineRule="auto"/>
        <w:rPr>
          <w:rFonts w:ascii="Times New Roman" w:hAnsi="Times New Roman" w:cs="Times New Roman"/>
          <w:sz w:val="24"/>
          <w:szCs w:val="24"/>
        </w:rPr>
      </w:pPr>
    </w:p>
    <w:p w14:paraId="65ECCC36" w14:textId="77777777" w:rsidR="00C7500C" w:rsidRDefault="00C7500C" w:rsidP="00C7500C">
      <w:pPr>
        <w:pStyle w:val="ListParagraph"/>
        <w:numPr>
          <w:ilvl w:val="0"/>
          <w:numId w:val="38"/>
        </w:numPr>
        <w:spacing w:after="0" w:line="240" w:lineRule="auto"/>
        <w:rPr>
          <w:rFonts w:ascii="Times New Roman" w:hAnsi="Times New Roman" w:cs="Times New Roman"/>
          <w:sz w:val="24"/>
          <w:szCs w:val="24"/>
        </w:rPr>
      </w:pPr>
      <w:r>
        <w:rPr>
          <w:rFonts w:ascii="Times New Roman" w:hAnsi="Times New Roman" w:cs="Times New Roman"/>
          <w:sz w:val="24"/>
          <w:szCs w:val="24"/>
        </w:rPr>
        <w:t>How is the information organized/chunked?</w:t>
      </w:r>
    </w:p>
    <w:p w14:paraId="486316AC" w14:textId="77777777" w:rsidR="00C7500C" w:rsidRPr="00CB5B0A" w:rsidRDefault="00C7500C" w:rsidP="00C7500C">
      <w:pPr>
        <w:pStyle w:val="ListParagraph"/>
        <w:numPr>
          <w:ilvl w:val="0"/>
          <w:numId w:val="38"/>
        </w:numPr>
        <w:spacing w:after="0" w:line="240" w:lineRule="auto"/>
        <w:rPr>
          <w:rFonts w:ascii="Times New Roman" w:hAnsi="Times New Roman" w:cs="Times New Roman"/>
          <w:sz w:val="24"/>
          <w:szCs w:val="24"/>
        </w:rPr>
      </w:pPr>
      <w:r w:rsidRPr="00CB5B0A">
        <w:rPr>
          <w:rFonts w:ascii="Times New Roman" w:hAnsi="Times New Roman" w:cs="Times New Roman"/>
          <w:sz w:val="24"/>
          <w:szCs w:val="24"/>
        </w:rPr>
        <w:t xml:space="preserve">Which pieces </w:t>
      </w:r>
      <w:r>
        <w:rPr>
          <w:rFonts w:ascii="Times New Roman" w:hAnsi="Times New Roman" w:cs="Times New Roman"/>
          <w:sz w:val="24"/>
          <w:szCs w:val="24"/>
        </w:rPr>
        <w:t>of information seem to be</w:t>
      </w:r>
      <w:r w:rsidRPr="00CB5B0A">
        <w:rPr>
          <w:rFonts w:ascii="Times New Roman" w:hAnsi="Times New Roman" w:cs="Times New Roman"/>
          <w:sz w:val="24"/>
          <w:szCs w:val="24"/>
        </w:rPr>
        <w:t xml:space="preserve"> the most important vs not? </w:t>
      </w:r>
    </w:p>
    <w:p w14:paraId="1C69A345" w14:textId="77777777" w:rsidR="00C7500C" w:rsidRDefault="00C7500C" w:rsidP="00C7500C">
      <w:pPr>
        <w:pStyle w:val="ListParagraph"/>
        <w:numPr>
          <w:ilvl w:val="0"/>
          <w:numId w:val="3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are the highest-level categories? What are some sub-categories? </w:t>
      </w:r>
    </w:p>
    <w:p w14:paraId="1BA95F4B" w14:textId="77777777" w:rsidR="00C7500C" w:rsidRDefault="00C7500C" w:rsidP="00C7500C">
      <w:pPr>
        <w:pStyle w:val="ListParagraph"/>
        <w:numPr>
          <w:ilvl w:val="0"/>
          <w:numId w:val="3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 is the navigation organized? </w:t>
      </w:r>
    </w:p>
    <w:p w14:paraId="4BB96FD3" w14:textId="77777777" w:rsidR="00C7500C" w:rsidRDefault="00C7500C" w:rsidP="00C7500C">
      <w:pPr>
        <w:pStyle w:val="ListParagraph"/>
        <w:numPr>
          <w:ilvl w:val="0"/>
          <w:numId w:val="3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Is there a site map available? </w:t>
      </w:r>
    </w:p>
    <w:p w14:paraId="2403D89B" w14:textId="77777777" w:rsidR="00C7500C" w:rsidRPr="00CB5B0A" w:rsidRDefault="00C7500C" w:rsidP="00C7500C">
      <w:pPr>
        <w:spacing w:after="0" w:line="240" w:lineRule="auto"/>
        <w:rPr>
          <w:rFonts w:ascii="Times New Roman" w:hAnsi="Times New Roman" w:cs="Times New Roman"/>
          <w:sz w:val="24"/>
          <w:szCs w:val="24"/>
        </w:rPr>
      </w:pPr>
    </w:p>
    <w:p w14:paraId="1E34565B" w14:textId="59CDD56D" w:rsidR="00942A82" w:rsidRDefault="005153EE" w:rsidP="00942A82">
      <w:pPr>
        <w:spacing w:after="0"/>
        <w:rPr>
          <w:rFonts w:ascii="Times New Roman" w:hAnsi="Times New Roman" w:cs="Times New Roman"/>
          <w:sz w:val="24"/>
          <w:szCs w:val="24"/>
        </w:rPr>
      </w:pPr>
      <w:r>
        <w:rPr>
          <w:rFonts w:ascii="Times New Roman" w:hAnsi="Times New Roman" w:cs="Times New Roman"/>
          <w:sz w:val="24"/>
          <w:szCs w:val="24"/>
        </w:rPr>
        <w:t>This write-up is</w:t>
      </w:r>
      <w:r w:rsidR="00C7500C" w:rsidRPr="006F1F9D">
        <w:rPr>
          <w:rFonts w:ascii="Times New Roman" w:hAnsi="Times New Roman" w:cs="Times New Roman"/>
          <w:sz w:val="24"/>
          <w:szCs w:val="24"/>
        </w:rPr>
        <w:t xml:space="preserve"> </w:t>
      </w:r>
      <w:r w:rsidR="00C7500C" w:rsidRPr="002B25A8">
        <w:rPr>
          <w:rFonts w:ascii="Times New Roman" w:hAnsi="Times New Roman" w:cs="Times New Roman"/>
          <w:b/>
          <w:bCs/>
          <w:sz w:val="24"/>
          <w:szCs w:val="24"/>
        </w:rPr>
        <w:t xml:space="preserve">due </w:t>
      </w:r>
      <w:r>
        <w:rPr>
          <w:rFonts w:ascii="Times New Roman" w:hAnsi="Times New Roman" w:cs="Times New Roman"/>
          <w:b/>
          <w:bCs/>
          <w:sz w:val="24"/>
          <w:szCs w:val="24"/>
        </w:rPr>
        <w:t>at the end of class today (September 2</w:t>
      </w:r>
      <w:r w:rsidRPr="005153EE">
        <w:rPr>
          <w:rFonts w:ascii="Times New Roman" w:hAnsi="Times New Roman" w:cs="Times New Roman"/>
          <w:b/>
          <w:bCs/>
          <w:sz w:val="24"/>
          <w:szCs w:val="24"/>
          <w:vertAlign w:val="superscript"/>
        </w:rPr>
        <w:t>nd</w:t>
      </w:r>
      <w:r>
        <w:rPr>
          <w:rFonts w:ascii="Times New Roman" w:hAnsi="Times New Roman" w:cs="Times New Roman"/>
          <w:b/>
          <w:bCs/>
          <w:sz w:val="24"/>
          <w:szCs w:val="24"/>
        </w:rPr>
        <w:t xml:space="preserve"> at 8:50pm)</w:t>
      </w:r>
      <w:r w:rsidR="00C7500C" w:rsidRPr="006F1F9D">
        <w:rPr>
          <w:rFonts w:ascii="Times New Roman" w:hAnsi="Times New Roman" w:cs="Times New Roman"/>
          <w:sz w:val="24"/>
          <w:szCs w:val="24"/>
        </w:rPr>
        <w:t xml:space="preserve">. To submit, go to Blackboard </w:t>
      </w:r>
      <w:r w:rsidR="00C7500C" w:rsidRPr="006F1F9D">
        <w:rPr>
          <w:rFonts w:ascii="Times New Roman" w:hAnsi="Times New Roman" w:cs="Times New Roman"/>
          <w:sz w:val="24"/>
          <w:szCs w:val="24"/>
        </w:rPr>
        <w:sym w:font="Wingdings" w:char="F0E0"/>
      </w:r>
      <w:r w:rsidR="00C7500C" w:rsidRPr="006F1F9D">
        <w:rPr>
          <w:rFonts w:ascii="Times New Roman" w:hAnsi="Times New Roman" w:cs="Times New Roman"/>
          <w:sz w:val="24"/>
          <w:szCs w:val="24"/>
        </w:rPr>
        <w:t xml:space="preserve"> Course Materials </w:t>
      </w:r>
      <w:r w:rsidR="00C7500C" w:rsidRPr="006F1F9D">
        <w:rPr>
          <w:rFonts w:ascii="Times New Roman" w:hAnsi="Times New Roman" w:cs="Times New Roman"/>
          <w:sz w:val="24"/>
          <w:szCs w:val="24"/>
        </w:rPr>
        <w:sym w:font="Wingdings" w:char="F0E0"/>
      </w:r>
      <w:r w:rsidR="00C7500C" w:rsidRPr="006F1F9D">
        <w:rPr>
          <w:rFonts w:ascii="Times New Roman" w:hAnsi="Times New Roman" w:cs="Times New Roman"/>
          <w:sz w:val="24"/>
          <w:szCs w:val="24"/>
        </w:rPr>
        <w:t xml:space="preserve"> Lecture Notes for </w:t>
      </w:r>
      <w:r w:rsidR="00942A82">
        <w:rPr>
          <w:rFonts w:ascii="Times New Roman" w:hAnsi="Times New Roman" w:cs="Times New Roman"/>
          <w:sz w:val="24"/>
          <w:szCs w:val="24"/>
        </w:rPr>
        <w:t>this week’s</w:t>
      </w:r>
      <w:r w:rsidR="00C7500C" w:rsidRPr="006F1F9D">
        <w:rPr>
          <w:rFonts w:ascii="Times New Roman" w:hAnsi="Times New Roman" w:cs="Times New Roman"/>
          <w:sz w:val="24"/>
          <w:szCs w:val="24"/>
        </w:rPr>
        <w:t xml:space="preserve"> class. </w:t>
      </w:r>
      <w:r w:rsidR="00942A82">
        <w:rPr>
          <w:rFonts w:ascii="Times New Roman" w:hAnsi="Times New Roman" w:cs="Times New Roman"/>
          <w:sz w:val="24"/>
          <w:szCs w:val="24"/>
        </w:rPr>
        <w:t>You can also go into the “Assignments” folder and the submission area will be titled “Information Architecture Review.” The file should be submitted individually as a Word document or something else I can open. The work submitted will be evaluated based on the rubric explained below.</w:t>
      </w:r>
    </w:p>
    <w:p w14:paraId="21A98D0E" w14:textId="1290DF56" w:rsidR="00772FD9" w:rsidRDefault="00772FD9" w:rsidP="00D51B92">
      <w:pPr>
        <w:spacing w:after="0" w:line="240" w:lineRule="auto"/>
        <w:rPr>
          <w:rFonts w:ascii="Times New Roman" w:hAnsi="Times New Roman" w:cs="Times New Roman"/>
          <w:sz w:val="24"/>
          <w:szCs w:val="24"/>
        </w:rPr>
      </w:pPr>
    </w:p>
    <w:p w14:paraId="293C77F7" w14:textId="6182E9EB" w:rsidR="00EB7F2B" w:rsidRPr="00485259" w:rsidRDefault="00EB7F2B" w:rsidP="00EB7F2B">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Information Architecture Review</w:t>
      </w:r>
      <w:r w:rsidRPr="00485259">
        <w:rPr>
          <w:rFonts w:ascii="Times New Roman" w:hAnsi="Times New Roman" w:cs="Times New Roman"/>
          <w:b/>
          <w:bCs/>
          <w:sz w:val="24"/>
          <w:szCs w:val="24"/>
          <w:u w:val="single"/>
        </w:rPr>
        <w:t xml:space="preserve"> – 10pts</w:t>
      </w:r>
    </w:p>
    <w:p w14:paraId="7C5AF660" w14:textId="7DDD4BFC" w:rsidR="004F3576" w:rsidRDefault="004F3576" w:rsidP="00EB7F2B">
      <w:pPr>
        <w:pStyle w:val="ListParagraph"/>
        <w:numPr>
          <w:ilvl w:val="0"/>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t>Link for website is included: 1pt</w:t>
      </w:r>
    </w:p>
    <w:p w14:paraId="0438CA6E" w14:textId="091817F0" w:rsidR="00EB7F2B" w:rsidRDefault="00EB7F2B" w:rsidP="00EB7F2B">
      <w:pPr>
        <w:pStyle w:val="ListParagraph"/>
        <w:numPr>
          <w:ilvl w:val="0"/>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Length of write-up: </w:t>
      </w:r>
      <w:r w:rsidR="004F3576">
        <w:rPr>
          <w:rFonts w:ascii="Times New Roman" w:hAnsi="Times New Roman" w:cs="Times New Roman"/>
          <w:sz w:val="24"/>
          <w:szCs w:val="24"/>
        </w:rPr>
        <w:t>2</w:t>
      </w:r>
      <w:r>
        <w:rPr>
          <w:rFonts w:ascii="Times New Roman" w:hAnsi="Times New Roman" w:cs="Times New Roman"/>
          <w:sz w:val="24"/>
          <w:szCs w:val="24"/>
        </w:rPr>
        <w:t>pts</w:t>
      </w:r>
    </w:p>
    <w:p w14:paraId="15104EB1" w14:textId="056F688F" w:rsidR="00EB7F2B" w:rsidRPr="00EB7F2B" w:rsidRDefault="00EB7F2B" w:rsidP="00EB7F2B">
      <w:pPr>
        <w:pStyle w:val="ListParagraph"/>
        <w:numPr>
          <w:ilvl w:val="0"/>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t>Quality of write-up: 7pts</w:t>
      </w:r>
    </w:p>
    <w:p w14:paraId="2C12883D" w14:textId="29ABBC5C" w:rsidR="00EB7F2B" w:rsidRDefault="00EB7F2B" w:rsidP="00EB7F2B">
      <w:pPr>
        <w:pStyle w:val="ListParagraph"/>
        <w:numPr>
          <w:ilvl w:val="1"/>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t>Specific categories mentioned</w:t>
      </w:r>
    </w:p>
    <w:p w14:paraId="3C65D244" w14:textId="5B2E8C89" w:rsidR="00EB7F2B" w:rsidRDefault="00EB7F2B" w:rsidP="00EB7F2B">
      <w:pPr>
        <w:pStyle w:val="ListParagraph"/>
        <w:numPr>
          <w:ilvl w:val="1"/>
          <w:numId w:val="41"/>
        </w:numPr>
        <w:spacing w:after="0" w:line="240" w:lineRule="auto"/>
        <w:rPr>
          <w:rFonts w:ascii="Times New Roman" w:hAnsi="Times New Roman" w:cs="Times New Roman"/>
          <w:sz w:val="24"/>
          <w:szCs w:val="24"/>
        </w:rPr>
      </w:pPr>
      <w:r>
        <w:rPr>
          <w:rFonts w:ascii="Times New Roman" w:hAnsi="Times New Roman" w:cs="Times New Roman"/>
          <w:sz w:val="24"/>
          <w:szCs w:val="24"/>
        </w:rPr>
        <w:t>Discussed how information is organized</w:t>
      </w:r>
    </w:p>
    <w:p w14:paraId="23D23C56" w14:textId="77777777" w:rsidR="00EB7F2B" w:rsidRPr="00EB7F2B" w:rsidRDefault="00EB7F2B" w:rsidP="00EB7F2B">
      <w:pPr>
        <w:spacing w:after="0" w:line="240" w:lineRule="auto"/>
        <w:rPr>
          <w:rFonts w:ascii="Times New Roman" w:hAnsi="Times New Roman" w:cs="Times New Roman"/>
          <w:sz w:val="24"/>
          <w:szCs w:val="24"/>
        </w:rPr>
      </w:pPr>
    </w:p>
    <w:p w14:paraId="6D84AA51" w14:textId="3842E871" w:rsidR="00CD583B" w:rsidRPr="00D01E1D" w:rsidRDefault="00DD43A6" w:rsidP="00D01E1D">
      <w:pPr>
        <w:pStyle w:val="Heading2"/>
        <w:spacing w:before="0"/>
        <w:rPr>
          <w:rFonts w:ascii="Times New Roman" w:hAnsi="Times New Roman" w:cs="Times New Roman"/>
          <w:sz w:val="32"/>
          <w:szCs w:val="32"/>
        </w:rPr>
      </w:pPr>
      <w:r>
        <w:rPr>
          <w:rFonts w:ascii="Times New Roman" w:hAnsi="Times New Roman" w:cs="Times New Roman"/>
          <w:sz w:val="32"/>
          <w:szCs w:val="32"/>
        </w:rPr>
        <w:lastRenderedPageBreak/>
        <w:t>Website Planning Exercise</w:t>
      </w:r>
      <w:r w:rsidR="00A1706C">
        <w:rPr>
          <w:rFonts w:ascii="Times New Roman" w:hAnsi="Times New Roman" w:cs="Times New Roman"/>
          <w:sz w:val="32"/>
          <w:szCs w:val="32"/>
        </w:rPr>
        <w:t xml:space="preserve"> </w:t>
      </w:r>
      <w:r w:rsidR="0034317A">
        <w:rPr>
          <w:rFonts w:ascii="Times New Roman" w:hAnsi="Times New Roman" w:cs="Times New Roman"/>
          <w:sz w:val="32"/>
          <w:szCs w:val="32"/>
        </w:rPr>
        <w:t>(</w:t>
      </w:r>
      <w:r w:rsidR="00AA6197">
        <w:rPr>
          <w:rFonts w:ascii="Times New Roman" w:hAnsi="Times New Roman" w:cs="Times New Roman"/>
          <w:sz w:val="32"/>
          <w:szCs w:val="32"/>
        </w:rPr>
        <w:t>H</w:t>
      </w:r>
      <w:r w:rsidR="0034317A">
        <w:rPr>
          <w:rFonts w:ascii="Times New Roman" w:hAnsi="Times New Roman" w:cs="Times New Roman"/>
          <w:sz w:val="32"/>
          <w:szCs w:val="32"/>
        </w:rPr>
        <w:t>W)</w:t>
      </w:r>
    </w:p>
    <w:p w14:paraId="6F032624" w14:textId="3F8C6329" w:rsidR="00D01E1D" w:rsidRPr="00D01E1D" w:rsidRDefault="00D01E1D" w:rsidP="00D01E1D">
      <w:pPr>
        <w:rPr>
          <w:rFonts w:ascii="Times New Roman" w:hAnsi="Times New Roman" w:cs="Times New Roman"/>
          <w:sz w:val="24"/>
          <w:szCs w:val="24"/>
        </w:rPr>
      </w:pPr>
      <w:r w:rsidRPr="00D01E1D">
        <w:rPr>
          <w:rFonts w:ascii="Times New Roman" w:hAnsi="Times New Roman" w:cs="Times New Roman"/>
          <w:sz w:val="24"/>
          <w:szCs w:val="24"/>
        </w:rPr>
        <w:t xml:space="preserve">Look at the list of potential websites listed below. Think about the kind of content you might find on those websites. Based on your thoughts and some light research, create a wireframe for </w:t>
      </w:r>
      <w:r w:rsidRPr="00D01E1D">
        <w:rPr>
          <w:rFonts w:ascii="Times New Roman" w:hAnsi="Times New Roman" w:cs="Times New Roman"/>
          <w:b/>
          <w:bCs/>
          <w:sz w:val="24"/>
          <w:szCs w:val="24"/>
        </w:rPr>
        <w:t>one page from each website.</w:t>
      </w:r>
      <w:r w:rsidRPr="00D01E1D">
        <w:rPr>
          <w:rFonts w:ascii="Times New Roman" w:hAnsi="Times New Roman" w:cs="Times New Roman"/>
          <w:sz w:val="24"/>
          <w:szCs w:val="24"/>
        </w:rPr>
        <w:t xml:space="preserve"> This might include the home page, about page, blog post/listing page, contact page, etc. Use your creativity and the tools listed above (others are cool too) to create 3 separate wireframes. If you choose to draw your wireframe, take a picture and submit it to Blackboard</w:t>
      </w:r>
      <w:r w:rsidR="007C5491">
        <w:rPr>
          <w:rFonts w:ascii="Times New Roman" w:hAnsi="Times New Roman" w:cs="Times New Roman"/>
          <w:sz w:val="24"/>
          <w:szCs w:val="24"/>
        </w:rPr>
        <w:t xml:space="preserve"> or turn it in at the beginning of class next week.</w:t>
      </w:r>
      <w:r w:rsidRPr="00D01E1D">
        <w:rPr>
          <w:rFonts w:ascii="Times New Roman" w:hAnsi="Times New Roman" w:cs="Times New Roman"/>
          <w:sz w:val="24"/>
          <w:szCs w:val="24"/>
        </w:rPr>
        <w:t xml:space="preserve"> Links or direct file uploads are fine for this assignment. Just attach them with your submission. </w:t>
      </w:r>
    </w:p>
    <w:p w14:paraId="33203A07" w14:textId="0CC22F3A" w:rsidR="00D01E1D" w:rsidRPr="006F1F9D" w:rsidRDefault="00D01E1D" w:rsidP="00A148DD">
      <w:pPr>
        <w:rPr>
          <w:rFonts w:ascii="Times New Roman" w:hAnsi="Times New Roman" w:cs="Times New Roman"/>
          <w:sz w:val="24"/>
          <w:szCs w:val="24"/>
        </w:rPr>
      </w:pPr>
      <w:r w:rsidRPr="00D01E1D">
        <w:rPr>
          <w:rFonts w:ascii="Times New Roman" w:hAnsi="Times New Roman" w:cs="Times New Roman"/>
          <w:sz w:val="24"/>
          <w:szCs w:val="24"/>
        </w:rPr>
        <w:t xml:space="preserve">If you need to explain anything in the wireframe, feel free to add a little paragraph along with your submission. Make sure to let me know which wireframe your writeup refers to so I don’t misunderstand anything. </w:t>
      </w:r>
    </w:p>
    <w:p w14:paraId="765EE2A7" w14:textId="77777777" w:rsidR="00D01E1D" w:rsidRPr="006F1F9D" w:rsidRDefault="00D01E1D" w:rsidP="00D01E1D">
      <w:pPr>
        <w:pStyle w:val="ListParagraph"/>
        <w:numPr>
          <w:ilvl w:val="0"/>
          <w:numId w:val="39"/>
        </w:numPr>
        <w:spacing w:after="0"/>
        <w:rPr>
          <w:rFonts w:ascii="Times New Roman" w:hAnsi="Times New Roman" w:cs="Times New Roman"/>
          <w:sz w:val="24"/>
          <w:szCs w:val="24"/>
        </w:rPr>
      </w:pPr>
      <w:r w:rsidRPr="006F1F9D">
        <w:rPr>
          <w:rFonts w:ascii="Times New Roman" w:hAnsi="Times New Roman" w:cs="Times New Roman"/>
          <w:sz w:val="24"/>
          <w:szCs w:val="24"/>
        </w:rPr>
        <w:t>Personal resume website</w:t>
      </w:r>
    </w:p>
    <w:p w14:paraId="312A15C8" w14:textId="77777777" w:rsidR="00D01E1D" w:rsidRPr="006F1F9D" w:rsidRDefault="00D01E1D" w:rsidP="00D01E1D">
      <w:pPr>
        <w:pStyle w:val="ListParagraph"/>
        <w:numPr>
          <w:ilvl w:val="0"/>
          <w:numId w:val="39"/>
        </w:numPr>
        <w:spacing w:after="0"/>
        <w:rPr>
          <w:rFonts w:ascii="Times New Roman" w:hAnsi="Times New Roman" w:cs="Times New Roman"/>
          <w:sz w:val="24"/>
          <w:szCs w:val="24"/>
        </w:rPr>
      </w:pPr>
      <w:r w:rsidRPr="006F1F9D">
        <w:rPr>
          <w:rFonts w:ascii="Times New Roman" w:hAnsi="Times New Roman" w:cs="Times New Roman"/>
          <w:sz w:val="24"/>
          <w:szCs w:val="24"/>
        </w:rPr>
        <w:t>Bakery website</w:t>
      </w:r>
    </w:p>
    <w:p w14:paraId="36926FE6" w14:textId="77777777" w:rsidR="00D01E1D" w:rsidRPr="006F1F9D" w:rsidRDefault="00D01E1D" w:rsidP="00D01E1D">
      <w:pPr>
        <w:pStyle w:val="ListParagraph"/>
        <w:numPr>
          <w:ilvl w:val="0"/>
          <w:numId w:val="39"/>
        </w:numPr>
        <w:spacing w:after="0"/>
        <w:rPr>
          <w:rFonts w:ascii="Times New Roman" w:hAnsi="Times New Roman" w:cs="Times New Roman"/>
          <w:sz w:val="24"/>
          <w:szCs w:val="24"/>
        </w:rPr>
      </w:pPr>
      <w:r w:rsidRPr="006F1F9D">
        <w:rPr>
          <w:rFonts w:ascii="Times New Roman" w:hAnsi="Times New Roman" w:cs="Times New Roman"/>
          <w:sz w:val="24"/>
          <w:szCs w:val="24"/>
        </w:rPr>
        <w:t>Wildlife conservation/blogging website</w:t>
      </w:r>
    </w:p>
    <w:p w14:paraId="2ADBA705" w14:textId="77777777" w:rsidR="00D01E1D" w:rsidRPr="006F1F9D" w:rsidRDefault="00D01E1D" w:rsidP="00D01E1D">
      <w:pPr>
        <w:spacing w:after="0"/>
        <w:rPr>
          <w:rFonts w:ascii="Times New Roman" w:hAnsi="Times New Roman" w:cs="Times New Roman"/>
          <w:sz w:val="24"/>
          <w:szCs w:val="24"/>
        </w:rPr>
      </w:pPr>
    </w:p>
    <w:p w14:paraId="47A323D6" w14:textId="77777777" w:rsidR="00D01E1D" w:rsidRPr="006F1F9D" w:rsidRDefault="00D01E1D" w:rsidP="00D01E1D">
      <w:pPr>
        <w:spacing w:after="0"/>
        <w:rPr>
          <w:rFonts w:ascii="Times New Roman" w:hAnsi="Times New Roman" w:cs="Times New Roman"/>
          <w:sz w:val="24"/>
          <w:szCs w:val="24"/>
          <w:u w:val="single"/>
        </w:rPr>
      </w:pPr>
      <w:r w:rsidRPr="006F1F9D">
        <w:rPr>
          <w:rFonts w:ascii="Times New Roman" w:hAnsi="Times New Roman" w:cs="Times New Roman"/>
          <w:sz w:val="24"/>
          <w:szCs w:val="24"/>
          <w:u w:val="single"/>
        </w:rPr>
        <w:t>Tips</w:t>
      </w:r>
    </w:p>
    <w:p w14:paraId="58A2AB59" w14:textId="77777777" w:rsidR="00D01E1D" w:rsidRPr="006F1F9D" w:rsidRDefault="00D01E1D" w:rsidP="00D01E1D">
      <w:pPr>
        <w:pStyle w:val="ListParagraph"/>
        <w:numPr>
          <w:ilvl w:val="0"/>
          <w:numId w:val="26"/>
        </w:numPr>
        <w:spacing w:after="0"/>
        <w:rPr>
          <w:rFonts w:ascii="Times New Roman" w:hAnsi="Times New Roman" w:cs="Times New Roman"/>
          <w:sz w:val="24"/>
          <w:szCs w:val="24"/>
          <w:u w:val="single"/>
        </w:rPr>
      </w:pPr>
      <w:r w:rsidRPr="006F1F9D">
        <w:rPr>
          <w:rFonts w:ascii="Times New Roman" w:hAnsi="Times New Roman" w:cs="Times New Roman"/>
          <w:sz w:val="24"/>
          <w:szCs w:val="24"/>
        </w:rPr>
        <w:t>Find similar websites for inspiration</w:t>
      </w:r>
    </w:p>
    <w:p w14:paraId="739450AB" w14:textId="77777777" w:rsidR="00D01E1D" w:rsidRPr="006F1F9D" w:rsidRDefault="00D01E1D" w:rsidP="00D01E1D">
      <w:pPr>
        <w:pStyle w:val="ListParagraph"/>
        <w:numPr>
          <w:ilvl w:val="0"/>
          <w:numId w:val="26"/>
        </w:numPr>
        <w:spacing w:after="0"/>
        <w:rPr>
          <w:rFonts w:ascii="Times New Roman" w:hAnsi="Times New Roman" w:cs="Times New Roman"/>
          <w:sz w:val="24"/>
          <w:szCs w:val="24"/>
          <w:u w:val="single"/>
        </w:rPr>
      </w:pPr>
      <w:r w:rsidRPr="006F1F9D">
        <w:rPr>
          <w:rFonts w:ascii="Times New Roman" w:hAnsi="Times New Roman" w:cs="Times New Roman"/>
          <w:sz w:val="24"/>
          <w:szCs w:val="24"/>
        </w:rPr>
        <w:t xml:space="preserve">Use </w:t>
      </w:r>
      <w:hyperlink r:id="rId26" w:history="1">
        <w:r w:rsidRPr="006F1F9D">
          <w:rPr>
            <w:rStyle w:val="Hyperlink"/>
            <w:rFonts w:ascii="Times New Roman" w:hAnsi="Times New Roman" w:cs="Times New Roman"/>
            <w:sz w:val="24"/>
            <w:szCs w:val="24"/>
          </w:rPr>
          <w:t>https://www.wirify.com/</w:t>
        </w:r>
      </w:hyperlink>
      <w:r w:rsidRPr="006F1F9D">
        <w:rPr>
          <w:rFonts w:ascii="Times New Roman" w:hAnsi="Times New Roman" w:cs="Times New Roman"/>
          <w:sz w:val="24"/>
          <w:szCs w:val="24"/>
        </w:rPr>
        <w:t xml:space="preserve"> to see how potential wireframes would look</w:t>
      </w:r>
    </w:p>
    <w:p w14:paraId="1BE79A12" w14:textId="77777777" w:rsidR="00D01E1D" w:rsidRPr="006F1F9D" w:rsidRDefault="00D01E1D" w:rsidP="00D01E1D">
      <w:pPr>
        <w:pStyle w:val="ListParagraph"/>
        <w:numPr>
          <w:ilvl w:val="0"/>
          <w:numId w:val="26"/>
        </w:numPr>
        <w:spacing w:after="0"/>
        <w:rPr>
          <w:rFonts w:ascii="Times New Roman" w:hAnsi="Times New Roman" w:cs="Times New Roman"/>
          <w:sz w:val="24"/>
          <w:szCs w:val="24"/>
          <w:u w:val="single"/>
        </w:rPr>
      </w:pPr>
      <w:r w:rsidRPr="006F1F9D">
        <w:rPr>
          <w:rFonts w:ascii="Times New Roman" w:hAnsi="Times New Roman" w:cs="Times New Roman"/>
          <w:sz w:val="24"/>
          <w:szCs w:val="24"/>
        </w:rPr>
        <w:t>Label your boxes, write an x to signify an image, don’t write too much text</w:t>
      </w:r>
    </w:p>
    <w:p w14:paraId="1F0E7863" w14:textId="77777777" w:rsidR="00D01E1D" w:rsidRPr="006F1F9D" w:rsidRDefault="00D01E1D" w:rsidP="00D01E1D">
      <w:pPr>
        <w:pStyle w:val="ListParagraph"/>
        <w:numPr>
          <w:ilvl w:val="0"/>
          <w:numId w:val="26"/>
        </w:numPr>
        <w:spacing w:after="0"/>
        <w:rPr>
          <w:rFonts w:ascii="Times New Roman" w:hAnsi="Times New Roman" w:cs="Times New Roman"/>
          <w:sz w:val="24"/>
          <w:szCs w:val="24"/>
          <w:u w:val="single"/>
        </w:rPr>
      </w:pPr>
      <w:r w:rsidRPr="006F1F9D">
        <w:rPr>
          <w:rFonts w:ascii="Times New Roman" w:hAnsi="Times New Roman" w:cs="Times New Roman"/>
          <w:sz w:val="24"/>
          <w:szCs w:val="24"/>
        </w:rPr>
        <w:t>No colors except black, white, or greys</w:t>
      </w:r>
    </w:p>
    <w:p w14:paraId="092D2B43" w14:textId="77777777" w:rsidR="00D01E1D" w:rsidRPr="006F1F9D" w:rsidRDefault="00D01E1D" w:rsidP="00D01E1D">
      <w:pPr>
        <w:pStyle w:val="ListParagraph"/>
        <w:numPr>
          <w:ilvl w:val="0"/>
          <w:numId w:val="26"/>
        </w:numPr>
        <w:spacing w:after="0"/>
        <w:rPr>
          <w:rFonts w:ascii="Times New Roman" w:hAnsi="Times New Roman" w:cs="Times New Roman"/>
          <w:sz w:val="24"/>
          <w:szCs w:val="24"/>
          <w:u w:val="single"/>
        </w:rPr>
      </w:pPr>
      <w:r w:rsidRPr="006F1F9D">
        <w:rPr>
          <w:rFonts w:ascii="Times New Roman" w:hAnsi="Times New Roman" w:cs="Times New Roman"/>
          <w:sz w:val="24"/>
          <w:szCs w:val="24"/>
        </w:rPr>
        <w:t>Explain things as needed</w:t>
      </w:r>
    </w:p>
    <w:p w14:paraId="24E14CC8" w14:textId="77777777" w:rsidR="00D01E1D" w:rsidRPr="006F1F9D" w:rsidRDefault="00D01E1D" w:rsidP="00D01E1D">
      <w:pPr>
        <w:pStyle w:val="ListParagraph"/>
        <w:numPr>
          <w:ilvl w:val="0"/>
          <w:numId w:val="26"/>
        </w:numPr>
        <w:spacing w:after="0"/>
        <w:rPr>
          <w:rFonts w:ascii="Times New Roman" w:hAnsi="Times New Roman" w:cs="Times New Roman"/>
          <w:sz w:val="24"/>
          <w:szCs w:val="24"/>
          <w:u w:val="single"/>
        </w:rPr>
      </w:pPr>
      <w:r w:rsidRPr="00C14DC1">
        <w:rPr>
          <w:rFonts w:ascii="Times New Roman" w:hAnsi="Times New Roman" w:cs="Times New Roman"/>
          <w:b/>
          <w:bCs/>
          <w:sz w:val="24"/>
          <w:szCs w:val="24"/>
        </w:rPr>
        <w:t>Don’t worry about perfection</w:t>
      </w:r>
      <w:r w:rsidRPr="006F1F9D">
        <w:rPr>
          <w:rFonts w:ascii="Times New Roman" w:hAnsi="Times New Roman" w:cs="Times New Roman"/>
          <w:sz w:val="24"/>
          <w:szCs w:val="24"/>
        </w:rPr>
        <w:t>, this is mostly a thinking/planning exercise</w:t>
      </w:r>
    </w:p>
    <w:p w14:paraId="724B6B45" w14:textId="77777777" w:rsidR="00D01E1D" w:rsidRPr="006F1F9D" w:rsidRDefault="00D01E1D" w:rsidP="00D01E1D">
      <w:pPr>
        <w:pStyle w:val="ListParagraph"/>
        <w:numPr>
          <w:ilvl w:val="0"/>
          <w:numId w:val="26"/>
        </w:numPr>
        <w:spacing w:after="0"/>
        <w:rPr>
          <w:rFonts w:ascii="Times New Roman" w:hAnsi="Times New Roman" w:cs="Times New Roman"/>
          <w:sz w:val="24"/>
          <w:szCs w:val="24"/>
          <w:u w:val="single"/>
        </w:rPr>
      </w:pPr>
      <w:r w:rsidRPr="006F1F9D">
        <w:rPr>
          <w:rFonts w:ascii="Times New Roman" w:hAnsi="Times New Roman" w:cs="Times New Roman"/>
          <w:sz w:val="24"/>
          <w:szCs w:val="24"/>
        </w:rPr>
        <w:t xml:space="preserve">Submit only </w:t>
      </w:r>
      <w:r w:rsidRPr="00C14DC1">
        <w:rPr>
          <w:rFonts w:ascii="Times New Roman" w:hAnsi="Times New Roman" w:cs="Times New Roman"/>
          <w:b/>
          <w:bCs/>
          <w:sz w:val="24"/>
          <w:szCs w:val="24"/>
        </w:rPr>
        <w:t>1 wireframe for each website</w:t>
      </w:r>
      <w:r w:rsidRPr="006F1F9D">
        <w:rPr>
          <w:rFonts w:ascii="Times New Roman" w:hAnsi="Times New Roman" w:cs="Times New Roman"/>
          <w:sz w:val="24"/>
          <w:szCs w:val="24"/>
        </w:rPr>
        <w:t xml:space="preserve"> for a total of 3 wireframes</w:t>
      </w:r>
    </w:p>
    <w:p w14:paraId="7836F287" w14:textId="0ED63257" w:rsidR="00D01E1D" w:rsidRDefault="00D01E1D" w:rsidP="00CD583B">
      <w:pPr>
        <w:spacing w:after="0"/>
        <w:rPr>
          <w:rFonts w:ascii="Times New Roman" w:hAnsi="Times New Roman" w:cs="Times New Roman"/>
          <w:sz w:val="24"/>
          <w:szCs w:val="24"/>
        </w:rPr>
      </w:pPr>
    </w:p>
    <w:p w14:paraId="4A55E954" w14:textId="5D46055B" w:rsidR="003C2D7B" w:rsidRPr="003C2D7B" w:rsidRDefault="00E13515" w:rsidP="00CD583B">
      <w:pPr>
        <w:spacing w:after="0"/>
      </w:pPr>
      <w:r w:rsidRPr="00E13515">
        <w:rPr>
          <w:rFonts w:ascii="Times New Roman" w:hAnsi="Times New Roman" w:cs="Times New Roman"/>
          <w:sz w:val="24"/>
          <w:szCs w:val="24"/>
          <w:u w:val="single"/>
        </w:rPr>
        <w:t>In addition to the wireframes</w:t>
      </w:r>
      <w:r w:rsidR="003C2D7B" w:rsidRPr="00E13515">
        <w:rPr>
          <w:rFonts w:ascii="Times New Roman" w:hAnsi="Times New Roman" w:cs="Times New Roman"/>
          <w:sz w:val="24"/>
          <w:szCs w:val="24"/>
          <w:u w:val="single"/>
        </w:rPr>
        <w:t xml:space="preserve">, you will also create </w:t>
      </w:r>
      <w:r w:rsidR="003C2D7B" w:rsidRPr="00E13515">
        <w:rPr>
          <w:rFonts w:ascii="Times New Roman" w:hAnsi="Times New Roman" w:cs="Times New Roman"/>
          <w:b/>
          <w:bCs/>
          <w:sz w:val="24"/>
          <w:szCs w:val="24"/>
          <w:u w:val="single"/>
        </w:rPr>
        <w:t>one style tile</w:t>
      </w:r>
      <w:r w:rsidR="003C2D7B">
        <w:rPr>
          <w:rFonts w:ascii="Times New Roman" w:hAnsi="Times New Roman" w:cs="Times New Roman"/>
          <w:sz w:val="24"/>
          <w:szCs w:val="24"/>
        </w:rPr>
        <w:t xml:space="preserve">. The style tile should be for one </w:t>
      </w:r>
      <w:r w:rsidR="00373C7B">
        <w:rPr>
          <w:rFonts w:ascii="Times New Roman" w:hAnsi="Times New Roman" w:cs="Times New Roman"/>
          <w:sz w:val="24"/>
          <w:szCs w:val="24"/>
        </w:rPr>
        <w:t xml:space="preserve">of the three websites that have a wireframe (personal resume, bakery, or wildlife website mentioned above). </w:t>
      </w:r>
      <w:r w:rsidR="008F1F04">
        <w:rPr>
          <w:rFonts w:ascii="Times New Roman" w:hAnsi="Times New Roman" w:cs="Times New Roman"/>
          <w:sz w:val="24"/>
          <w:szCs w:val="24"/>
        </w:rPr>
        <w:t>I’ve provided a template for the style tile which is located on Blackboard as an attachment to the assignment and in this week’s lecture notes.</w:t>
      </w:r>
    </w:p>
    <w:p w14:paraId="4C7B504A" w14:textId="77777777" w:rsidR="00AA6197" w:rsidRDefault="00AA6197" w:rsidP="00CD583B">
      <w:pPr>
        <w:spacing w:after="0"/>
        <w:rPr>
          <w:rFonts w:ascii="Times New Roman" w:hAnsi="Times New Roman" w:cs="Times New Roman"/>
          <w:sz w:val="24"/>
          <w:szCs w:val="24"/>
        </w:rPr>
      </w:pPr>
    </w:p>
    <w:p w14:paraId="4865B0EA" w14:textId="219F259E" w:rsidR="004B0C8B" w:rsidRDefault="003C2D7B" w:rsidP="004B0C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three wireframes </w:t>
      </w:r>
      <w:r w:rsidR="00F827DA">
        <w:rPr>
          <w:rFonts w:ascii="Times New Roman" w:hAnsi="Times New Roman" w:cs="Times New Roman"/>
          <w:sz w:val="24"/>
          <w:szCs w:val="24"/>
        </w:rPr>
        <w:t xml:space="preserve">and one style tile </w:t>
      </w:r>
      <w:r>
        <w:rPr>
          <w:rFonts w:ascii="Times New Roman" w:hAnsi="Times New Roman" w:cs="Times New Roman"/>
          <w:sz w:val="24"/>
          <w:szCs w:val="24"/>
        </w:rPr>
        <w:t xml:space="preserve">are due by </w:t>
      </w:r>
      <w:r>
        <w:rPr>
          <w:rFonts w:ascii="Times New Roman" w:hAnsi="Times New Roman" w:cs="Times New Roman"/>
          <w:b/>
          <w:bCs/>
          <w:sz w:val="24"/>
          <w:szCs w:val="24"/>
        </w:rPr>
        <w:t>Thursday, September 9</w:t>
      </w:r>
      <w:r w:rsidRPr="003C2D7B">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at 6pm. </w:t>
      </w:r>
      <w:r w:rsidR="00565E7E" w:rsidRPr="003C2D7B">
        <w:rPr>
          <w:rFonts w:ascii="Times New Roman" w:hAnsi="Times New Roman" w:cs="Times New Roman"/>
          <w:sz w:val="24"/>
          <w:szCs w:val="24"/>
        </w:rPr>
        <w:t>To</w:t>
      </w:r>
      <w:r w:rsidR="00565E7E" w:rsidRPr="006F1F9D">
        <w:rPr>
          <w:rFonts w:ascii="Times New Roman" w:hAnsi="Times New Roman" w:cs="Times New Roman"/>
          <w:sz w:val="24"/>
          <w:szCs w:val="24"/>
        </w:rPr>
        <w:t xml:space="preserve"> submit</w:t>
      </w:r>
      <w:r w:rsidR="00CD583B">
        <w:rPr>
          <w:rFonts w:ascii="Times New Roman" w:hAnsi="Times New Roman" w:cs="Times New Roman"/>
          <w:sz w:val="24"/>
          <w:szCs w:val="24"/>
        </w:rPr>
        <w:t xml:space="preserve"> </w:t>
      </w:r>
      <w:r w:rsidR="004C6FFC">
        <w:rPr>
          <w:rFonts w:ascii="Times New Roman" w:hAnsi="Times New Roman" w:cs="Times New Roman"/>
          <w:sz w:val="24"/>
          <w:szCs w:val="24"/>
        </w:rPr>
        <w:t>the work for this exercise</w:t>
      </w:r>
      <w:r w:rsidR="00CD583B">
        <w:rPr>
          <w:rFonts w:ascii="Times New Roman" w:hAnsi="Times New Roman" w:cs="Times New Roman"/>
          <w:sz w:val="24"/>
          <w:szCs w:val="24"/>
        </w:rPr>
        <w:t>,</w:t>
      </w:r>
      <w:r w:rsidR="00565E7E" w:rsidRPr="006F1F9D">
        <w:rPr>
          <w:rFonts w:ascii="Times New Roman" w:hAnsi="Times New Roman" w:cs="Times New Roman"/>
          <w:sz w:val="24"/>
          <w:szCs w:val="24"/>
        </w:rPr>
        <w:t xml:space="preserve"> go to Blackboard </w:t>
      </w:r>
      <w:r w:rsidR="00565E7E" w:rsidRPr="006F1F9D">
        <w:rPr>
          <w:rFonts w:ascii="Times New Roman" w:hAnsi="Times New Roman" w:cs="Times New Roman"/>
          <w:sz w:val="24"/>
          <w:szCs w:val="24"/>
        </w:rPr>
        <w:sym w:font="Wingdings" w:char="F0E0"/>
      </w:r>
      <w:r w:rsidR="00565E7E" w:rsidRPr="006F1F9D">
        <w:rPr>
          <w:rFonts w:ascii="Times New Roman" w:hAnsi="Times New Roman" w:cs="Times New Roman"/>
          <w:sz w:val="24"/>
          <w:szCs w:val="24"/>
        </w:rPr>
        <w:t xml:space="preserve"> Course Materials </w:t>
      </w:r>
      <w:r w:rsidR="00565E7E" w:rsidRPr="006F1F9D">
        <w:rPr>
          <w:rFonts w:ascii="Times New Roman" w:hAnsi="Times New Roman" w:cs="Times New Roman"/>
          <w:sz w:val="24"/>
          <w:szCs w:val="24"/>
        </w:rPr>
        <w:sym w:font="Wingdings" w:char="F0E0"/>
      </w:r>
      <w:r w:rsidR="00565E7E" w:rsidRPr="006F1F9D">
        <w:rPr>
          <w:rFonts w:ascii="Times New Roman" w:hAnsi="Times New Roman" w:cs="Times New Roman"/>
          <w:sz w:val="24"/>
          <w:szCs w:val="24"/>
        </w:rPr>
        <w:t xml:space="preserve"> Lecture Notes for </w:t>
      </w:r>
      <w:r w:rsidR="00565E7E">
        <w:rPr>
          <w:rFonts w:ascii="Times New Roman" w:hAnsi="Times New Roman" w:cs="Times New Roman"/>
          <w:sz w:val="24"/>
          <w:szCs w:val="24"/>
        </w:rPr>
        <w:t>this week’s</w:t>
      </w:r>
      <w:r w:rsidR="00565E7E" w:rsidRPr="006F1F9D">
        <w:rPr>
          <w:rFonts w:ascii="Times New Roman" w:hAnsi="Times New Roman" w:cs="Times New Roman"/>
          <w:sz w:val="24"/>
          <w:szCs w:val="24"/>
        </w:rPr>
        <w:t xml:space="preserve"> class</w:t>
      </w:r>
      <w:r w:rsidR="00C63548">
        <w:rPr>
          <w:rFonts w:ascii="Times New Roman" w:hAnsi="Times New Roman" w:cs="Times New Roman"/>
          <w:sz w:val="24"/>
          <w:szCs w:val="24"/>
        </w:rPr>
        <w:t>.</w:t>
      </w:r>
      <w:r w:rsidR="00565E7E">
        <w:rPr>
          <w:rFonts w:ascii="Times New Roman" w:hAnsi="Times New Roman" w:cs="Times New Roman"/>
          <w:sz w:val="24"/>
          <w:szCs w:val="24"/>
        </w:rPr>
        <w:t xml:space="preserve"> </w:t>
      </w:r>
      <w:r w:rsidR="00743F84">
        <w:rPr>
          <w:rFonts w:ascii="Times New Roman" w:hAnsi="Times New Roman" w:cs="Times New Roman"/>
          <w:sz w:val="24"/>
          <w:szCs w:val="24"/>
        </w:rPr>
        <w:t xml:space="preserve">You can also visit the </w:t>
      </w:r>
      <w:r w:rsidR="00FE0139">
        <w:rPr>
          <w:rFonts w:ascii="Times New Roman" w:hAnsi="Times New Roman" w:cs="Times New Roman"/>
          <w:sz w:val="24"/>
          <w:szCs w:val="24"/>
        </w:rPr>
        <w:t>“</w:t>
      </w:r>
      <w:r w:rsidR="00CD583B">
        <w:rPr>
          <w:rFonts w:ascii="Times New Roman" w:hAnsi="Times New Roman" w:cs="Times New Roman"/>
          <w:sz w:val="24"/>
          <w:szCs w:val="24"/>
        </w:rPr>
        <w:t>Assignments</w:t>
      </w:r>
      <w:r w:rsidR="00FE0139">
        <w:rPr>
          <w:rFonts w:ascii="Times New Roman" w:hAnsi="Times New Roman" w:cs="Times New Roman"/>
          <w:sz w:val="24"/>
          <w:szCs w:val="24"/>
        </w:rPr>
        <w:t>”</w:t>
      </w:r>
      <w:r w:rsidR="00CD583B">
        <w:rPr>
          <w:rFonts w:ascii="Times New Roman" w:hAnsi="Times New Roman" w:cs="Times New Roman"/>
          <w:sz w:val="24"/>
          <w:szCs w:val="24"/>
        </w:rPr>
        <w:t xml:space="preserve"> folder </w:t>
      </w:r>
      <w:r w:rsidR="00FE0139">
        <w:rPr>
          <w:rFonts w:ascii="Times New Roman" w:hAnsi="Times New Roman" w:cs="Times New Roman"/>
          <w:sz w:val="24"/>
          <w:szCs w:val="24"/>
        </w:rPr>
        <w:t>and the submission area will be titled “Website Planning Exercise.” You can submit each file individually or as a zip folder with everything inside of it</w:t>
      </w:r>
      <w:r w:rsidR="001B3888">
        <w:rPr>
          <w:rFonts w:ascii="Times New Roman" w:hAnsi="Times New Roman" w:cs="Times New Roman"/>
          <w:sz w:val="24"/>
          <w:szCs w:val="24"/>
        </w:rPr>
        <w:t>.</w:t>
      </w:r>
      <w:r w:rsidR="00FE0139">
        <w:rPr>
          <w:rFonts w:ascii="Times New Roman" w:hAnsi="Times New Roman" w:cs="Times New Roman"/>
          <w:sz w:val="24"/>
          <w:szCs w:val="24"/>
        </w:rPr>
        <w:t xml:space="preserve"> If you choose to draw your wireframes/style tile, make sure to either take pictures/upload them to blackboard or turn them in at the beginning of class next week. The work submitted will be evaluated based on the rubric explained below.</w:t>
      </w:r>
    </w:p>
    <w:p w14:paraId="3AC19212" w14:textId="77777777" w:rsidR="00951707" w:rsidRDefault="00951707" w:rsidP="004B0C8B">
      <w:pPr>
        <w:spacing w:after="0" w:line="240" w:lineRule="auto"/>
        <w:rPr>
          <w:rFonts w:ascii="Times New Roman" w:hAnsi="Times New Roman" w:cs="Times New Roman"/>
          <w:sz w:val="24"/>
          <w:szCs w:val="24"/>
        </w:rPr>
      </w:pPr>
    </w:p>
    <w:p w14:paraId="261F6FB7" w14:textId="77777777" w:rsidR="00951707" w:rsidRPr="00485259" w:rsidRDefault="00951707" w:rsidP="00951707">
      <w:pPr>
        <w:spacing w:after="0"/>
        <w:rPr>
          <w:rFonts w:ascii="Times New Roman" w:hAnsi="Times New Roman" w:cs="Times New Roman"/>
          <w:b/>
          <w:bCs/>
          <w:sz w:val="24"/>
          <w:szCs w:val="24"/>
          <w:u w:val="single"/>
        </w:rPr>
      </w:pPr>
      <w:r w:rsidRPr="00485259">
        <w:rPr>
          <w:rFonts w:ascii="Times New Roman" w:hAnsi="Times New Roman" w:cs="Times New Roman"/>
          <w:b/>
          <w:bCs/>
          <w:sz w:val="24"/>
          <w:szCs w:val="24"/>
          <w:u w:val="single"/>
        </w:rPr>
        <w:t>Website Planning Rubric – 10pts</w:t>
      </w:r>
    </w:p>
    <w:p w14:paraId="3AF47AB8" w14:textId="38E0089E" w:rsidR="00951707" w:rsidRDefault="00951707" w:rsidP="00951707">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t xml:space="preserve">Wireframes: </w:t>
      </w:r>
      <w:r w:rsidR="007A1200">
        <w:rPr>
          <w:rFonts w:ascii="Times New Roman" w:hAnsi="Times New Roman" w:cs="Times New Roman"/>
          <w:sz w:val="24"/>
          <w:szCs w:val="24"/>
        </w:rPr>
        <w:t>7.5</w:t>
      </w:r>
      <w:r>
        <w:rPr>
          <w:rFonts w:ascii="Times New Roman" w:hAnsi="Times New Roman" w:cs="Times New Roman"/>
          <w:sz w:val="24"/>
          <w:szCs w:val="24"/>
        </w:rPr>
        <w:t>pts</w:t>
      </w:r>
    </w:p>
    <w:p w14:paraId="5014AFFF" w14:textId="62031E86" w:rsidR="00951707" w:rsidRDefault="00951707" w:rsidP="00951707">
      <w:pPr>
        <w:pStyle w:val="ListParagraph"/>
        <w:numPr>
          <w:ilvl w:val="1"/>
          <w:numId w:val="28"/>
        </w:numPr>
        <w:spacing w:after="0"/>
        <w:rPr>
          <w:rFonts w:ascii="Times New Roman" w:hAnsi="Times New Roman" w:cs="Times New Roman"/>
          <w:sz w:val="24"/>
          <w:szCs w:val="24"/>
        </w:rPr>
      </w:pPr>
      <w:r>
        <w:rPr>
          <w:rFonts w:ascii="Times New Roman" w:hAnsi="Times New Roman" w:cs="Times New Roman"/>
          <w:sz w:val="24"/>
          <w:szCs w:val="24"/>
        </w:rPr>
        <w:t>Each Wireframe: 2</w:t>
      </w:r>
      <w:r w:rsidR="007A1200">
        <w:rPr>
          <w:rFonts w:ascii="Times New Roman" w:hAnsi="Times New Roman" w:cs="Times New Roman"/>
          <w:sz w:val="24"/>
          <w:szCs w:val="24"/>
        </w:rPr>
        <w:t>.5</w:t>
      </w:r>
      <w:r>
        <w:rPr>
          <w:rFonts w:ascii="Times New Roman" w:hAnsi="Times New Roman" w:cs="Times New Roman"/>
          <w:sz w:val="24"/>
          <w:szCs w:val="24"/>
        </w:rPr>
        <w:t>pts</w:t>
      </w:r>
    </w:p>
    <w:p w14:paraId="44B0AA98" w14:textId="0264A60C" w:rsidR="00951707" w:rsidRDefault="00951707" w:rsidP="00951707">
      <w:pPr>
        <w:pStyle w:val="ListParagraph"/>
        <w:numPr>
          <w:ilvl w:val="2"/>
          <w:numId w:val="28"/>
        </w:numPr>
        <w:spacing w:after="0"/>
        <w:rPr>
          <w:rFonts w:ascii="Times New Roman" w:hAnsi="Times New Roman" w:cs="Times New Roman"/>
          <w:sz w:val="24"/>
          <w:szCs w:val="24"/>
        </w:rPr>
      </w:pPr>
      <w:r>
        <w:rPr>
          <w:rFonts w:ascii="Times New Roman" w:hAnsi="Times New Roman" w:cs="Times New Roman"/>
          <w:sz w:val="24"/>
          <w:szCs w:val="24"/>
        </w:rPr>
        <w:t>Sufficient relevant wireframe content: 1</w:t>
      </w:r>
      <w:r w:rsidR="007A1200">
        <w:rPr>
          <w:rFonts w:ascii="Times New Roman" w:hAnsi="Times New Roman" w:cs="Times New Roman"/>
          <w:sz w:val="24"/>
          <w:szCs w:val="24"/>
        </w:rPr>
        <w:t>.5</w:t>
      </w:r>
      <w:r>
        <w:rPr>
          <w:rFonts w:ascii="Times New Roman" w:hAnsi="Times New Roman" w:cs="Times New Roman"/>
          <w:sz w:val="24"/>
          <w:szCs w:val="24"/>
        </w:rPr>
        <w:t>pt</w:t>
      </w:r>
    </w:p>
    <w:p w14:paraId="488D64B5" w14:textId="77777777" w:rsidR="00951707" w:rsidRDefault="00951707" w:rsidP="00951707">
      <w:pPr>
        <w:pStyle w:val="ListParagraph"/>
        <w:numPr>
          <w:ilvl w:val="2"/>
          <w:numId w:val="28"/>
        </w:numPr>
        <w:spacing w:after="0"/>
        <w:rPr>
          <w:rFonts w:ascii="Times New Roman" w:hAnsi="Times New Roman" w:cs="Times New Roman"/>
          <w:sz w:val="24"/>
          <w:szCs w:val="24"/>
        </w:rPr>
      </w:pPr>
      <w:r>
        <w:rPr>
          <w:rFonts w:ascii="Times New Roman" w:hAnsi="Times New Roman" w:cs="Times New Roman"/>
          <w:sz w:val="24"/>
          <w:szCs w:val="24"/>
        </w:rPr>
        <w:t>Content is understandable: 1pt</w:t>
      </w:r>
    </w:p>
    <w:p w14:paraId="735D4546" w14:textId="54196025" w:rsidR="00951707" w:rsidRDefault="00951707" w:rsidP="00951707">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Style Tile: </w:t>
      </w:r>
      <w:r w:rsidR="00471EEF">
        <w:rPr>
          <w:rFonts w:ascii="Times New Roman" w:hAnsi="Times New Roman" w:cs="Times New Roman"/>
          <w:sz w:val="24"/>
          <w:szCs w:val="24"/>
        </w:rPr>
        <w:t>2.5</w:t>
      </w:r>
      <w:r>
        <w:rPr>
          <w:rFonts w:ascii="Times New Roman" w:hAnsi="Times New Roman" w:cs="Times New Roman"/>
          <w:sz w:val="24"/>
          <w:szCs w:val="24"/>
        </w:rPr>
        <w:t>pts</w:t>
      </w:r>
    </w:p>
    <w:p w14:paraId="5C37803F" w14:textId="77777777" w:rsidR="00951707" w:rsidRDefault="00951707" w:rsidP="00951707">
      <w:pPr>
        <w:pStyle w:val="ListParagraph"/>
        <w:numPr>
          <w:ilvl w:val="1"/>
          <w:numId w:val="28"/>
        </w:numPr>
        <w:spacing w:after="0"/>
        <w:rPr>
          <w:rFonts w:ascii="Times New Roman" w:hAnsi="Times New Roman" w:cs="Times New Roman"/>
          <w:sz w:val="24"/>
          <w:szCs w:val="24"/>
        </w:rPr>
      </w:pPr>
      <w:r>
        <w:rPr>
          <w:rFonts w:ascii="Times New Roman" w:hAnsi="Times New Roman" w:cs="Times New Roman"/>
          <w:sz w:val="24"/>
          <w:szCs w:val="24"/>
        </w:rPr>
        <w:t>Colors included: .5pt</w:t>
      </w:r>
    </w:p>
    <w:p w14:paraId="583FC76E" w14:textId="77777777" w:rsidR="00951707" w:rsidRDefault="00951707" w:rsidP="00951707">
      <w:pPr>
        <w:pStyle w:val="ListParagraph"/>
        <w:numPr>
          <w:ilvl w:val="1"/>
          <w:numId w:val="28"/>
        </w:numPr>
        <w:spacing w:after="0"/>
        <w:rPr>
          <w:rFonts w:ascii="Times New Roman" w:hAnsi="Times New Roman" w:cs="Times New Roman"/>
          <w:sz w:val="24"/>
          <w:szCs w:val="24"/>
        </w:rPr>
      </w:pPr>
      <w:r>
        <w:rPr>
          <w:rFonts w:ascii="Times New Roman" w:hAnsi="Times New Roman" w:cs="Times New Roman"/>
          <w:sz w:val="24"/>
          <w:szCs w:val="24"/>
        </w:rPr>
        <w:t>Fonts included: .5pt</w:t>
      </w:r>
    </w:p>
    <w:p w14:paraId="21D298EF" w14:textId="77777777" w:rsidR="00951707" w:rsidRDefault="00951707" w:rsidP="00951707">
      <w:pPr>
        <w:pStyle w:val="ListParagraph"/>
        <w:numPr>
          <w:ilvl w:val="1"/>
          <w:numId w:val="28"/>
        </w:numPr>
        <w:spacing w:after="0"/>
        <w:rPr>
          <w:rFonts w:ascii="Times New Roman" w:hAnsi="Times New Roman" w:cs="Times New Roman"/>
          <w:sz w:val="24"/>
          <w:szCs w:val="24"/>
        </w:rPr>
      </w:pPr>
      <w:r>
        <w:rPr>
          <w:rFonts w:ascii="Times New Roman" w:hAnsi="Times New Roman" w:cs="Times New Roman"/>
          <w:sz w:val="24"/>
          <w:szCs w:val="24"/>
        </w:rPr>
        <w:t>Relevant adjectives used: .5pt</w:t>
      </w:r>
    </w:p>
    <w:p w14:paraId="2741D7BA" w14:textId="6BB03647" w:rsidR="00951707" w:rsidRPr="004F12B7" w:rsidRDefault="00951707" w:rsidP="00951707">
      <w:pPr>
        <w:pStyle w:val="ListParagraph"/>
        <w:numPr>
          <w:ilvl w:val="1"/>
          <w:numId w:val="28"/>
        </w:numPr>
        <w:spacing w:after="0"/>
        <w:rPr>
          <w:rFonts w:ascii="Times New Roman" w:hAnsi="Times New Roman" w:cs="Times New Roman"/>
          <w:sz w:val="24"/>
          <w:szCs w:val="24"/>
        </w:rPr>
      </w:pPr>
      <w:r>
        <w:rPr>
          <w:rFonts w:ascii="Times New Roman" w:hAnsi="Times New Roman" w:cs="Times New Roman"/>
          <w:sz w:val="24"/>
          <w:szCs w:val="24"/>
        </w:rPr>
        <w:t xml:space="preserve">Overall </w:t>
      </w:r>
      <w:proofErr w:type="gramStart"/>
      <w:r>
        <w:rPr>
          <w:rFonts w:ascii="Times New Roman" w:hAnsi="Times New Roman" w:cs="Times New Roman"/>
          <w:sz w:val="24"/>
          <w:szCs w:val="24"/>
        </w:rPr>
        <w:t>website</w:t>
      </w:r>
      <w:proofErr w:type="gramEnd"/>
      <w:r>
        <w:rPr>
          <w:rFonts w:ascii="Times New Roman" w:hAnsi="Times New Roman" w:cs="Times New Roman"/>
          <w:sz w:val="24"/>
          <w:szCs w:val="24"/>
        </w:rPr>
        <w:t xml:space="preserve"> feel conveyed successfully: .</w:t>
      </w:r>
      <w:r w:rsidR="00D63D7A">
        <w:rPr>
          <w:rFonts w:ascii="Times New Roman" w:hAnsi="Times New Roman" w:cs="Times New Roman"/>
          <w:sz w:val="24"/>
          <w:szCs w:val="24"/>
        </w:rPr>
        <w:t>1</w:t>
      </w:r>
      <w:r>
        <w:rPr>
          <w:rFonts w:ascii="Times New Roman" w:hAnsi="Times New Roman" w:cs="Times New Roman"/>
          <w:sz w:val="24"/>
          <w:szCs w:val="24"/>
        </w:rPr>
        <w:t>pt</w:t>
      </w:r>
    </w:p>
    <w:p w14:paraId="28D5F9E6" w14:textId="6177C67E" w:rsidR="004F12B7" w:rsidRDefault="004F12B7" w:rsidP="008651EA">
      <w:pPr>
        <w:spacing w:after="0"/>
        <w:rPr>
          <w:rFonts w:ascii="Times New Roman" w:hAnsi="Times New Roman" w:cs="Times New Roman"/>
          <w:sz w:val="24"/>
          <w:szCs w:val="24"/>
        </w:rPr>
      </w:pPr>
    </w:p>
    <w:p w14:paraId="45CF48AB" w14:textId="07D67367" w:rsidR="00EA071F" w:rsidRPr="00D20711" w:rsidRDefault="00EA071F" w:rsidP="00EA071F">
      <w:pPr>
        <w:pStyle w:val="Heading2"/>
        <w:spacing w:before="0"/>
        <w:rPr>
          <w:rFonts w:ascii="Times New Roman" w:hAnsi="Times New Roman" w:cs="Times New Roman"/>
          <w:sz w:val="32"/>
          <w:szCs w:val="32"/>
        </w:rPr>
      </w:pPr>
      <w:r>
        <w:rPr>
          <w:rFonts w:ascii="Times New Roman" w:hAnsi="Times New Roman" w:cs="Times New Roman"/>
          <w:sz w:val="32"/>
          <w:szCs w:val="32"/>
        </w:rPr>
        <w:t xml:space="preserve">Participation Questions </w:t>
      </w:r>
      <w:r w:rsidR="00D33354">
        <w:rPr>
          <w:rFonts w:ascii="Times New Roman" w:hAnsi="Times New Roman" w:cs="Times New Roman"/>
          <w:sz w:val="32"/>
          <w:szCs w:val="32"/>
        </w:rPr>
        <w:t>9/2</w:t>
      </w:r>
    </w:p>
    <w:p w14:paraId="4B06C7BC" w14:textId="11EC65A3" w:rsidR="00EA071F" w:rsidRDefault="00EA071F" w:rsidP="008651EA">
      <w:pPr>
        <w:spacing w:after="0"/>
        <w:rPr>
          <w:rFonts w:ascii="Times New Roman" w:hAnsi="Times New Roman" w:cs="Times New Roman"/>
          <w:sz w:val="24"/>
          <w:szCs w:val="24"/>
        </w:rPr>
      </w:pPr>
      <w:r>
        <w:rPr>
          <w:rFonts w:ascii="Times New Roman" w:hAnsi="Times New Roman" w:cs="Times New Roman"/>
          <w:sz w:val="24"/>
          <w:szCs w:val="24"/>
        </w:rPr>
        <w:t xml:space="preserve">To receive credit for participation in today’s class, please answer all the questions in the Google Form linked below. If you don’t want to answer the final question (fun), simply put N/A (not applicable) for your answer and that will count. </w:t>
      </w:r>
    </w:p>
    <w:p w14:paraId="3503C9C0" w14:textId="402DF24A" w:rsidR="00EA071F" w:rsidRDefault="00EA071F" w:rsidP="008651EA">
      <w:pPr>
        <w:spacing w:after="0"/>
        <w:rPr>
          <w:rFonts w:ascii="Times New Roman" w:hAnsi="Times New Roman" w:cs="Times New Roman"/>
          <w:sz w:val="24"/>
          <w:szCs w:val="24"/>
        </w:rPr>
      </w:pPr>
    </w:p>
    <w:p w14:paraId="3DB4DD6B" w14:textId="3FBCDA11" w:rsidR="007C4B9B" w:rsidRPr="007C4B9B" w:rsidRDefault="007C4B9B" w:rsidP="008651EA">
      <w:pPr>
        <w:spacing w:after="0"/>
        <w:rPr>
          <w:rFonts w:ascii="Times New Roman" w:hAnsi="Times New Roman" w:cs="Times New Roman"/>
          <w:b/>
          <w:sz w:val="24"/>
          <w:szCs w:val="24"/>
        </w:rPr>
      </w:pPr>
      <w:r>
        <w:rPr>
          <w:rFonts w:ascii="Times New Roman" w:hAnsi="Times New Roman" w:cs="Times New Roman"/>
          <w:b/>
          <w:sz w:val="24"/>
          <w:szCs w:val="24"/>
        </w:rPr>
        <w:t>This Week’s Participation Questions:</w:t>
      </w:r>
    </w:p>
    <w:p w14:paraId="26EAAC94" w14:textId="201008CB" w:rsidR="00FB61DA" w:rsidRDefault="00070A7D" w:rsidP="008651EA">
      <w:pPr>
        <w:spacing w:after="0"/>
        <w:rPr>
          <w:rFonts w:ascii="Times New Roman" w:hAnsi="Times New Roman" w:cs="Times New Roman"/>
          <w:sz w:val="24"/>
          <w:szCs w:val="24"/>
        </w:rPr>
      </w:pPr>
      <w:hyperlink r:id="rId27" w:history="1">
        <w:r w:rsidR="00FB61DA" w:rsidRPr="00B44C48">
          <w:rPr>
            <w:rStyle w:val="Hyperlink"/>
            <w:rFonts w:ascii="Times New Roman" w:hAnsi="Times New Roman" w:cs="Times New Roman"/>
            <w:sz w:val="24"/>
            <w:szCs w:val="24"/>
          </w:rPr>
          <w:t>https://forms.gle/y1k5fZBjudBqatCLA</w:t>
        </w:r>
      </w:hyperlink>
      <w:r w:rsidR="00FB61DA">
        <w:rPr>
          <w:rFonts w:ascii="Times New Roman" w:hAnsi="Times New Roman" w:cs="Times New Roman"/>
          <w:sz w:val="24"/>
          <w:szCs w:val="24"/>
        </w:rPr>
        <w:t xml:space="preserve"> </w:t>
      </w:r>
    </w:p>
    <w:p w14:paraId="25596220" w14:textId="77777777" w:rsidR="004C6FFC" w:rsidRDefault="004C6FFC" w:rsidP="008651EA">
      <w:pPr>
        <w:spacing w:after="0"/>
        <w:rPr>
          <w:rFonts w:ascii="Times New Roman" w:hAnsi="Times New Roman" w:cs="Times New Roman"/>
          <w:sz w:val="24"/>
          <w:szCs w:val="24"/>
        </w:rPr>
      </w:pPr>
    </w:p>
    <w:p w14:paraId="17C0EA90" w14:textId="77777777" w:rsidR="00CC0403" w:rsidRDefault="00CC0403" w:rsidP="00CC0403">
      <w:pPr>
        <w:spacing w:after="0"/>
        <w:rPr>
          <w:rFonts w:ascii="Times New Roman" w:hAnsi="Times New Roman" w:cs="Times New Roman"/>
          <w:b/>
          <w:bCs/>
          <w:sz w:val="24"/>
          <w:szCs w:val="24"/>
        </w:rPr>
      </w:pPr>
      <w:r w:rsidRPr="00012698">
        <w:rPr>
          <w:rFonts w:ascii="Times New Roman" w:hAnsi="Times New Roman" w:cs="Times New Roman"/>
          <w:b/>
          <w:bCs/>
          <w:sz w:val="24"/>
          <w:szCs w:val="24"/>
        </w:rPr>
        <w:t>Previous Participation Question</w:t>
      </w:r>
      <w:r>
        <w:rPr>
          <w:rFonts w:ascii="Times New Roman" w:hAnsi="Times New Roman" w:cs="Times New Roman"/>
          <w:b/>
          <w:bCs/>
          <w:sz w:val="24"/>
          <w:szCs w:val="24"/>
        </w:rPr>
        <w:t>s/</w:t>
      </w:r>
      <w:r w:rsidRPr="00012698">
        <w:rPr>
          <w:rFonts w:ascii="Times New Roman" w:hAnsi="Times New Roman" w:cs="Times New Roman"/>
          <w:b/>
          <w:bCs/>
          <w:sz w:val="24"/>
          <w:szCs w:val="24"/>
        </w:rPr>
        <w:t>Responses</w:t>
      </w:r>
    </w:p>
    <w:p w14:paraId="5EF361C4" w14:textId="77777777" w:rsidR="00CC0403" w:rsidRDefault="00CC0403" w:rsidP="00CC0403">
      <w:pPr>
        <w:spacing w:after="0"/>
        <w:rPr>
          <w:rFonts w:ascii="Times New Roman" w:hAnsi="Times New Roman" w:cs="Times New Roman"/>
          <w:bCs/>
          <w:sz w:val="24"/>
          <w:szCs w:val="24"/>
        </w:rPr>
      </w:pPr>
      <w:r>
        <w:rPr>
          <w:rFonts w:ascii="Times New Roman" w:hAnsi="Times New Roman" w:cs="Times New Roman"/>
          <w:bCs/>
          <w:sz w:val="24"/>
          <w:szCs w:val="24"/>
        </w:rPr>
        <w:t xml:space="preserve">These are the participation questions from last week: </w:t>
      </w:r>
    </w:p>
    <w:p w14:paraId="39FA72AC" w14:textId="77777777" w:rsidR="00CC0403" w:rsidRDefault="00070A7D" w:rsidP="00CC0403">
      <w:pPr>
        <w:spacing w:after="0"/>
        <w:rPr>
          <w:rFonts w:ascii="Times New Roman" w:hAnsi="Times New Roman" w:cs="Times New Roman"/>
          <w:sz w:val="24"/>
          <w:szCs w:val="24"/>
        </w:rPr>
      </w:pPr>
      <w:hyperlink r:id="rId28" w:history="1">
        <w:r w:rsidR="00CC0403" w:rsidRPr="002F3FD6">
          <w:rPr>
            <w:rStyle w:val="Hyperlink"/>
            <w:rFonts w:ascii="Times New Roman" w:hAnsi="Times New Roman" w:cs="Times New Roman"/>
            <w:sz w:val="24"/>
            <w:szCs w:val="24"/>
          </w:rPr>
          <w:t>https://forms.gle/VgsZxP5rMUNtmRv56</w:t>
        </w:r>
      </w:hyperlink>
    </w:p>
    <w:p w14:paraId="580DFB7D" w14:textId="77777777" w:rsidR="00CC0403" w:rsidRPr="00950089" w:rsidRDefault="00CC0403" w:rsidP="00CC0403">
      <w:pPr>
        <w:spacing w:after="0"/>
        <w:rPr>
          <w:rFonts w:ascii="Times New Roman" w:hAnsi="Times New Roman" w:cs="Times New Roman"/>
          <w:bCs/>
          <w:sz w:val="24"/>
          <w:szCs w:val="24"/>
        </w:rPr>
      </w:pPr>
    </w:p>
    <w:p w14:paraId="2B75BD6F" w14:textId="77777777" w:rsidR="00CC0403" w:rsidRDefault="00CC0403" w:rsidP="00CC0403">
      <w:pPr>
        <w:spacing w:after="0"/>
        <w:rPr>
          <w:rFonts w:ascii="Times New Roman" w:hAnsi="Times New Roman" w:cs="Times New Roman"/>
          <w:sz w:val="24"/>
          <w:szCs w:val="24"/>
        </w:rPr>
      </w:pPr>
      <w:r>
        <w:rPr>
          <w:rFonts w:ascii="Times New Roman" w:hAnsi="Times New Roman" w:cs="Times New Roman"/>
          <w:sz w:val="24"/>
          <w:szCs w:val="24"/>
        </w:rPr>
        <w:t xml:space="preserve">This link has the responses to the fun question from last week. Feel free to look over the responses from myself and your peers. </w:t>
      </w:r>
    </w:p>
    <w:p w14:paraId="720A282F" w14:textId="23E148AE" w:rsidR="003D1323" w:rsidRDefault="00070A7D" w:rsidP="008651EA">
      <w:pPr>
        <w:spacing w:after="0"/>
        <w:rPr>
          <w:rStyle w:val="Hyperlink"/>
          <w:rFonts w:ascii="Times New Roman" w:hAnsi="Times New Roman" w:cs="Times New Roman"/>
          <w:sz w:val="24"/>
          <w:szCs w:val="24"/>
        </w:rPr>
      </w:pPr>
      <w:hyperlink r:id="rId29" w:history="1">
        <w:r w:rsidR="00427CA6" w:rsidRPr="00BF34C6">
          <w:rPr>
            <w:rStyle w:val="Hyperlink"/>
            <w:rFonts w:ascii="Times New Roman" w:hAnsi="Times New Roman" w:cs="Times New Roman"/>
            <w:sz w:val="24"/>
            <w:szCs w:val="24"/>
          </w:rPr>
          <w:t>https://docs.google.com/spreadsheets/d/1QLoQzbO-Er7ARIECl0aPvY1lKUyZTdYeuwsn4g0XEAk/edit?usp=sharing</w:t>
        </w:r>
      </w:hyperlink>
    </w:p>
    <w:p w14:paraId="045BAB20" w14:textId="77777777" w:rsidR="00427CA6" w:rsidRPr="00CA539A" w:rsidRDefault="00427CA6" w:rsidP="008651EA">
      <w:pPr>
        <w:spacing w:after="0"/>
        <w:rPr>
          <w:rFonts w:ascii="Times New Roman" w:hAnsi="Times New Roman" w:cs="Times New Roman"/>
          <w:sz w:val="24"/>
          <w:szCs w:val="24"/>
        </w:rPr>
      </w:pPr>
    </w:p>
    <w:p w14:paraId="491C46F8" w14:textId="66971F9C" w:rsidR="00DF2281" w:rsidRPr="00D20711" w:rsidRDefault="00DF2281" w:rsidP="00DF2281">
      <w:pPr>
        <w:pStyle w:val="Heading2"/>
        <w:spacing w:before="0"/>
        <w:rPr>
          <w:rFonts w:ascii="Times New Roman" w:hAnsi="Times New Roman" w:cs="Times New Roman"/>
          <w:sz w:val="32"/>
          <w:szCs w:val="32"/>
        </w:rPr>
      </w:pPr>
      <w:r>
        <w:rPr>
          <w:rFonts w:ascii="Times New Roman" w:hAnsi="Times New Roman" w:cs="Times New Roman"/>
          <w:sz w:val="32"/>
          <w:szCs w:val="32"/>
        </w:rPr>
        <w:t>Next Week</w:t>
      </w:r>
    </w:p>
    <w:p w14:paraId="4E4A0BCC" w14:textId="0488DED8" w:rsidR="007B603B" w:rsidRDefault="007B603B" w:rsidP="007B603B">
      <w:pPr>
        <w:spacing w:after="0"/>
        <w:rPr>
          <w:rFonts w:ascii="Times New Roman" w:hAnsi="Times New Roman" w:cs="Times New Roman"/>
          <w:sz w:val="24"/>
          <w:szCs w:val="24"/>
        </w:rPr>
      </w:pPr>
      <w:r w:rsidRPr="007B603B">
        <w:rPr>
          <w:rFonts w:ascii="Times New Roman" w:hAnsi="Times New Roman" w:cs="Times New Roman"/>
          <w:sz w:val="24"/>
          <w:szCs w:val="24"/>
        </w:rPr>
        <w:t xml:space="preserve">We will learn about HTML and how it’s used to create websites. The links below will provide an introductory glimpse into HTML and some of the tags used in it. </w:t>
      </w:r>
    </w:p>
    <w:p w14:paraId="11D9A597" w14:textId="77777777" w:rsidR="007B603B" w:rsidRPr="007B603B" w:rsidRDefault="007B603B" w:rsidP="007B603B">
      <w:pPr>
        <w:spacing w:after="0"/>
        <w:rPr>
          <w:rFonts w:ascii="Times New Roman" w:hAnsi="Times New Roman" w:cs="Times New Roman"/>
          <w:sz w:val="24"/>
          <w:szCs w:val="24"/>
        </w:rPr>
      </w:pPr>
    </w:p>
    <w:p w14:paraId="2569D587" w14:textId="77777777" w:rsidR="007B603B" w:rsidRDefault="00070A7D" w:rsidP="007B603B">
      <w:pPr>
        <w:numPr>
          <w:ilvl w:val="0"/>
          <w:numId w:val="29"/>
        </w:numPr>
        <w:spacing w:after="0"/>
        <w:rPr>
          <w:rFonts w:ascii="Times New Roman" w:hAnsi="Times New Roman" w:cs="Times New Roman"/>
          <w:sz w:val="24"/>
          <w:szCs w:val="24"/>
        </w:rPr>
      </w:pPr>
      <w:hyperlink r:id="rId30" w:history="1">
        <w:r w:rsidR="007B603B" w:rsidRPr="007B603B">
          <w:rPr>
            <w:rStyle w:val="Hyperlink"/>
            <w:rFonts w:ascii="Times New Roman" w:hAnsi="Times New Roman" w:cs="Times New Roman"/>
            <w:sz w:val="24"/>
            <w:szCs w:val="24"/>
          </w:rPr>
          <w:t>https://www.w3schools.com/html/html_intro.asp</w:t>
        </w:r>
      </w:hyperlink>
    </w:p>
    <w:p w14:paraId="445F8F56" w14:textId="029B932D" w:rsidR="007B603B" w:rsidRPr="007B603B" w:rsidRDefault="00070A7D" w:rsidP="007B603B">
      <w:pPr>
        <w:numPr>
          <w:ilvl w:val="0"/>
          <w:numId w:val="29"/>
        </w:numPr>
        <w:spacing w:after="0"/>
        <w:rPr>
          <w:rFonts w:ascii="Times New Roman" w:hAnsi="Times New Roman" w:cs="Times New Roman"/>
          <w:sz w:val="24"/>
          <w:szCs w:val="24"/>
        </w:rPr>
      </w:pPr>
      <w:hyperlink r:id="rId31" w:history="1">
        <w:r w:rsidR="007B603B" w:rsidRPr="007B603B">
          <w:rPr>
            <w:rStyle w:val="Hyperlink"/>
            <w:rFonts w:ascii="Times New Roman" w:hAnsi="Times New Roman" w:cs="Times New Roman"/>
            <w:sz w:val="24"/>
            <w:szCs w:val="24"/>
          </w:rPr>
          <w:t>https://www.htmldog.com/guides/html/beginner/</w:t>
        </w:r>
      </w:hyperlink>
      <w:r w:rsidR="007B603B" w:rsidRPr="007B603B">
        <w:rPr>
          <w:rFonts w:ascii="Times New Roman" w:hAnsi="Times New Roman" w:cs="Times New Roman"/>
          <w:sz w:val="24"/>
          <w:szCs w:val="24"/>
        </w:rPr>
        <w:t xml:space="preserve"> (Getting Started/Tags, Attributes, and Elements are good places to start)</w:t>
      </w:r>
    </w:p>
    <w:p w14:paraId="52050E00" w14:textId="52077699" w:rsidR="00AF2834" w:rsidRPr="00302DA6" w:rsidRDefault="00AF2834" w:rsidP="00302DA6">
      <w:pPr>
        <w:rPr>
          <w:rFonts w:ascii="Times New Roman" w:hAnsi="Times New Roman" w:cs="Times New Roman"/>
          <w:sz w:val="24"/>
          <w:szCs w:val="24"/>
        </w:rPr>
      </w:pPr>
    </w:p>
    <w:sectPr w:rsidR="00AF2834" w:rsidRPr="00302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658"/>
    <w:multiLevelType w:val="hybridMultilevel"/>
    <w:tmpl w:val="C9F8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91253"/>
    <w:multiLevelType w:val="hybridMultilevel"/>
    <w:tmpl w:val="4478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A1403"/>
    <w:multiLevelType w:val="hybridMultilevel"/>
    <w:tmpl w:val="CAAC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921A4"/>
    <w:multiLevelType w:val="hybridMultilevel"/>
    <w:tmpl w:val="7A30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C4C84"/>
    <w:multiLevelType w:val="hybridMultilevel"/>
    <w:tmpl w:val="685AD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52D58"/>
    <w:multiLevelType w:val="hybridMultilevel"/>
    <w:tmpl w:val="69B6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D56DD"/>
    <w:multiLevelType w:val="hybridMultilevel"/>
    <w:tmpl w:val="609CB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50112D"/>
    <w:multiLevelType w:val="hybridMultilevel"/>
    <w:tmpl w:val="4448C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544810"/>
    <w:multiLevelType w:val="hybridMultilevel"/>
    <w:tmpl w:val="B6A4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D71E6F"/>
    <w:multiLevelType w:val="hybridMultilevel"/>
    <w:tmpl w:val="5900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77837"/>
    <w:multiLevelType w:val="hybridMultilevel"/>
    <w:tmpl w:val="63F2AE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44F2A"/>
    <w:multiLevelType w:val="hybridMultilevel"/>
    <w:tmpl w:val="8FF2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DA149F"/>
    <w:multiLevelType w:val="hybridMultilevel"/>
    <w:tmpl w:val="7E1C7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207F6C"/>
    <w:multiLevelType w:val="hybridMultilevel"/>
    <w:tmpl w:val="5946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384F00"/>
    <w:multiLevelType w:val="hybridMultilevel"/>
    <w:tmpl w:val="15F8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09233B"/>
    <w:multiLevelType w:val="hybridMultilevel"/>
    <w:tmpl w:val="6862F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E45DD9"/>
    <w:multiLevelType w:val="hybridMultilevel"/>
    <w:tmpl w:val="2A9C1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A25A1B"/>
    <w:multiLevelType w:val="hybridMultilevel"/>
    <w:tmpl w:val="22BA9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403721"/>
    <w:multiLevelType w:val="hybridMultilevel"/>
    <w:tmpl w:val="38B6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106D39"/>
    <w:multiLevelType w:val="hybridMultilevel"/>
    <w:tmpl w:val="DB9A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B670FE"/>
    <w:multiLevelType w:val="hybridMultilevel"/>
    <w:tmpl w:val="122A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C8750E"/>
    <w:multiLevelType w:val="hybridMultilevel"/>
    <w:tmpl w:val="C3D687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2166C0"/>
    <w:multiLevelType w:val="hybridMultilevel"/>
    <w:tmpl w:val="4064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023DD"/>
    <w:multiLevelType w:val="hybridMultilevel"/>
    <w:tmpl w:val="F6AE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EF5C8C"/>
    <w:multiLevelType w:val="hybridMultilevel"/>
    <w:tmpl w:val="5C988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485225"/>
    <w:multiLevelType w:val="hybridMultilevel"/>
    <w:tmpl w:val="59581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EC3F03"/>
    <w:multiLevelType w:val="hybridMultilevel"/>
    <w:tmpl w:val="4300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B26B2E"/>
    <w:multiLevelType w:val="hybridMultilevel"/>
    <w:tmpl w:val="491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A36DD9"/>
    <w:multiLevelType w:val="hybridMultilevel"/>
    <w:tmpl w:val="F56A8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F364EE"/>
    <w:multiLevelType w:val="hybridMultilevel"/>
    <w:tmpl w:val="B0C4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0334AB"/>
    <w:multiLevelType w:val="hybridMultilevel"/>
    <w:tmpl w:val="6E2C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6A6C67"/>
    <w:multiLevelType w:val="hybridMultilevel"/>
    <w:tmpl w:val="FCD4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8A341C"/>
    <w:multiLevelType w:val="hybridMultilevel"/>
    <w:tmpl w:val="9530C5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2E3AAB"/>
    <w:multiLevelType w:val="hybridMultilevel"/>
    <w:tmpl w:val="CFA2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351E25"/>
    <w:multiLevelType w:val="hybridMultilevel"/>
    <w:tmpl w:val="5A64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F00B10"/>
    <w:multiLevelType w:val="multilevel"/>
    <w:tmpl w:val="3208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6227F8"/>
    <w:multiLevelType w:val="hybridMultilevel"/>
    <w:tmpl w:val="2376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740672"/>
    <w:multiLevelType w:val="hybridMultilevel"/>
    <w:tmpl w:val="2A08BC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547CA6"/>
    <w:multiLevelType w:val="hybridMultilevel"/>
    <w:tmpl w:val="6F1E64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2380D15"/>
    <w:multiLevelType w:val="hybridMultilevel"/>
    <w:tmpl w:val="2894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80473D"/>
    <w:multiLevelType w:val="hybridMultilevel"/>
    <w:tmpl w:val="5EE0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0"/>
  </w:num>
  <w:num w:numId="3">
    <w:abstractNumId w:val="35"/>
  </w:num>
  <w:num w:numId="4">
    <w:abstractNumId w:val="20"/>
  </w:num>
  <w:num w:numId="5">
    <w:abstractNumId w:val="23"/>
  </w:num>
  <w:num w:numId="6">
    <w:abstractNumId w:val="30"/>
  </w:num>
  <w:num w:numId="7">
    <w:abstractNumId w:val="24"/>
  </w:num>
  <w:num w:numId="8">
    <w:abstractNumId w:val="33"/>
  </w:num>
  <w:num w:numId="9">
    <w:abstractNumId w:val="26"/>
  </w:num>
  <w:num w:numId="10">
    <w:abstractNumId w:val="2"/>
  </w:num>
  <w:num w:numId="11">
    <w:abstractNumId w:val="19"/>
  </w:num>
  <w:num w:numId="12">
    <w:abstractNumId w:val="5"/>
  </w:num>
  <w:num w:numId="13">
    <w:abstractNumId w:val="29"/>
  </w:num>
  <w:num w:numId="14">
    <w:abstractNumId w:val="15"/>
  </w:num>
  <w:num w:numId="15">
    <w:abstractNumId w:val="25"/>
  </w:num>
  <w:num w:numId="16">
    <w:abstractNumId w:val="13"/>
  </w:num>
  <w:num w:numId="17">
    <w:abstractNumId w:val="36"/>
  </w:num>
  <w:num w:numId="18">
    <w:abstractNumId w:val="0"/>
  </w:num>
  <w:num w:numId="19">
    <w:abstractNumId w:val="31"/>
  </w:num>
  <w:num w:numId="20">
    <w:abstractNumId w:val="8"/>
  </w:num>
  <w:num w:numId="21">
    <w:abstractNumId w:val="32"/>
  </w:num>
  <w:num w:numId="22">
    <w:abstractNumId w:val="10"/>
  </w:num>
  <w:num w:numId="23">
    <w:abstractNumId w:val="21"/>
  </w:num>
  <w:num w:numId="24">
    <w:abstractNumId w:val="37"/>
  </w:num>
  <w:num w:numId="25">
    <w:abstractNumId w:val="9"/>
  </w:num>
  <w:num w:numId="26">
    <w:abstractNumId w:val="7"/>
  </w:num>
  <w:num w:numId="27">
    <w:abstractNumId w:val="34"/>
  </w:num>
  <w:num w:numId="28">
    <w:abstractNumId w:val="12"/>
  </w:num>
  <w:num w:numId="29">
    <w:abstractNumId w:val="27"/>
  </w:num>
  <w:num w:numId="30">
    <w:abstractNumId w:val="38"/>
  </w:num>
  <w:num w:numId="31">
    <w:abstractNumId w:val="4"/>
  </w:num>
  <w:num w:numId="32">
    <w:abstractNumId w:val="28"/>
  </w:num>
  <w:num w:numId="33">
    <w:abstractNumId w:val="18"/>
  </w:num>
  <w:num w:numId="34">
    <w:abstractNumId w:val="1"/>
  </w:num>
  <w:num w:numId="35">
    <w:abstractNumId w:val="3"/>
  </w:num>
  <w:num w:numId="36">
    <w:abstractNumId w:val="39"/>
  </w:num>
  <w:num w:numId="37">
    <w:abstractNumId w:val="11"/>
  </w:num>
  <w:num w:numId="38">
    <w:abstractNumId w:val="6"/>
  </w:num>
  <w:num w:numId="39">
    <w:abstractNumId w:val="17"/>
  </w:num>
  <w:num w:numId="40">
    <w:abstractNumId w:val="14"/>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0F"/>
    <w:rsid w:val="00000899"/>
    <w:rsid w:val="00012698"/>
    <w:rsid w:val="00025EFC"/>
    <w:rsid w:val="00036B87"/>
    <w:rsid w:val="00042B8B"/>
    <w:rsid w:val="00045492"/>
    <w:rsid w:val="000507AF"/>
    <w:rsid w:val="00055E7C"/>
    <w:rsid w:val="000634EF"/>
    <w:rsid w:val="00067151"/>
    <w:rsid w:val="000707DD"/>
    <w:rsid w:val="00070A7D"/>
    <w:rsid w:val="00083277"/>
    <w:rsid w:val="000870DF"/>
    <w:rsid w:val="000A412B"/>
    <w:rsid w:val="000A773C"/>
    <w:rsid w:val="000A7DF7"/>
    <w:rsid w:val="000B1FC2"/>
    <w:rsid w:val="000B398D"/>
    <w:rsid w:val="000C16CF"/>
    <w:rsid w:val="000D27F8"/>
    <w:rsid w:val="000D58DA"/>
    <w:rsid w:val="000E7212"/>
    <w:rsid w:val="000F1445"/>
    <w:rsid w:val="000F60B8"/>
    <w:rsid w:val="001016F3"/>
    <w:rsid w:val="00104396"/>
    <w:rsid w:val="00107AB8"/>
    <w:rsid w:val="00112649"/>
    <w:rsid w:val="001178B5"/>
    <w:rsid w:val="001179CD"/>
    <w:rsid w:val="00123E76"/>
    <w:rsid w:val="00125AE0"/>
    <w:rsid w:val="00126637"/>
    <w:rsid w:val="00131542"/>
    <w:rsid w:val="00131FC7"/>
    <w:rsid w:val="001406C2"/>
    <w:rsid w:val="00144FDB"/>
    <w:rsid w:val="0014651B"/>
    <w:rsid w:val="00147366"/>
    <w:rsid w:val="001615A1"/>
    <w:rsid w:val="00161801"/>
    <w:rsid w:val="001642B5"/>
    <w:rsid w:val="001669C5"/>
    <w:rsid w:val="00177599"/>
    <w:rsid w:val="001808BE"/>
    <w:rsid w:val="00183A6D"/>
    <w:rsid w:val="00185F14"/>
    <w:rsid w:val="00192103"/>
    <w:rsid w:val="00197BBC"/>
    <w:rsid w:val="001A34C9"/>
    <w:rsid w:val="001A4C7F"/>
    <w:rsid w:val="001A6AE0"/>
    <w:rsid w:val="001A7CE1"/>
    <w:rsid w:val="001B3888"/>
    <w:rsid w:val="001B4D2A"/>
    <w:rsid w:val="001B63B5"/>
    <w:rsid w:val="001B6914"/>
    <w:rsid w:val="001D0172"/>
    <w:rsid w:val="001D1BBE"/>
    <w:rsid w:val="001E40D9"/>
    <w:rsid w:val="00200FDD"/>
    <w:rsid w:val="002161DE"/>
    <w:rsid w:val="0022405F"/>
    <w:rsid w:val="0022646D"/>
    <w:rsid w:val="0022752A"/>
    <w:rsid w:val="0023154F"/>
    <w:rsid w:val="0023159A"/>
    <w:rsid w:val="0023288B"/>
    <w:rsid w:val="00235628"/>
    <w:rsid w:val="00247ABE"/>
    <w:rsid w:val="0025374A"/>
    <w:rsid w:val="00253CA8"/>
    <w:rsid w:val="00256A80"/>
    <w:rsid w:val="002608BC"/>
    <w:rsid w:val="00261FFE"/>
    <w:rsid w:val="00263DE9"/>
    <w:rsid w:val="002661DB"/>
    <w:rsid w:val="00267297"/>
    <w:rsid w:val="002800C4"/>
    <w:rsid w:val="002802FD"/>
    <w:rsid w:val="002808B3"/>
    <w:rsid w:val="0029203C"/>
    <w:rsid w:val="00294864"/>
    <w:rsid w:val="002A093B"/>
    <w:rsid w:val="002A13BC"/>
    <w:rsid w:val="002A4106"/>
    <w:rsid w:val="002B16A8"/>
    <w:rsid w:val="002C07F1"/>
    <w:rsid w:val="002C0D05"/>
    <w:rsid w:val="002C246F"/>
    <w:rsid w:val="002C347F"/>
    <w:rsid w:val="002C429E"/>
    <w:rsid w:val="002C6D2D"/>
    <w:rsid w:val="002D1945"/>
    <w:rsid w:val="002D3AA7"/>
    <w:rsid w:val="002D686C"/>
    <w:rsid w:val="002E3558"/>
    <w:rsid w:val="002E3AC4"/>
    <w:rsid w:val="002E7290"/>
    <w:rsid w:val="002E7F7F"/>
    <w:rsid w:val="002F11F9"/>
    <w:rsid w:val="002F2294"/>
    <w:rsid w:val="00301F54"/>
    <w:rsid w:val="00302DA6"/>
    <w:rsid w:val="0031399A"/>
    <w:rsid w:val="00314EF0"/>
    <w:rsid w:val="00320D53"/>
    <w:rsid w:val="003215C8"/>
    <w:rsid w:val="003217A2"/>
    <w:rsid w:val="00325E0A"/>
    <w:rsid w:val="0033114D"/>
    <w:rsid w:val="003338E8"/>
    <w:rsid w:val="0034198C"/>
    <w:rsid w:val="00342530"/>
    <w:rsid w:val="0034317A"/>
    <w:rsid w:val="00357968"/>
    <w:rsid w:val="00373C7B"/>
    <w:rsid w:val="003770CD"/>
    <w:rsid w:val="00380EF0"/>
    <w:rsid w:val="00390CA7"/>
    <w:rsid w:val="003A0FC7"/>
    <w:rsid w:val="003A107E"/>
    <w:rsid w:val="003A4C3E"/>
    <w:rsid w:val="003A5764"/>
    <w:rsid w:val="003A71FB"/>
    <w:rsid w:val="003C2D7B"/>
    <w:rsid w:val="003C6777"/>
    <w:rsid w:val="003D1323"/>
    <w:rsid w:val="003E297C"/>
    <w:rsid w:val="003E4B50"/>
    <w:rsid w:val="00407B96"/>
    <w:rsid w:val="00417723"/>
    <w:rsid w:val="00420023"/>
    <w:rsid w:val="00420768"/>
    <w:rsid w:val="00427CA6"/>
    <w:rsid w:val="00431368"/>
    <w:rsid w:val="00435145"/>
    <w:rsid w:val="00440B2C"/>
    <w:rsid w:val="00441D79"/>
    <w:rsid w:val="00446BE0"/>
    <w:rsid w:val="004538EE"/>
    <w:rsid w:val="00463F84"/>
    <w:rsid w:val="00465CA0"/>
    <w:rsid w:val="00471EEF"/>
    <w:rsid w:val="00485259"/>
    <w:rsid w:val="00494D4A"/>
    <w:rsid w:val="004A2308"/>
    <w:rsid w:val="004A6B90"/>
    <w:rsid w:val="004B0C8B"/>
    <w:rsid w:val="004B46BD"/>
    <w:rsid w:val="004B4A0B"/>
    <w:rsid w:val="004C6FFC"/>
    <w:rsid w:val="004D2015"/>
    <w:rsid w:val="004D250C"/>
    <w:rsid w:val="004D45E2"/>
    <w:rsid w:val="004E4C9B"/>
    <w:rsid w:val="004E6D5D"/>
    <w:rsid w:val="004F12B7"/>
    <w:rsid w:val="004F2282"/>
    <w:rsid w:val="004F3576"/>
    <w:rsid w:val="004F47CE"/>
    <w:rsid w:val="004F61C6"/>
    <w:rsid w:val="0050736A"/>
    <w:rsid w:val="00513603"/>
    <w:rsid w:val="005153EE"/>
    <w:rsid w:val="005162B4"/>
    <w:rsid w:val="005206D4"/>
    <w:rsid w:val="005225DD"/>
    <w:rsid w:val="005244D2"/>
    <w:rsid w:val="00524D33"/>
    <w:rsid w:val="005250BE"/>
    <w:rsid w:val="00535B49"/>
    <w:rsid w:val="00545F3D"/>
    <w:rsid w:val="00564B35"/>
    <w:rsid w:val="00565E7E"/>
    <w:rsid w:val="0057257E"/>
    <w:rsid w:val="0057294F"/>
    <w:rsid w:val="00581B5C"/>
    <w:rsid w:val="005903C4"/>
    <w:rsid w:val="00592731"/>
    <w:rsid w:val="005945A2"/>
    <w:rsid w:val="00596B88"/>
    <w:rsid w:val="00596ED5"/>
    <w:rsid w:val="00597D33"/>
    <w:rsid w:val="005A6575"/>
    <w:rsid w:val="005A7714"/>
    <w:rsid w:val="005A772E"/>
    <w:rsid w:val="005B17EB"/>
    <w:rsid w:val="005B25E9"/>
    <w:rsid w:val="005C5E6D"/>
    <w:rsid w:val="005D1F26"/>
    <w:rsid w:val="005D3C0F"/>
    <w:rsid w:val="005D662D"/>
    <w:rsid w:val="005E2CA4"/>
    <w:rsid w:val="005E5C70"/>
    <w:rsid w:val="005F20B2"/>
    <w:rsid w:val="00622BEA"/>
    <w:rsid w:val="00627C70"/>
    <w:rsid w:val="00630144"/>
    <w:rsid w:val="006366A8"/>
    <w:rsid w:val="00640A4D"/>
    <w:rsid w:val="00652480"/>
    <w:rsid w:val="00653A53"/>
    <w:rsid w:val="00655CFC"/>
    <w:rsid w:val="00663594"/>
    <w:rsid w:val="006658C0"/>
    <w:rsid w:val="00671BD0"/>
    <w:rsid w:val="00682065"/>
    <w:rsid w:val="006A2EB6"/>
    <w:rsid w:val="006B2C37"/>
    <w:rsid w:val="006B33E7"/>
    <w:rsid w:val="006B589A"/>
    <w:rsid w:val="006C2190"/>
    <w:rsid w:val="006C5BC2"/>
    <w:rsid w:val="006C5FCE"/>
    <w:rsid w:val="006C6BBF"/>
    <w:rsid w:val="006C7059"/>
    <w:rsid w:val="006D1D17"/>
    <w:rsid w:val="006D5F50"/>
    <w:rsid w:val="006E0A40"/>
    <w:rsid w:val="006E19E6"/>
    <w:rsid w:val="006E1EF8"/>
    <w:rsid w:val="006E7378"/>
    <w:rsid w:val="006F2F0A"/>
    <w:rsid w:val="00700A94"/>
    <w:rsid w:val="00706621"/>
    <w:rsid w:val="00710C7A"/>
    <w:rsid w:val="007212D7"/>
    <w:rsid w:val="00737B7B"/>
    <w:rsid w:val="00742E0C"/>
    <w:rsid w:val="00743F84"/>
    <w:rsid w:val="007600FD"/>
    <w:rsid w:val="00765E29"/>
    <w:rsid w:val="00772FD9"/>
    <w:rsid w:val="00786763"/>
    <w:rsid w:val="007971A8"/>
    <w:rsid w:val="007A1200"/>
    <w:rsid w:val="007A1B14"/>
    <w:rsid w:val="007A304D"/>
    <w:rsid w:val="007B5119"/>
    <w:rsid w:val="007B603B"/>
    <w:rsid w:val="007C073E"/>
    <w:rsid w:val="007C2103"/>
    <w:rsid w:val="007C2D3C"/>
    <w:rsid w:val="007C4B9B"/>
    <w:rsid w:val="007C5491"/>
    <w:rsid w:val="007D7ABD"/>
    <w:rsid w:val="007E678F"/>
    <w:rsid w:val="007F2E2A"/>
    <w:rsid w:val="007F3836"/>
    <w:rsid w:val="00801EBA"/>
    <w:rsid w:val="00805D4C"/>
    <w:rsid w:val="00812784"/>
    <w:rsid w:val="00815D6A"/>
    <w:rsid w:val="0082142D"/>
    <w:rsid w:val="00822765"/>
    <w:rsid w:val="00825486"/>
    <w:rsid w:val="00831C7E"/>
    <w:rsid w:val="00834EE6"/>
    <w:rsid w:val="0084170E"/>
    <w:rsid w:val="00843B42"/>
    <w:rsid w:val="0085596C"/>
    <w:rsid w:val="00856482"/>
    <w:rsid w:val="0085758A"/>
    <w:rsid w:val="00861C2B"/>
    <w:rsid w:val="008620AF"/>
    <w:rsid w:val="0086319A"/>
    <w:rsid w:val="00863479"/>
    <w:rsid w:val="008651EA"/>
    <w:rsid w:val="00865C36"/>
    <w:rsid w:val="00867498"/>
    <w:rsid w:val="00871DDF"/>
    <w:rsid w:val="0087220F"/>
    <w:rsid w:val="0087401E"/>
    <w:rsid w:val="00874068"/>
    <w:rsid w:val="00874B97"/>
    <w:rsid w:val="00880D8F"/>
    <w:rsid w:val="00890B68"/>
    <w:rsid w:val="00894189"/>
    <w:rsid w:val="008A0924"/>
    <w:rsid w:val="008A2E14"/>
    <w:rsid w:val="008C42FD"/>
    <w:rsid w:val="008D1853"/>
    <w:rsid w:val="008D4B0C"/>
    <w:rsid w:val="008D5662"/>
    <w:rsid w:val="008D6887"/>
    <w:rsid w:val="008D6ADB"/>
    <w:rsid w:val="008E26CD"/>
    <w:rsid w:val="008E3365"/>
    <w:rsid w:val="008E7F9E"/>
    <w:rsid w:val="008F1624"/>
    <w:rsid w:val="008F1B67"/>
    <w:rsid w:val="008F1F04"/>
    <w:rsid w:val="008F2598"/>
    <w:rsid w:val="008F7225"/>
    <w:rsid w:val="00904785"/>
    <w:rsid w:val="00904CDE"/>
    <w:rsid w:val="00912AF2"/>
    <w:rsid w:val="00920A84"/>
    <w:rsid w:val="009238D6"/>
    <w:rsid w:val="009238DC"/>
    <w:rsid w:val="00926866"/>
    <w:rsid w:val="00936207"/>
    <w:rsid w:val="00942A82"/>
    <w:rsid w:val="00950089"/>
    <w:rsid w:val="00951707"/>
    <w:rsid w:val="00961732"/>
    <w:rsid w:val="00965305"/>
    <w:rsid w:val="00970B01"/>
    <w:rsid w:val="00980ACA"/>
    <w:rsid w:val="00980B86"/>
    <w:rsid w:val="009864A1"/>
    <w:rsid w:val="00987201"/>
    <w:rsid w:val="009A5F92"/>
    <w:rsid w:val="009C137D"/>
    <w:rsid w:val="009C63FE"/>
    <w:rsid w:val="009C77F4"/>
    <w:rsid w:val="009D1B65"/>
    <w:rsid w:val="009D5075"/>
    <w:rsid w:val="009D5284"/>
    <w:rsid w:val="009E623E"/>
    <w:rsid w:val="009E6C62"/>
    <w:rsid w:val="009F4429"/>
    <w:rsid w:val="00A06239"/>
    <w:rsid w:val="00A075DE"/>
    <w:rsid w:val="00A1483B"/>
    <w:rsid w:val="00A148DD"/>
    <w:rsid w:val="00A1706C"/>
    <w:rsid w:val="00A230B1"/>
    <w:rsid w:val="00A25861"/>
    <w:rsid w:val="00A25C75"/>
    <w:rsid w:val="00A30927"/>
    <w:rsid w:val="00A34830"/>
    <w:rsid w:val="00A35893"/>
    <w:rsid w:val="00A37101"/>
    <w:rsid w:val="00A463CF"/>
    <w:rsid w:val="00A5473A"/>
    <w:rsid w:val="00A5537B"/>
    <w:rsid w:val="00A55C5F"/>
    <w:rsid w:val="00A6672E"/>
    <w:rsid w:val="00A671C0"/>
    <w:rsid w:val="00A67BC0"/>
    <w:rsid w:val="00A73074"/>
    <w:rsid w:val="00A743F6"/>
    <w:rsid w:val="00A7705C"/>
    <w:rsid w:val="00A823E1"/>
    <w:rsid w:val="00A879FA"/>
    <w:rsid w:val="00AA6197"/>
    <w:rsid w:val="00AA6F32"/>
    <w:rsid w:val="00AB2537"/>
    <w:rsid w:val="00AB3CF7"/>
    <w:rsid w:val="00AD2889"/>
    <w:rsid w:val="00AD680E"/>
    <w:rsid w:val="00AE3B9F"/>
    <w:rsid w:val="00AE5300"/>
    <w:rsid w:val="00AF2834"/>
    <w:rsid w:val="00AF7155"/>
    <w:rsid w:val="00B062DE"/>
    <w:rsid w:val="00B1044F"/>
    <w:rsid w:val="00B175DA"/>
    <w:rsid w:val="00B24AB7"/>
    <w:rsid w:val="00B26330"/>
    <w:rsid w:val="00B266E3"/>
    <w:rsid w:val="00B34A32"/>
    <w:rsid w:val="00B612E5"/>
    <w:rsid w:val="00B61742"/>
    <w:rsid w:val="00B62201"/>
    <w:rsid w:val="00B635C8"/>
    <w:rsid w:val="00B808A8"/>
    <w:rsid w:val="00B8299A"/>
    <w:rsid w:val="00B83B39"/>
    <w:rsid w:val="00B87336"/>
    <w:rsid w:val="00B93C07"/>
    <w:rsid w:val="00B9576D"/>
    <w:rsid w:val="00B9616B"/>
    <w:rsid w:val="00B96382"/>
    <w:rsid w:val="00BB3C6A"/>
    <w:rsid w:val="00BC0812"/>
    <w:rsid w:val="00BC5E1D"/>
    <w:rsid w:val="00BD3EA3"/>
    <w:rsid w:val="00BD6F20"/>
    <w:rsid w:val="00BF13E3"/>
    <w:rsid w:val="00C02997"/>
    <w:rsid w:val="00C108FC"/>
    <w:rsid w:val="00C15CBF"/>
    <w:rsid w:val="00C177C5"/>
    <w:rsid w:val="00C26F44"/>
    <w:rsid w:val="00C34C8B"/>
    <w:rsid w:val="00C41D25"/>
    <w:rsid w:val="00C470E7"/>
    <w:rsid w:val="00C63548"/>
    <w:rsid w:val="00C6432E"/>
    <w:rsid w:val="00C71FCD"/>
    <w:rsid w:val="00C7500C"/>
    <w:rsid w:val="00C75834"/>
    <w:rsid w:val="00C75ACA"/>
    <w:rsid w:val="00C80245"/>
    <w:rsid w:val="00C86221"/>
    <w:rsid w:val="00C87771"/>
    <w:rsid w:val="00C94216"/>
    <w:rsid w:val="00CA539A"/>
    <w:rsid w:val="00CB4B46"/>
    <w:rsid w:val="00CC0403"/>
    <w:rsid w:val="00CD2D85"/>
    <w:rsid w:val="00CD583B"/>
    <w:rsid w:val="00CE56EB"/>
    <w:rsid w:val="00CF1E3C"/>
    <w:rsid w:val="00CF5E22"/>
    <w:rsid w:val="00D01E1D"/>
    <w:rsid w:val="00D045C6"/>
    <w:rsid w:val="00D10844"/>
    <w:rsid w:val="00D20711"/>
    <w:rsid w:val="00D259D1"/>
    <w:rsid w:val="00D33354"/>
    <w:rsid w:val="00D40DD1"/>
    <w:rsid w:val="00D42CCF"/>
    <w:rsid w:val="00D44DF9"/>
    <w:rsid w:val="00D45513"/>
    <w:rsid w:val="00D47612"/>
    <w:rsid w:val="00D51977"/>
    <w:rsid w:val="00D51B92"/>
    <w:rsid w:val="00D52242"/>
    <w:rsid w:val="00D53227"/>
    <w:rsid w:val="00D55448"/>
    <w:rsid w:val="00D57D1B"/>
    <w:rsid w:val="00D63466"/>
    <w:rsid w:val="00D63D7A"/>
    <w:rsid w:val="00D6562C"/>
    <w:rsid w:val="00D723BC"/>
    <w:rsid w:val="00D732DF"/>
    <w:rsid w:val="00D82795"/>
    <w:rsid w:val="00DA563D"/>
    <w:rsid w:val="00DA6E63"/>
    <w:rsid w:val="00DA6F50"/>
    <w:rsid w:val="00DB1E2A"/>
    <w:rsid w:val="00DB7446"/>
    <w:rsid w:val="00DC3621"/>
    <w:rsid w:val="00DC5298"/>
    <w:rsid w:val="00DD43A6"/>
    <w:rsid w:val="00DE1111"/>
    <w:rsid w:val="00DE6888"/>
    <w:rsid w:val="00DF01C6"/>
    <w:rsid w:val="00DF2281"/>
    <w:rsid w:val="00DF613A"/>
    <w:rsid w:val="00E051C5"/>
    <w:rsid w:val="00E0527C"/>
    <w:rsid w:val="00E12F3B"/>
    <w:rsid w:val="00E13515"/>
    <w:rsid w:val="00E27134"/>
    <w:rsid w:val="00E30B93"/>
    <w:rsid w:val="00E436AA"/>
    <w:rsid w:val="00E44D36"/>
    <w:rsid w:val="00E51881"/>
    <w:rsid w:val="00E60612"/>
    <w:rsid w:val="00E83E50"/>
    <w:rsid w:val="00E854C3"/>
    <w:rsid w:val="00E870CF"/>
    <w:rsid w:val="00EA071F"/>
    <w:rsid w:val="00EA7FD6"/>
    <w:rsid w:val="00EB03D2"/>
    <w:rsid w:val="00EB4F27"/>
    <w:rsid w:val="00EB7F2B"/>
    <w:rsid w:val="00EC0E20"/>
    <w:rsid w:val="00ED0010"/>
    <w:rsid w:val="00EE233E"/>
    <w:rsid w:val="00EE43C4"/>
    <w:rsid w:val="00EE5746"/>
    <w:rsid w:val="00EE6CD3"/>
    <w:rsid w:val="00EF3118"/>
    <w:rsid w:val="00EF7707"/>
    <w:rsid w:val="00F10473"/>
    <w:rsid w:val="00F13E3A"/>
    <w:rsid w:val="00F22CC5"/>
    <w:rsid w:val="00F248DD"/>
    <w:rsid w:val="00F24C83"/>
    <w:rsid w:val="00F271E2"/>
    <w:rsid w:val="00F30D33"/>
    <w:rsid w:val="00F33A8B"/>
    <w:rsid w:val="00F41184"/>
    <w:rsid w:val="00F4633E"/>
    <w:rsid w:val="00F51CA0"/>
    <w:rsid w:val="00F73A9B"/>
    <w:rsid w:val="00F827DA"/>
    <w:rsid w:val="00FA04ED"/>
    <w:rsid w:val="00FA2A8B"/>
    <w:rsid w:val="00FA50A8"/>
    <w:rsid w:val="00FA7E60"/>
    <w:rsid w:val="00FB61DA"/>
    <w:rsid w:val="00FB6C57"/>
    <w:rsid w:val="00FD33D6"/>
    <w:rsid w:val="00FD6011"/>
    <w:rsid w:val="00FD7046"/>
    <w:rsid w:val="00FE0139"/>
    <w:rsid w:val="00FE0B4D"/>
    <w:rsid w:val="00FE5280"/>
    <w:rsid w:val="00FF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2124"/>
  <w15:chartTrackingRefBased/>
  <w15:docId w15:val="{74C8EB94-EA60-4ABA-8DF1-53D8EFC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94F"/>
  </w:style>
  <w:style w:type="paragraph" w:styleId="Heading1">
    <w:name w:val="heading 1"/>
    <w:basedOn w:val="Normal"/>
    <w:next w:val="Normal"/>
    <w:link w:val="Heading1Char"/>
    <w:uiPriority w:val="9"/>
    <w:qFormat/>
    <w:rsid w:val="00B26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B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24"/>
    <w:pPr>
      <w:ind w:left="720"/>
      <w:contextualSpacing/>
    </w:pPr>
  </w:style>
  <w:style w:type="character" w:styleId="Hyperlink">
    <w:name w:val="Hyperlink"/>
    <w:basedOn w:val="DefaultParagraphFont"/>
    <w:uiPriority w:val="99"/>
    <w:unhideWhenUsed/>
    <w:rsid w:val="00865C36"/>
    <w:rPr>
      <w:color w:val="0000FF"/>
      <w:u w:val="single"/>
    </w:rPr>
  </w:style>
  <w:style w:type="character" w:customStyle="1" w:styleId="Heading1Char">
    <w:name w:val="Heading 1 Char"/>
    <w:basedOn w:val="DefaultParagraphFont"/>
    <w:link w:val="Heading1"/>
    <w:uiPriority w:val="9"/>
    <w:rsid w:val="00B263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7BC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00FDD"/>
    <w:rPr>
      <w:color w:val="605E5C"/>
      <w:shd w:val="clear" w:color="auto" w:fill="E1DFDD"/>
    </w:rPr>
  </w:style>
  <w:style w:type="character" w:styleId="FollowedHyperlink">
    <w:name w:val="FollowedHyperlink"/>
    <w:basedOn w:val="DefaultParagraphFont"/>
    <w:uiPriority w:val="99"/>
    <w:semiHidden/>
    <w:unhideWhenUsed/>
    <w:rsid w:val="003A0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723595">
      <w:bodyDiv w:val="1"/>
      <w:marLeft w:val="0"/>
      <w:marRight w:val="0"/>
      <w:marTop w:val="0"/>
      <w:marBottom w:val="0"/>
      <w:divBdr>
        <w:top w:val="none" w:sz="0" w:space="0" w:color="auto"/>
        <w:left w:val="none" w:sz="0" w:space="0" w:color="auto"/>
        <w:bottom w:val="none" w:sz="0" w:space="0" w:color="auto"/>
        <w:right w:val="none" w:sz="0" w:space="0" w:color="auto"/>
      </w:divBdr>
    </w:div>
    <w:div w:id="204297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design.tutsplus.com/articles/a-beginners-guide-to-wireframing--webdesign-7399" TargetMode="External"/><Relationship Id="rId18" Type="http://schemas.openxmlformats.org/officeDocument/2006/relationships/hyperlink" Target="https://www.gliffy.com/examples/wireframes" TargetMode="External"/><Relationship Id="rId26" Type="http://schemas.openxmlformats.org/officeDocument/2006/relationships/hyperlink" Target="https://www.wirify.com/" TargetMode="External"/><Relationship Id="rId3" Type="http://schemas.openxmlformats.org/officeDocument/2006/relationships/settings" Target="settings.xml"/><Relationship Id="rId21" Type="http://schemas.openxmlformats.org/officeDocument/2006/relationships/hyperlink" Target="https://sneakpeekit.com/" TargetMode="External"/><Relationship Id="rId7" Type="http://schemas.openxmlformats.org/officeDocument/2006/relationships/hyperlink" Target="https://www.usability.gov/what-and-why/information-architecture.html" TargetMode="External"/><Relationship Id="rId12" Type="http://schemas.openxmlformats.org/officeDocument/2006/relationships/hyperlink" Target="https://www.webopedia.com/TERM/W/wireframe.html" TargetMode="External"/><Relationship Id="rId17" Type="http://schemas.openxmlformats.org/officeDocument/2006/relationships/hyperlink" Target="https://wireframe.cc/" TargetMode="External"/><Relationship Id="rId25" Type="http://schemas.openxmlformats.org/officeDocument/2006/relationships/hyperlink" Target="https://www.nytimes.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ustinmind.com/blog/20-inspiring-web-and-mobile-wireframe-and-prototype-examples/" TargetMode="External"/><Relationship Id="rId20" Type="http://schemas.openxmlformats.org/officeDocument/2006/relationships/hyperlink" Target="http://gridzzly.com/" TargetMode="External"/><Relationship Id="rId29" Type="http://schemas.openxmlformats.org/officeDocument/2006/relationships/hyperlink" Target="https://docs.google.com/spreadsheets/d/1QLoQzbO-Er7ARIECl0aPvY1lKUyZTdYeuwsn4g0XEAk/edit?usp=sharing" TargetMode="External"/><Relationship Id="rId1" Type="http://schemas.openxmlformats.org/officeDocument/2006/relationships/numbering" Target="numbering.xml"/><Relationship Id="rId6" Type="http://schemas.openxmlformats.org/officeDocument/2006/relationships/hyperlink" Target="https://docs.google.com/spreadsheets/d/1QLoQzbO-Er7ARIECl0aPvY1lKUyZTdYeuwsn4g0XEAk/edit?usp=sharing" TargetMode="External"/><Relationship Id="rId11" Type="http://schemas.openxmlformats.org/officeDocument/2006/relationships/hyperlink" Target="https://www.signitysolutions.com/blog/web-development-life-cycle/" TargetMode="External"/><Relationship Id="rId24" Type="http://schemas.openxmlformats.org/officeDocument/2006/relationships/hyperlink" Target="http://styletil.es/" TargetMode="External"/><Relationship Id="rId32" Type="http://schemas.openxmlformats.org/officeDocument/2006/relationships/fontTable" Target="fontTable.xml"/><Relationship Id="rId5" Type="http://schemas.openxmlformats.org/officeDocument/2006/relationships/hyperlink" Target="https://forms.gle/VgsZxP5rMUNtmRv56" TargetMode="External"/><Relationship Id="rId15" Type="http://schemas.openxmlformats.org/officeDocument/2006/relationships/hyperlink" Target="https://www.invisionapp.com/inside-design/wireframe-examples/" TargetMode="External"/><Relationship Id="rId23" Type="http://schemas.openxmlformats.org/officeDocument/2006/relationships/hyperlink" Target="https://www.gimp.org/" TargetMode="External"/><Relationship Id="rId28" Type="http://schemas.openxmlformats.org/officeDocument/2006/relationships/hyperlink" Target="https://forms.gle/VgsZxP5rMUNtmRv56" TargetMode="External"/><Relationship Id="rId10" Type="http://schemas.openxmlformats.org/officeDocument/2006/relationships/hyperlink" Target="https://www.smashingmagazine.com/2018/02/comprehensive-website-planning-guide-part1/" TargetMode="External"/><Relationship Id="rId19" Type="http://schemas.openxmlformats.org/officeDocument/2006/relationships/hyperlink" Target="http://media.konigi.com/tools/graphpaper/pdf/konigi-wireframe-gray.pdf" TargetMode="External"/><Relationship Id="rId31" Type="http://schemas.openxmlformats.org/officeDocument/2006/relationships/hyperlink" Target="https://www.htmldog.com/guides/html/beginner/" TargetMode="External"/><Relationship Id="rId4" Type="http://schemas.openxmlformats.org/officeDocument/2006/relationships/webSettings" Target="webSettings.xml"/><Relationship Id="rId9" Type="http://schemas.openxmlformats.org/officeDocument/2006/relationships/hyperlink" Target="https://paper-leaf.com/insights/steps-to-take-before-designing-a-website/" TargetMode="External"/><Relationship Id="rId14" Type="http://schemas.openxmlformats.org/officeDocument/2006/relationships/hyperlink" Target="https://www.slideshare.net/folletto/introduction-to-building-wireframes/68-Lets_sketch_Wordpresscom_homepage" TargetMode="External"/><Relationship Id="rId22" Type="http://schemas.openxmlformats.org/officeDocument/2006/relationships/hyperlink" Target="https://www.getpaint.net/index.html" TargetMode="External"/><Relationship Id="rId27" Type="http://schemas.openxmlformats.org/officeDocument/2006/relationships/hyperlink" Target="https://forms.gle/y1k5fZBjudBqatCLA" TargetMode="External"/><Relationship Id="rId30" Type="http://schemas.openxmlformats.org/officeDocument/2006/relationships/hyperlink" Target="https://www.w3schools.com/html/html_intro.asp" TargetMode="External"/><Relationship Id="rId8" Type="http://schemas.openxmlformats.org/officeDocument/2006/relationships/hyperlink" Target="https://webstyleguide.com/wsg3/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ed\Documents\Custom%20Office%20Templates\weekl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C:\Users\speed\Documents\Custom Office Templates\weekly-template.dotx</Template>
  <TotalTime>4067</TotalTime>
  <Pages>6</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Velez</dc:creator>
  <cp:keywords/>
  <dc:description/>
  <cp:lastModifiedBy>Monzon, Elijah</cp:lastModifiedBy>
  <cp:revision>466</cp:revision>
  <dcterms:created xsi:type="dcterms:W3CDTF">2020-01-20T17:48:00Z</dcterms:created>
  <dcterms:modified xsi:type="dcterms:W3CDTF">2021-09-05T20:55:00Z</dcterms:modified>
</cp:coreProperties>
</file>